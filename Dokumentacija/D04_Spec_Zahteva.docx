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BE87A" w14:textId="77777777" w:rsidR="00C37E1D" w:rsidRPr="00413778" w:rsidRDefault="00C37E1D" w:rsidP="00C37E1D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 w:rsidRPr="00413778">
        <w:rPr>
          <w:lang w:val="sr-Latn-RS"/>
        </w:rPr>
        <w:t>Igraj košarku</w:t>
      </w:r>
    </w:p>
    <w:p w14:paraId="63B28E46" w14:textId="77777777" w:rsidR="00C37E1D" w:rsidRPr="00413778" w:rsidRDefault="00C37E1D" w:rsidP="00C37E1D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 w:rsidRPr="00413778">
        <w:rPr>
          <w:lang w:val="sr-Latn-RS"/>
        </w:rPr>
        <w:t>WEB aplikacija za organizovanje košarke</w:t>
      </w:r>
    </w:p>
    <w:p w14:paraId="457934EA" w14:textId="77777777" w:rsidR="00206E1F" w:rsidRPr="00413778" w:rsidRDefault="00206E1F" w:rsidP="003372D3">
      <w:pPr>
        <w:pStyle w:val="Title"/>
        <w:jc w:val="right"/>
        <w:rPr>
          <w:lang w:val="sr-Latn-RS"/>
        </w:rPr>
      </w:pPr>
      <w:r w:rsidRPr="00413778">
        <w:rPr>
          <w:lang w:val="sr-Latn-RS"/>
        </w:rPr>
        <w:t xml:space="preserve"> </w:t>
      </w:r>
    </w:p>
    <w:p w14:paraId="55EFD930" w14:textId="77777777" w:rsidR="00206E1F" w:rsidRPr="00413778" w:rsidRDefault="00397DD2">
      <w:pPr>
        <w:pStyle w:val="Title"/>
        <w:jc w:val="right"/>
        <w:rPr>
          <w:lang w:val="sr-Latn-RS"/>
        </w:rPr>
      </w:pPr>
      <w:r w:rsidRPr="00413778">
        <w:rPr>
          <w:lang w:val="sr-Latn-RS"/>
        </w:rPr>
        <w:t>Specifikacija zahteva</w:t>
      </w:r>
    </w:p>
    <w:p w14:paraId="6D6BDAA8" w14:textId="77777777" w:rsidR="00206E1F" w:rsidRPr="00413778" w:rsidRDefault="00206E1F">
      <w:pPr>
        <w:pStyle w:val="Title"/>
        <w:jc w:val="right"/>
        <w:rPr>
          <w:lang w:val="sr-Latn-RS"/>
        </w:rPr>
      </w:pPr>
    </w:p>
    <w:p w14:paraId="5DB03F2A" w14:textId="77777777" w:rsidR="00206E1F" w:rsidRPr="00413778" w:rsidRDefault="003372D3" w:rsidP="003372D3">
      <w:pPr>
        <w:pStyle w:val="Title"/>
        <w:jc w:val="right"/>
        <w:rPr>
          <w:sz w:val="28"/>
          <w:lang w:val="sr-Latn-RS"/>
        </w:rPr>
      </w:pPr>
      <w:r w:rsidRPr="00413778">
        <w:rPr>
          <w:sz w:val="28"/>
          <w:lang w:val="sr-Latn-RS"/>
        </w:rPr>
        <w:t>Verzija</w:t>
      </w:r>
      <w:r w:rsidR="00206E1F" w:rsidRPr="00413778">
        <w:rPr>
          <w:sz w:val="28"/>
          <w:lang w:val="sr-Latn-RS"/>
        </w:rPr>
        <w:t xml:space="preserve"> 1.0</w:t>
      </w:r>
    </w:p>
    <w:p w14:paraId="4D7409E5" w14:textId="77777777" w:rsidR="00206E1F" w:rsidRPr="00413778" w:rsidRDefault="00206E1F">
      <w:pPr>
        <w:pStyle w:val="Title"/>
        <w:rPr>
          <w:sz w:val="28"/>
          <w:lang w:val="sr-Latn-RS"/>
        </w:rPr>
        <w:sectPr w:rsidR="00206E1F" w:rsidRPr="00413778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77AC75A6" w14:textId="77777777" w:rsidR="00206E1F" w:rsidRPr="00413778" w:rsidRDefault="003372D3">
      <w:pPr>
        <w:pStyle w:val="Title"/>
        <w:rPr>
          <w:lang w:val="sr-Latn-RS"/>
        </w:rPr>
      </w:pPr>
      <w:r w:rsidRPr="00413778">
        <w:rPr>
          <w:lang w:val="sr-Latn-R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413778" w14:paraId="30F77699" w14:textId="77777777">
        <w:tc>
          <w:tcPr>
            <w:tcW w:w="2304" w:type="dxa"/>
          </w:tcPr>
          <w:p w14:paraId="2E2A4AE1" w14:textId="77777777" w:rsidR="00206E1F" w:rsidRPr="00413778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413778">
              <w:rPr>
                <w:b/>
                <w:lang w:val="sr-Latn-RS"/>
              </w:rPr>
              <w:t>Datum</w:t>
            </w:r>
          </w:p>
        </w:tc>
        <w:tc>
          <w:tcPr>
            <w:tcW w:w="1152" w:type="dxa"/>
          </w:tcPr>
          <w:p w14:paraId="27877108" w14:textId="77777777" w:rsidR="00206E1F" w:rsidRPr="00413778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413778">
              <w:rPr>
                <w:b/>
                <w:lang w:val="sr-Latn-RS"/>
              </w:rPr>
              <w:t>Verzija</w:t>
            </w:r>
          </w:p>
        </w:tc>
        <w:tc>
          <w:tcPr>
            <w:tcW w:w="3744" w:type="dxa"/>
          </w:tcPr>
          <w:p w14:paraId="12080AD6" w14:textId="77777777" w:rsidR="00206E1F" w:rsidRPr="00413778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413778">
              <w:rPr>
                <w:b/>
                <w:lang w:val="sr-Latn-RS"/>
              </w:rPr>
              <w:t>Opis</w:t>
            </w:r>
          </w:p>
        </w:tc>
        <w:tc>
          <w:tcPr>
            <w:tcW w:w="2304" w:type="dxa"/>
          </w:tcPr>
          <w:p w14:paraId="59947FCB" w14:textId="77777777" w:rsidR="00206E1F" w:rsidRPr="00413778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413778">
              <w:rPr>
                <w:b/>
                <w:lang w:val="sr-Latn-RS"/>
              </w:rPr>
              <w:t>Autor</w:t>
            </w:r>
          </w:p>
        </w:tc>
      </w:tr>
      <w:tr w:rsidR="003372D3" w:rsidRPr="00413778" w14:paraId="71DFAF3F" w14:textId="77777777">
        <w:tc>
          <w:tcPr>
            <w:tcW w:w="2304" w:type="dxa"/>
          </w:tcPr>
          <w:p w14:paraId="208D9BFB" w14:textId="4675BAB4" w:rsidR="003372D3" w:rsidRPr="00413778" w:rsidRDefault="00C37E1D" w:rsidP="00206E1F">
            <w:pPr>
              <w:pStyle w:val="Tabletext"/>
              <w:rPr>
                <w:lang w:val="sr-Latn-RS"/>
              </w:rPr>
            </w:pPr>
            <w:r w:rsidRPr="00413778">
              <w:rPr>
                <w:lang w:val="sr-Latn-RS"/>
              </w:rPr>
              <w:t>1</w:t>
            </w:r>
            <w:r w:rsidR="00397DD2" w:rsidRPr="00413778">
              <w:rPr>
                <w:lang w:val="sr-Latn-RS"/>
              </w:rPr>
              <w:t>2</w:t>
            </w:r>
            <w:r w:rsidR="003372D3" w:rsidRPr="00413778">
              <w:rPr>
                <w:lang w:val="sr-Latn-RS"/>
              </w:rPr>
              <w:t>.0</w:t>
            </w:r>
            <w:r w:rsidRPr="00413778">
              <w:rPr>
                <w:lang w:val="sr-Latn-RS"/>
              </w:rPr>
              <w:t>4</w:t>
            </w:r>
            <w:r w:rsidR="003372D3" w:rsidRPr="00413778">
              <w:rPr>
                <w:lang w:val="sr-Latn-RS"/>
              </w:rPr>
              <w:t>.20</w:t>
            </w:r>
            <w:r w:rsidRPr="00413778">
              <w:rPr>
                <w:lang w:val="sr-Latn-RS"/>
              </w:rPr>
              <w:t>22</w:t>
            </w:r>
          </w:p>
        </w:tc>
        <w:tc>
          <w:tcPr>
            <w:tcW w:w="1152" w:type="dxa"/>
          </w:tcPr>
          <w:p w14:paraId="73A5C233" w14:textId="7C5ACBEE" w:rsidR="003372D3" w:rsidRPr="00413778" w:rsidRDefault="00C37E1D" w:rsidP="00206E1F">
            <w:pPr>
              <w:pStyle w:val="Tabletext"/>
              <w:rPr>
                <w:lang w:val="sr-Latn-RS"/>
              </w:rPr>
            </w:pPr>
            <w:r w:rsidRPr="00413778">
              <w:rPr>
                <w:lang w:val="sr-Latn-RS"/>
              </w:rPr>
              <w:t>1.0</w:t>
            </w:r>
          </w:p>
        </w:tc>
        <w:tc>
          <w:tcPr>
            <w:tcW w:w="3744" w:type="dxa"/>
          </w:tcPr>
          <w:p w14:paraId="39180C73" w14:textId="77777777" w:rsidR="003372D3" w:rsidRPr="00413778" w:rsidRDefault="00397DD2" w:rsidP="00206E1F">
            <w:pPr>
              <w:pStyle w:val="Tabletext"/>
              <w:rPr>
                <w:lang w:val="sr-Latn-RS"/>
              </w:rPr>
            </w:pPr>
            <w:r w:rsidRPr="00413778">
              <w:rPr>
                <w:lang w:val="sr-Latn-RS"/>
              </w:rPr>
              <w:t>Inicijalna verzija</w:t>
            </w:r>
          </w:p>
        </w:tc>
        <w:tc>
          <w:tcPr>
            <w:tcW w:w="2304" w:type="dxa"/>
          </w:tcPr>
          <w:p w14:paraId="6AA25D3C" w14:textId="49268E79" w:rsidR="003372D3" w:rsidRPr="00413778" w:rsidRDefault="00C37E1D" w:rsidP="003372D3">
            <w:pPr>
              <w:pStyle w:val="Tabletext"/>
              <w:rPr>
                <w:lang w:val="sr-Latn-RS"/>
              </w:rPr>
            </w:pPr>
            <w:r w:rsidRPr="00413778">
              <w:rPr>
                <w:lang w:val="sr-Latn-RS"/>
              </w:rPr>
              <w:t xml:space="preserve">Aleksa </w:t>
            </w:r>
            <w:r w:rsidR="005A5FE1" w:rsidRPr="00413778">
              <w:rPr>
                <w:lang w:val="sr-Latn-RS"/>
              </w:rPr>
              <w:t>Milić</w:t>
            </w:r>
          </w:p>
        </w:tc>
      </w:tr>
      <w:tr w:rsidR="003372D3" w:rsidRPr="00413778" w14:paraId="3E56A6DE" w14:textId="77777777">
        <w:tc>
          <w:tcPr>
            <w:tcW w:w="2304" w:type="dxa"/>
          </w:tcPr>
          <w:p w14:paraId="2D52E5AB" w14:textId="30982283" w:rsidR="003372D3" w:rsidRPr="00413778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6041AC9B" w14:textId="52EEE2B4" w:rsidR="003372D3" w:rsidRPr="00413778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14:paraId="5287AE31" w14:textId="6C9881B9" w:rsidR="003372D3" w:rsidRPr="00413778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14:paraId="3A327F9E" w14:textId="5A3CE135" w:rsidR="003372D3" w:rsidRPr="00413778" w:rsidRDefault="003372D3">
            <w:pPr>
              <w:pStyle w:val="Tabletext"/>
              <w:rPr>
                <w:lang w:val="sr-Latn-RS"/>
              </w:rPr>
            </w:pPr>
          </w:p>
        </w:tc>
      </w:tr>
      <w:tr w:rsidR="003372D3" w:rsidRPr="00413778" w14:paraId="311898B0" w14:textId="77777777">
        <w:tc>
          <w:tcPr>
            <w:tcW w:w="2304" w:type="dxa"/>
          </w:tcPr>
          <w:p w14:paraId="1D4C5DA7" w14:textId="77777777" w:rsidR="003372D3" w:rsidRPr="00413778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15B1A2B1" w14:textId="77777777" w:rsidR="003372D3" w:rsidRPr="00413778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14:paraId="5ABB1DAA" w14:textId="77777777" w:rsidR="003372D3" w:rsidRPr="00413778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14:paraId="576DF9E5" w14:textId="77777777" w:rsidR="003372D3" w:rsidRPr="00413778" w:rsidRDefault="003372D3">
            <w:pPr>
              <w:pStyle w:val="Tabletext"/>
              <w:rPr>
                <w:lang w:val="sr-Latn-RS"/>
              </w:rPr>
            </w:pPr>
          </w:p>
        </w:tc>
      </w:tr>
      <w:tr w:rsidR="003372D3" w:rsidRPr="00413778" w14:paraId="7CF85F94" w14:textId="77777777">
        <w:tc>
          <w:tcPr>
            <w:tcW w:w="2304" w:type="dxa"/>
          </w:tcPr>
          <w:p w14:paraId="17A67141" w14:textId="77777777" w:rsidR="003372D3" w:rsidRPr="00413778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675391DE" w14:textId="77777777" w:rsidR="003372D3" w:rsidRPr="00413778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14:paraId="0C0FE7E4" w14:textId="77777777" w:rsidR="003372D3" w:rsidRPr="00413778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14:paraId="593FBB11" w14:textId="77777777" w:rsidR="003372D3" w:rsidRPr="00413778" w:rsidRDefault="003372D3">
            <w:pPr>
              <w:pStyle w:val="Tabletext"/>
              <w:rPr>
                <w:lang w:val="sr-Latn-RS"/>
              </w:rPr>
            </w:pPr>
          </w:p>
        </w:tc>
      </w:tr>
    </w:tbl>
    <w:p w14:paraId="5F7799E3" w14:textId="77777777" w:rsidR="00206E1F" w:rsidRPr="00413778" w:rsidRDefault="00206E1F">
      <w:pPr>
        <w:rPr>
          <w:lang w:val="sr-Latn-RS"/>
        </w:rPr>
      </w:pPr>
    </w:p>
    <w:p w14:paraId="0A5793AD" w14:textId="77777777" w:rsidR="00206E1F" w:rsidRPr="00413778" w:rsidRDefault="00206E1F" w:rsidP="003372D3">
      <w:pPr>
        <w:pStyle w:val="Title"/>
        <w:rPr>
          <w:lang w:val="sr-Latn-RS"/>
        </w:rPr>
      </w:pPr>
      <w:r w:rsidRPr="00413778">
        <w:rPr>
          <w:lang w:val="sr-Latn-RS"/>
        </w:rPr>
        <w:br w:type="page"/>
      </w:r>
      <w:r w:rsidR="003372D3" w:rsidRPr="00413778">
        <w:rPr>
          <w:lang w:val="sr-Latn-RS"/>
        </w:rPr>
        <w:lastRenderedPageBreak/>
        <w:t>Sadržaj</w:t>
      </w:r>
    </w:p>
    <w:p w14:paraId="226278FC" w14:textId="6A0744F4" w:rsidR="000C43FF" w:rsidRDefault="00206E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13778">
        <w:rPr>
          <w:b/>
          <w:lang w:val="sr-Latn-RS"/>
        </w:rPr>
        <w:fldChar w:fldCharType="begin"/>
      </w:r>
      <w:r w:rsidRPr="00413778">
        <w:rPr>
          <w:b/>
          <w:lang w:val="sr-Latn-RS"/>
        </w:rPr>
        <w:instrText xml:space="preserve"> TOC \o "1-3" </w:instrText>
      </w:r>
      <w:r w:rsidRPr="00413778">
        <w:rPr>
          <w:b/>
          <w:lang w:val="sr-Latn-RS"/>
        </w:rPr>
        <w:fldChar w:fldCharType="separate"/>
      </w:r>
      <w:r w:rsidR="000C43FF" w:rsidRPr="002C0B35">
        <w:rPr>
          <w:noProof/>
          <w:lang w:val="sr-Latn-RS"/>
        </w:rPr>
        <w:t>1.</w:t>
      </w:r>
      <w:r w:rsidR="000C43FF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0C43FF" w:rsidRPr="002C0B35">
        <w:rPr>
          <w:noProof/>
          <w:lang w:val="sr-Latn-RS"/>
        </w:rPr>
        <w:t>Cilj dokumenta</w:t>
      </w:r>
      <w:r w:rsidR="000C43FF">
        <w:rPr>
          <w:noProof/>
        </w:rPr>
        <w:tab/>
      </w:r>
      <w:r w:rsidR="000C43FF">
        <w:rPr>
          <w:noProof/>
        </w:rPr>
        <w:fldChar w:fldCharType="begin"/>
      </w:r>
      <w:r w:rsidR="000C43FF">
        <w:rPr>
          <w:noProof/>
        </w:rPr>
        <w:instrText xml:space="preserve"> PAGEREF _Toc101021322 \h </w:instrText>
      </w:r>
      <w:r w:rsidR="000C43FF">
        <w:rPr>
          <w:noProof/>
        </w:rPr>
      </w:r>
      <w:r w:rsidR="000C43FF">
        <w:rPr>
          <w:noProof/>
        </w:rPr>
        <w:fldChar w:fldCharType="separate"/>
      </w:r>
      <w:r w:rsidR="000C43FF">
        <w:rPr>
          <w:noProof/>
        </w:rPr>
        <w:t>5</w:t>
      </w:r>
      <w:r w:rsidR="000C43FF">
        <w:rPr>
          <w:noProof/>
        </w:rPr>
        <w:fldChar w:fldCharType="end"/>
      </w:r>
    </w:p>
    <w:p w14:paraId="36C82906" w14:textId="4CE3F1F5" w:rsidR="000C43FF" w:rsidRDefault="000C43F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0B35">
        <w:rPr>
          <w:noProof/>
          <w:lang w:val="sr-Latn-R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0B35">
        <w:rPr>
          <w:noProof/>
          <w:lang w:val="sr-Latn-R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_Toc101021323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DA9DFA" w14:textId="5E580BEB" w:rsidR="000C43FF" w:rsidRDefault="000C43F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0B35">
        <w:rPr>
          <w:noProof/>
          <w:lang w:val="sr-Latn-R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0B35">
        <w:rPr>
          <w:noProof/>
          <w:lang w:val="sr-Latn-R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_Toc101021324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8EB4EA5" w14:textId="76EECA7E" w:rsidR="000C43FF" w:rsidRDefault="000C43F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0B35">
        <w:rPr>
          <w:noProof/>
          <w:lang w:val="sr-Latn-R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0B35">
        <w:rPr>
          <w:noProof/>
          <w:lang w:val="sr-Latn-R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_Toc101021325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34ED14" w14:textId="3D8692F0" w:rsidR="000C43FF" w:rsidRDefault="000C43F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0B35">
        <w:rPr>
          <w:noProof/>
          <w:lang w:val="sr-Latn-R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0B35">
        <w:rPr>
          <w:noProof/>
          <w:lang w:val="sr-Latn-R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_Toc101021326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777E9A3" w14:textId="1FD7DC97" w:rsidR="000C43FF" w:rsidRDefault="000C43F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0B35">
        <w:rPr>
          <w:noProof/>
          <w:lang w:val="sr-Latn-RS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0B35">
        <w:rPr>
          <w:noProof/>
          <w:lang w:val="sr-Latn-RS"/>
        </w:rPr>
        <w:t>Posetilac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_Toc101021327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E4AF618" w14:textId="5EC858AC" w:rsidR="000C43FF" w:rsidRDefault="000C43F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0B35">
        <w:rPr>
          <w:noProof/>
          <w:lang w:val="sr-Latn-RS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0B35">
        <w:rPr>
          <w:noProof/>
          <w:lang w:val="sr-Latn-RS"/>
        </w:rPr>
        <w:t>Korisnik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_Toc101021328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CCFD56D" w14:textId="4336A03B" w:rsidR="000C43FF" w:rsidRDefault="000C43F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0B35">
        <w:rPr>
          <w:noProof/>
          <w:lang w:val="sr-Latn-RS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0B35">
        <w:rPr>
          <w:noProof/>
          <w:lang w:val="sr-Latn-RS"/>
        </w:rPr>
        <w:t>Vlasnik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_Toc101021329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C3BA737" w14:textId="1BE96DBB" w:rsidR="000C43FF" w:rsidRDefault="000C43F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0B35">
        <w:rPr>
          <w:noProof/>
          <w:lang w:val="sr-Latn-RS"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0B35">
        <w:rPr>
          <w:noProof/>
          <w:lang w:val="sr-Latn-R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_Toc101021330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78AC31F" w14:textId="168117BB" w:rsidR="000C43FF" w:rsidRDefault="000C43F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0B35">
        <w:rPr>
          <w:noProof/>
          <w:lang w:val="sr-Latn-R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0B35">
        <w:rPr>
          <w:noProof/>
          <w:lang w:val="sr-Latn-R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_Toc101021331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16C4372" w14:textId="2FDACA62" w:rsidR="000C43FF" w:rsidRDefault="000C43F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0B35">
        <w:rPr>
          <w:noProof/>
          <w:lang w:val="sr-Latn-RS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0B35">
        <w:rPr>
          <w:noProof/>
          <w:lang w:val="sr-Latn-RS"/>
        </w:rPr>
        <w:t>Izbor jezika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_Toc101021332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1643553" w14:textId="65481A5E" w:rsidR="000C43FF" w:rsidRDefault="000C43F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0B35">
        <w:rPr>
          <w:noProof/>
          <w:lang w:val="sr-Latn-RS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0B35">
        <w:rPr>
          <w:noProof/>
          <w:lang w:val="sr-Latn-RS"/>
        </w:rPr>
        <w:t>Pregled podataka o košarkaškim aktivnostima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_Toc101021333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C5E5A82" w14:textId="541287D2" w:rsidR="000C43FF" w:rsidRDefault="000C43F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0B35">
        <w:rPr>
          <w:noProof/>
          <w:lang w:val="sr-Latn-RS"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0B35">
        <w:rPr>
          <w:noProof/>
          <w:lang w:val="sr-Latn-RS"/>
        </w:rPr>
        <w:t>Pregled podataka o specijalnim košarkaškim događajima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_Toc101021334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AC3379F" w14:textId="56686F37" w:rsidR="000C43FF" w:rsidRDefault="000C43F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0B35">
        <w:rPr>
          <w:noProof/>
          <w:lang w:val="sr-Latn-RS"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0B35">
        <w:rPr>
          <w:noProof/>
          <w:lang w:val="sr-Latn-RS"/>
        </w:rPr>
        <w:t>Pregled podataka o stanju na terenima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_Toc101021335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E39A0A9" w14:textId="452D52CC" w:rsidR="000C43FF" w:rsidRDefault="000C43F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0B35">
        <w:rPr>
          <w:noProof/>
          <w:lang w:val="sr-Latn-RS"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0B35">
        <w:rPr>
          <w:noProof/>
          <w:lang w:val="sr-Latn-RS"/>
        </w:rPr>
        <w:t>Pregled opisa stanja terena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_Toc101021336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3D53B53" w14:textId="4962F3D9" w:rsidR="000C43FF" w:rsidRDefault="000C43F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0B35">
        <w:rPr>
          <w:noProof/>
          <w:lang w:val="sr-Latn-RS"/>
        </w:rPr>
        <w:t>6.6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0B35">
        <w:rPr>
          <w:noProof/>
          <w:lang w:val="sr-Latn-RS"/>
        </w:rPr>
        <w:t>Pregled komentara igrača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_Toc101021337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651C760" w14:textId="2FD0F451" w:rsidR="000C43FF" w:rsidRDefault="000C43F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0B35">
        <w:rPr>
          <w:noProof/>
          <w:lang w:val="sr-Latn-RS"/>
        </w:rPr>
        <w:t>6.7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0B35">
        <w:rPr>
          <w:noProof/>
          <w:lang w:val="sr-Latn-RS"/>
        </w:rPr>
        <w:t>Pregled vremena održavanja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_Toc101021338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A5AA11D" w14:textId="094BFEC4" w:rsidR="000C43FF" w:rsidRDefault="000C43F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0B35">
        <w:rPr>
          <w:noProof/>
          <w:lang w:val="sr-Latn-RS"/>
        </w:rPr>
        <w:t>6.8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0B35">
        <w:rPr>
          <w:noProof/>
          <w:lang w:val="sr-Latn-RS"/>
        </w:rPr>
        <w:t>Pregled učesnika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_Toc101021339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1E3BD50" w14:textId="41771B61" w:rsidR="000C43FF" w:rsidRDefault="000C43FF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0B35">
        <w:rPr>
          <w:noProof/>
          <w:lang w:val="sr-Latn-RS"/>
        </w:rPr>
        <w:t>6.8.1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0B35">
        <w:rPr>
          <w:noProof/>
          <w:lang w:val="sr-Latn-RS"/>
        </w:rPr>
        <w:t>Pregled timova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_Toc101021340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8E26F7F" w14:textId="7B5BA4F8" w:rsidR="000C43FF" w:rsidRDefault="000C43FF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0B35">
        <w:rPr>
          <w:noProof/>
          <w:lang w:val="sr-Latn-RS"/>
        </w:rPr>
        <w:t>6.8.2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0B35">
        <w:rPr>
          <w:noProof/>
          <w:lang w:val="sr-Latn-RS"/>
        </w:rPr>
        <w:t>Pregled broja igrača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_Toc101021341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1DC0EE9" w14:textId="7EDFA34A" w:rsidR="000C43FF" w:rsidRDefault="000C43F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0B35">
        <w:rPr>
          <w:noProof/>
          <w:lang w:val="sr-Latn-RS"/>
        </w:rPr>
        <w:t>6.9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0B35">
        <w:rPr>
          <w:noProof/>
          <w:lang w:val="sr-Latn-RS"/>
        </w:rPr>
        <w:t>Pregled pravila igre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_Toc101021342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234EE31" w14:textId="6629915A" w:rsidR="000C43FF" w:rsidRDefault="000C43F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0B35">
        <w:rPr>
          <w:noProof/>
          <w:lang w:val="sr-Latn-RS"/>
        </w:rPr>
        <w:t>6.10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0B35">
        <w:rPr>
          <w:noProof/>
          <w:lang w:val="sr-Latn-RS"/>
        </w:rPr>
        <w:t>Pregled lokacije terena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_Toc101021343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3A296DB" w14:textId="049BE822" w:rsidR="000C43FF" w:rsidRDefault="000C43F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0B35">
        <w:rPr>
          <w:noProof/>
          <w:lang w:val="sr-Latn-RS"/>
        </w:rPr>
        <w:t>6.11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0B35">
        <w:rPr>
          <w:noProof/>
          <w:lang w:val="sr-Latn-RS"/>
        </w:rPr>
        <w:t>Pregled adrese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_Toc101021344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F822D37" w14:textId="67EA1D9D" w:rsidR="000C43FF" w:rsidRDefault="000C43F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0B35">
        <w:rPr>
          <w:noProof/>
          <w:lang w:val="sr-Latn-RS"/>
        </w:rPr>
        <w:t>6.12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0B35">
        <w:rPr>
          <w:noProof/>
          <w:lang w:val="sr-Latn-RS"/>
        </w:rPr>
        <w:t>Pregled mape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_Toc101021345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00D9921" w14:textId="6E9E1120" w:rsidR="000C43FF" w:rsidRDefault="000C43F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0B35">
        <w:rPr>
          <w:noProof/>
          <w:lang w:val="sr-Latn-RS"/>
        </w:rPr>
        <w:t>6.13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0B35">
        <w:rPr>
          <w:noProof/>
          <w:lang w:val="sr-Latn-R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_Toc101021346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4B87475" w14:textId="4CD0DAEF" w:rsidR="000C43FF" w:rsidRDefault="000C43FF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0B35">
        <w:rPr>
          <w:noProof/>
          <w:lang w:val="sr-Latn-RS"/>
        </w:rPr>
        <w:t>6.13.1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0B35">
        <w:rPr>
          <w:noProof/>
          <w:lang w:val="sr-Latn-RS"/>
        </w:rPr>
        <w:t>Registracija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_Toc101021347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35894E1" w14:textId="53B54E10" w:rsidR="000C43FF" w:rsidRDefault="000C43FF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0B35">
        <w:rPr>
          <w:noProof/>
          <w:lang w:val="sr-Latn-RS"/>
        </w:rPr>
        <w:t>6.13.2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0B35">
        <w:rPr>
          <w:noProof/>
          <w:lang w:val="sr-Latn-RS"/>
        </w:rPr>
        <w:t>Kreiranje naloga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_Toc101021348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854568D" w14:textId="1319BF9F" w:rsidR="000C43FF" w:rsidRDefault="000C43FF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0B35">
        <w:rPr>
          <w:noProof/>
          <w:lang w:val="sr-Latn-RS"/>
        </w:rPr>
        <w:t>6.13.3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0B35">
        <w:rPr>
          <w:noProof/>
          <w:lang w:val="sr-Latn-RS"/>
        </w:rPr>
        <w:t>Logovanje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_Toc101021349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6893EC2" w14:textId="6AF34A2E" w:rsidR="000C43FF" w:rsidRDefault="000C43F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0B35">
        <w:rPr>
          <w:noProof/>
          <w:lang w:val="sr-Latn-RS"/>
        </w:rPr>
        <w:t>6.14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0B35">
        <w:rPr>
          <w:noProof/>
          <w:lang w:val="sr-Latn-RS"/>
        </w:rPr>
        <w:t>Unos, prikaz i ažuriranje osnovnih podataka o stanju na terenima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_Toc101021350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A3962A8" w14:textId="6B268353" w:rsidR="000C43FF" w:rsidRDefault="000C43FF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0B35">
        <w:rPr>
          <w:noProof/>
          <w:lang w:val="sr-Latn-RS"/>
        </w:rPr>
        <w:t>6.14.1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0B35">
        <w:rPr>
          <w:noProof/>
          <w:lang w:val="sr-Latn-RS"/>
        </w:rPr>
        <w:t>Unos stanja terena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_Toc101021351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68A9A20" w14:textId="1D7D2817" w:rsidR="000C43FF" w:rsidRDefault="000C43FF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0B35">
        <w:rPr>
          <w:noProof/>
          <w:lang w:val="sr-Latn-RS"/>
        </w:rPr>
        <w:t>6.14.2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0B35">
        <w:rPr>
          <w:noProof/>
          <w:lang w:val="sr-Latn-RS"/>
        </w:rPr>
        <w:t>Prikazivanje stanja terena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_Toc101021352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E47A853" w14:textId="46446A9F" w:rsidR="000C43FF" w:rsidRDefault="000C43FF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0B35">
        <w:rPr>
          <w:noProof/>
          <w:lang w:val="sr-Latn-RS"/>
        </w:rPr>
        <w:t>6.14.3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0B35">
        <w:rPr>
          <w:noProof/>
          <w:lang w:val="sr-Latn-RS"/>
        </w:rPr>
        <w:t>Ažuriranje stanja terena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_Toc101021353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E1144CD" w14:textId="5FA19440" w:rsidR="000C43FF" w:rsidRDefault="000C43FF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0B35">
        <w:rPr>
          <w:noProof/>
          <w:lang w:val="sr-Latn-RS"/>
        </w:rPr>
        <w:t>6.14.4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0B35">
        <w:rPr>
          <w:noProof/>
          <w:lang w:val="sr-Latn-RS"/>
        </w:rPr>
        <w:t>Ostavljanje komentara/ocene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_Toc101021354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78965B5" w14:textId="5B8A5528" w:rsidR="000C43FF" w:rsidRDefault="000C43F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0B35">
        <w:rPr>
          <w:noProof/>
          <w:lang w:val="sr-Latn-RS"/>
        </w:rPr>
        <w:t>6.15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0B35">
        <w:rPr>
          <w:noProof/>
          <w:lang w:val="sr-Latn-RS"/>
        </w:rPr>
        <w:t>Unos, prikaz i ažuriranje osnovnih podataka o košarkaškim aktivnostima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_Toc101021355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D0FA68C" w14:textId="462DED82" w:rsidR="000C43FF" w:rsidRDefault="000C43FF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0B35">
        <w:rPr>
          <w:noProof/>
          <w:lang w:val="sr-Latn-RS"/>
        </w:rPr>
        <w:t>6.15.1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0B35">
        <w:rPr>
          <w:noProof/>
          <w:lang w:val="sr-Latn-RS"/>
        </w:rPr>
        <w:t>Unos košarkaške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_Toc101021356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C7521DF" w14:textId="7C10AA90" w:rsidR="000C43FF" w:rsidRDefault="000C43FF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0B35">
        <w:rPr>
          <w:noProof/>
          <w:lang w:val="sr-Latn-RS"/>
        </w:rPr>
        <w:t>6.15.2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0B35">
        <w:rPr>
          <w:noProof/>
          <w:lang w:val="sr-Latn-RS"/>
        </w:rPr>
        <w:t>Prikazivanje košarkaške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_Toc101021357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4A1601F" w14:textId="52B0AACC" w:rsidR="000C43FF" w:rsidRDefault="000C43FF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0B35">
        <w:rPr>
          <w:noProof/>
          <w:lang w:val="sr-Latn-RS"/>
        </w:rPr>
        <w:t>6.15.3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0B35">
        <w:rPr>
          <w:noProof/>
          <w:lang w:val="sr-Latn-RS"/>
        </w:rPr>
        <w:t>Ažuriranje košarkaške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_Toc101021358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DF165B2" w14:textId="4109E964" w:rsidR="000C43FF" w:rsidRDefault="000C43FF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0B35">
        <w:rPr>
          <w:noProof/>
          <w:lang w:val="sr-Latn-RS"/>
        </w:rPr>
        <w:t>6.15.4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0B35">
        <w:rPr>
          <w:noProof/>
          <w:lang w:val="sr-Latn-RS"/>
        </w:rPr>
        <w:t>Ostavljanje komentara/ocene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_Toc101021359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0D72EBC" w14:textId="7EEC842C" w:rsidR="000C43FF" w:rsidRDefault="000C43F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0B35">
        <w:rPr>
          <w:noProof/>
          <w:lang w:val="sr-Latn-RS"/>
        </w:rPr>
        <w:t>6.16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0B35">
        <w:rPr>
          <w:noProof/>
          <w:lang w:val="sr-Latn-RS"/>
        </w:rPr>
        <w:t>Ažuriranje i brisanje profila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_Toc101021360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A28D0AA" w14:textId="213BF31E" w:rsidR="000C43FF" w:rsidRDefault="000C43F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0B35">
        <w:rPr>
          <w:noProof/>
          <w:lang w:val="sr-Latn-RS"/>
        </w:rPr>
        <w:t>6.17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0B35">
        <w:rPr>
          <w:noProof/>
          <w:lang w:val="sr-Latn-RS"/>
        </w:rPr>
        <w:t>Ažuriranje i brisanje članova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_Toc101021361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AD9F8F4" w14:textId="4F8683AA" w:rsidR="000C43FF" w:rsidRDefault="000C43F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0B35">
        <w:rPr>
          <w:noProof/>
          <w:lang w:val="sr-Latn-RS"/>
        </w:rPr>
        <w:t>6.18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0B35">
        <w:rPr>
          <w:noProof/>
          <w:lang w:val="sr-Latn-RS"/>
        </w:rPr>
        <w:t>Kreiranje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_Toc101021362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57307165" w14:textId="0B49FB11" w:rsidR="000C43FF" w:rsidRDefault="000C43F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0B35">
        <w:rPr>
          <w:noProof/>
          <w:lang w:val="sr-Latn-RS"/>
        </w:rPr>
        <w:t>6.19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0B35">
        <w:rPr>
          <w:noProof/>
          <w:lang w:val="sr-Latn-RS"/>
        </w:rPr>
        <w:t>Dogovor u vezi terena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_Toc101021363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787B17D7" w14:textId="658076B1" w:rsidR="000C43FF" w:rsidRDefault="000C43F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0B35">
        <w:rPr>
          <w:noProof/>
          <w:lang w:val="sr-Latn-RS"/>
        </w:rPr>
        <w:t>6.20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0B35">
        <w:rPr>
          <w:noProof/>
          <w:lang w:val="sr-Latn-RS"/>
        </w:rPr>
        <w:t>Komunikacija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_Toc101021364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54E7F61" w14:textId="7EB2E666" w:rsidR="000C43FF" w:rsidRDefault="000C43F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0B35">
        <w:rPr>
          <w:noProof/>
          <w:lang w:val="sr-Latn-RS"/>
        </w:rPr>
        <w:lastRenderedPageBreak/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0B35">
        <w:rPr>
          <w:noProof/>
          <w:lang w:val="sr-Latn-RS"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_Toc101021365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F7971D9" w14:textId="0585BCE7" w:rsidR="000C43FF" w:rsidRDefault="000C43F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0B35">
        <w:rPr>
          <w:noProof/>
          <w:lang w:val="sr-Latn-RS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0B35">
        <w:rPr>
          <w:noProof/>
          <w:lang w:val="sr-Latn-R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_Toc101021366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011161DC" w14:textId="6527D522" w:rsidR="000C43FF" w:rsidRDefault="000C43F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0B35">
        <w:rPr>
          <w:noProof/>
          <w:lang w:val="sr-Latn-RS"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0B35">
        <w:rPr>
          <w:noProof/>
          <w:lang w:val="sr-Latn-RS"/>
        </w:rPr>
        <w:t>Upotrebljivost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_Toc101021367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12E3E81A" w14:textId="3A82F528" w:rsidR="000C43FF" w:rsidRDefault="000C43F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0B35">
        <w:rPr>
          <w:noProof/>
          <w:lang w:val="sr-Latn-RS"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0B35">
        <w:rPr>
          <w:noProof/>
          <w:lang w:val="sr-Latn-R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_Toc101021368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C4BE33F" w14:textId="2C4F7767" w:rsidR="000C43FF" w:rsidRDefault="000C43F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0B35">
        <w:rPr>
          <w:noProof/>
          <w:lang w:val="sr-Latn-RS"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0B35">
        <w:rPr>
          <w:noProof/>
          <w:lang w:val="sr-Latn-R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_Toc101021369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659B6E7" w14:textId="2CBE8D66" w:rsidR="000C43FF" w:rsidRDefault="000C43F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0B35">
        <w:rPr>
          <w:noProof/>
          <w:lang w:val="sr-Latn-RS"/>
        </w:rPr>
        <w:t>7.5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0B35">
        <w:rPr>
          <w:noProof/>
          <w:lang w:val="sr-Latn-R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_Toc101021370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ACA70F9" w14:textId="4621A0A7" w:rsidR="000C43FF" w:rsidRDefault="000C43F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0B35">
        <w:rPr>
          <w:noProof/>
          <w:lang w:val="sr-Latn-RS"/>
        </w:rPr>
        <w:t>7.6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0B35">
        <w:rPr>
          <w:noProof/>
          <w:lang w:val="sr-Latn-R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_Toc101021371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F7F7741" w14:textId="77777777" w:rsidR="00206E1F" w:rsidRPr="00413778" w:rsidRDefault="00206E1F" w:rsidP="00397DD2">
      <w:pPr>
        <w:pStyle w:val="Title"/>
        <w:tabs>
          <w:tab w:val="left" w:pos="540"/>
        </w:tabs>
        <w:rPr>
          <w:lang w:val="sr-Latn-RS"/>
        </w:rPr>
      </w:pPr>
      <w:r w:rsidRPr="00413778">
        <w:rPr>
          <w:rFonts w:ascii="Times New Roman" w:hAnsi="Times New Roman"/>
          <w:b w:val="0"/>
          <w:sz w:val="20"/>
          <w:lang w:val="sr-Latn-RS"/>
        </w:rPr>
        <w:fldChar w:fldCharType="end"/>
      </w:r>
      <w:r w:rsidRPr="00413778">
        <w:rPr>
          <w:lang w:val="sr-Latn-RS"/>
        </w:rPr>
        <w:br w:type="page"/>
      </w:r>
      <w:r w:rsidR="00397DD2" w:rsidRPr="00413778">
        <w:rPr>
          <w:lang w:val="sr-Latn-RS"/>
        </w:rPr>
        <w:lastRenderedPageBreak/>
        <w:t>Specifikacija zahteva</w:t>
      </w:r>
    </w:p>
    <w:p w14:paraId="380ED753" w14:textId="77777777" w:rsidR="00206E1F" w:rsidRPr="00413778" w:rsidRDefault="003372D3">
      <w:pPr>
        <w:pStyle w:val="Heading1"/>
        <w:rPr>
          <w:lang w:val="sr-Latn-RS"/>
        </w:rPr>
      </w:pPr>
      <w:bookmarkStart w:id="0" w:name="_Toc101021322"/>
      <w:r w:rsidRPr="00413778">
        <w:rPr>
          <w:lang w:val="sr-Latn-RS"/>
        </w:rPr>
        <w:t>Cilj</w:t>
      </w:r>
      <w:r w:rsidR="00CA58C5" w:rsidRPr="00413778">
        <w:rPr>
          <w:lang w:val="sr-Latn-RS"/>
        </w:rPr>
        <w:t xml:space="preserve"> dokumenta</w:t>
      </w:r>
      <w:bookmarkEnd w:id="0"/>
    </w:p>
    <w:p w14:paraId="2C675568" w14:textId="18BA130D" w:rsidR="00206E1F" w:rsidRPr="00413778" w:rsidRDefault="00B849B5" w:rsidP="00397DD2">
      <w:pPr>
        <w:pStyle w:val="BodyText"/>
        <w:rPr>
          <w:lang w:val="sr-Latn-RS"/>
        </w:rPr>
      </w:pPr>
      <w:r w:rsidRPr="00413778">
        <w:rPr>
          <w:lang w:val="sr-Latn-RS"/>
        </w:rPr>
        <w:t xml:space="preserve">Cilj ovog dokumenta je </w:t>
      </w:r>
      <w:r w:rsidR="00397DD2" w:rsidRPr="00413778">
        <w:rPr>
          <w:lang w:val="sr-Latn-RS"/>
        </w:rPr>
        <w:t>specifikacija</w:t>
      </w:r>
      <w:r w:rsidRPr="00413778">
        <w:rPr>
          <w:lang w:val="sr-Latn-RS"/>
        </w:rPr>
        <w:t xml:space="preserve"> zahteva </w:t>
      </w:r>
      <w:r w:rsidR="00397DD2" w:rsidRPr="00413778">
        <w:rPr>
          <w:lang w:val="sr-Latn-RS"/>
        </w:rPr>
        <w:t>u pogledu detaljnog opisa slučajeva korišćenja</w:t>
      </w:r>
      <w:r w:rsidRPr="00413778">
        <w:rPr>
          <w:lang w:val="sr-Latn-RS"/>
        </w:rPr>
        <w:t xml:space="preserve"> </w:t>
      </w:r>
      <w:r w:rsidR="00C37E1D" w:rsidRPr="00413778">
        <w:rPr>
          <w:lang w:val="sr-Latn-RS"/>
        </w:rPr>
        <w:t>Igraj ko</w:t>
      </w:r>
      <w:r w:rsidR="003E089B" w:rsidRPr="00413778">
        <w:rPr>
          <w:lang w:val="sr-Latn-RS"/>
        </w:rPr>
        <w:t>š</w:t>
      </w:r>
      <w:r w:rsidR="00C37E1D" w:rsidRPr="00413778">
        <w:rPr>
          <w:lang w:val="sr-Latn-RS"/>
        </w:rPr>
        <w:t>arku Web aplikacije</w:t>
      </w:r>
      <w:r w:rsidRPr="00413778">
        <w:rPr>
          <w:lang w:val="sr-Latn-RS"/>
        </w:rPr>
        <w:t>.</w:t>
      </w:r>
      <w:r w:rsidR="00397DD2" w:rsidRPr="00413778">
        <w:rPr>
          <w:lang w:val="sr-Latn-RS"/>
        </w:rPr>
        <w:t xml:space="preserve"> </w:t>
      </w:r>
    </w:p>
    <w:p w14:paraId="134450D9" w14:textId="77777777" w:rsidR="00206E1F" w:rsidRPr="00413778" w:rsidRDefault="003372D3">
      <w:pPr>
        <w:pStyle w:val="Heading1"/>
        <w:rPr>
          <w:lang w:val="sr-Latn-RS"/>
        </w:rPr>
      </w:pPr>
      <w:bookmarkStart w:id="1" w:name="_Toc101021323"/>
      <w:r w:rsidRPr="00413778">
        <w:rPr>
          <w:lang w:val="sr-Latn-RS"/>
        </w:rPr>
        <w:t>Opseg</w:t>
      </w:r>
      <w:r w:rsidR="00CA58C5" w:rsidRPr="00413778">
        <w:rPr>
          <w:lang w:val="sr-Latn-RS"/>
        </w:rPr>
        <w:t xml:space="preserve"> dokumenta</w:t>
      </w:r>
      <w:bookmarkEnd w:id="1"/>
    </w:p>
    <w:p w14:paraId="3EDE550C" w14:textId="5C5CF05B" w:rsidR="00DE518F" w:rsidRPr="00413778" w:rsidRDefault="00B849B5" w:rsidP="00DE518F">
      <w:pPr>
        <w:pStyle w:val="BodyText"/>
        <w:rPr>
          <w:lang w:val="sr-Latn-RS"/>
        </w:rPr>
      </w:pPr>
      <w:r w:rsidRPr="00413778">
        <w:rPr>
          <w:lang w:val="sr-Latn-RS"/>
        </w:rPr>
        <w:t xml:space="preserve">Dokument se odnosi na </w:t>
      </w:r>
      <w:r w:rsidR="00C37E1D" w:rsidRPr="00413778">
        <w:rPr>
          <w:lang w:val="sr-Latn-RS"/>
        </w:rPr>
        <w:t>Igraj ko</w:t>
      </w:r>
      <w:r w:rsidR="003E089B" w:rsidRPr="00413778">
        <w:rPr>
          <w:lang w:val="sr-Latn-RS"/>
        </w:rPr>
        <w:t>š</w:t>
      </w:r>
      <w:r w:rsidR="00C37E1D" w:rsidRPr="00413778">
        <w:rPr>
          <w:lang w:val="sr-Latn-RS"/>
        </w:rPr>
        <w:t>arku</w:t>
      </w:r>
      <w:r w:rsidRPr="00413778">
        <w:rPr>
          <w:lang w:val="sr-Latn-RS"/>
        </w:rPr>
        <w:t xml:space="preserve"> </w:t>
      </w:r>
      <w:r w:rsidR="00C37E1D" w:rsidRPr="00413778">
        <w:rPr>
          <w:lang w:val="sr-Latn-RS"/>
        </w:rPr>
        <w:t>Web aplikaciju</w:t>
      </w:r>
      <w:r w:rsidRPr="00413778">
        <w:rPr>
          <w:lang w:val="sr-Latn-RS"/>
        </w:rPr>
        <w:t xml:space="preserve"> koj</w:t>
      </w:r>
      <w:r w:rsidR="00C37E1D" w:rsidRPr="00413778">
        <w:rPr>
          <w:lang w:val="sr-Latn-RS"/>
        </w:rPr>
        <w:t>a</w:t>
      </w:r>
      <w:r w:rsidRPr="00413778">
        <w:rPr>
          <w:lang w:val="sr-Latn-RS"/>
        </w:rPr>
        <w:t xml:space="preserve"> će biti razvije</w:t>
      </w:r>
      <w:r w:rsidR="00446345" w:rsidRPr="00413778">
        <w:rPr>
          <w:lang w:val="sr-Latn-RS"/>
        </w:rPr>
        <w:t>n</w:t>
      </w:r>
      <w:r w:rsidR="00C37E1D" w:rsidRPr="00413778">
        <w:rPr>
          <w:lang w:val="sr-Latn-RS"/>
        </w:rPr>
        <w:t>a</w:t>
      </w:r>
      <w:r w:rsidRPr="00413778">
        <w:rPr>
          <w:lang w:val="sr-Latn-RS"/>
        </w:rPr>
        <w:t xml:space="preserve"> od strane </w:t>
      </w:r>
      <w:r w:rsidR="00C37E1D" w:rsidRPr="00413778">
        <w:rPr>
          <w:lang w:val="sr-Latn-RS"/>
        </w:rPr>
        <w:t>tima Dva stranca</w:t>
      </w:r>
      <w:r w:rsidRPr="00413778">
        <w:rPr>
          <w:lang w:val="sr-Latn-RS"/>
        </w:rPr>
        <w:t xml:space="preserve">. </w:t>
      </w:r>
      <w:r w:rsidR="00DE518F" w:rsidRPr="00413778">
        <w:rPr>
          <w:lang w:val="sr-Latn-RS"/>
        </w:rPr>
        <w:t xml:space="preserve">Namena sistema </w:t>
      </w:r>
      <w:r w:rsidRPr="00413778">
        <w:rPr>
          <w:lang w:val="sr-Latn-RS"/>
        </w:rPr>
        <w:t xml:space="preserve">je </w:t>
      </w:r>
      <w:r w:rsidR="00446345" w:rsidRPr="00413778">
        <w:rPr>
          <w:lang w:val="sr-Latn-RS"/>
        </w:rPr>
        <w:t>organizovanje</w:t>
      </w:r>
      <w:r w:rsidR="00C31A7A" w:rsidRPr="00413778">
        <w:rPr>
          <w:lang w:val="sr-Latn-RS"/>
        </w:rPr>
        <w:t xml:space="preserve"> raznih</w:t>
      </w:r>
      <w:r w:rsidR="00446345" w:rsidRPr="00413778">
        <w:rPr>
          <w:lang w:val="sr-Latn-RS"/>
        </w:rPr>
        <w:t xml:space="preserve"> ko</w:t>
      </w:r>
      <w:r w:rsidR="003E089B" w:rsidRPr="00413778">
        <w:rPr>
          <w:lang w:val="sr-Latn-RS"/>
        </w:rPr>
        <w:t>š</w:t>
      </w:r>
      <w:r w:rsidR="00446345" w:rsidRPr="00413778">
        <w:rPr>
          <w:lang w:val="sr-Latn-RS"/>
        </w:rPr>
        <w:t>arka</w:t>
      </w:r>
      <w:r w:rsidR="003E089B" w:rsidRPr="00413778">
        <w:rPr>
          <w:lang w:val="sr-Latn-RS"/>
        </w:rPr>
        <w:t>š</w:t>
      </w:r>
      <w:r w:rsidR="00446345" w:rsidRPr="00413778">
        <w:rPr>
          <w:lang w:val="sr-Latn-RS"/>
        </w:rPr>
        <w:t>kih aktivnosti.</w:t>
      </w:r>
    </w:p>
    <w:p w14:paraId="72717A62" w14:textId="77777777" w:rsidR="00206E1F" w:rsidRPr="00413778" w:rsidRDefault="003372D3">
      <w:pPr>
        <w:pStyle w:val="Heading1"/>
        <w:rPr>
          <w:lang w:val="sr-Latn-RS"/>
        </w:rPr>
      </w:pPr>
      <w:bookmarkStart w:id="2" w:name="_Toc101021324"/>
      <w:r w:rsidRPr="00413778">
        <w:rPr>
          <w:lang w:val="sr-Latn-RS"/>
        </w:rPr>
        <w:t>Reference</w:t>
      </w:r>
      <w:bookmarkEnd w:id="2"/>
    </w:p>
    <w:p w14:paraId="0670F751" w14:textId="77777777" w:rsidR="00206E1F" w:rsidRPr="00413778" w:rsidRDefault="003372D3">
      <w:pPr>
        <w:pStyle w:val="BodyText"/>
        <w:rPr>
          <w:lang w:val="sr-Latn-RS"/>
        </w:rPr>
      </w:pPr>
      <w:r w:rsidRPr="00413778">
        <w:rPr>
          <w:lang w:val="sr-Latn-RS"/>
        </w:rPr>
        <w:t>Spisak korišćene literature</w:t>
      </w:r>
      <w:r w:rsidR="00206E1F" w:rsidRPr="00413778">
        <w:rPr>
          <w:lang w:val="sr-Latn-RS"/>
        </w:rPr>
        <w:t>:</w:t>
      </w:r>
    </w:p>
    <w:p w14:paraId="7365767E" w14:textId="77777777" w:rsidR="00446345" w:rsidRPr="00413778" w:rsidRDefault="00446345" w:rsidP="00446345">
      <w:pPr>
        <w:pStyle w:val="BodyText"/>
        <w:numPr>
          <w:ilvl w:val="0"/>
          <w:numId w:val="22"/>
        </w:numPr>
        <w:tabs>
          <w:tab w:val="clear" w:pos="360"/>
          <w:tab w:val="num" w:pos="1440"/>
        </w:tabs>
        <w:ind w:left="1440"/>
        <w:rPr>
          <w:lang w:val="sr-Latn-RS"/>
        </w:rPr>
      </w:pPr>
      <w:r w:rsidRPr="00413778">
        <w:rPr>
          <w:lang w:val="sr-Latn-RS"/>
        </w:rPr>
        <w:t>Igraj košarku – D01_Predlog_Projekta, SWE-Igraj kosarku-01, V1.0, 2022, Dva stranca.</w:t>
      </w:r>
    </w:p>
    <w:p w14:paraId="167FA47B" w14:textId="79FA9BE5" w:rsidR="00446345" w:rsidRPr="00413778" w:rsidRDefault="00446345" w:rsidP="00446345">
      <w:pPr>
        <w:pStyle w:val="BodyText"/>
        <w:numPr>
          <w:ilvl w:val="0"/>
          <w:numId w:val="22"/>
        </w:numPr>
        <w:tabs>
          <w:tab w:val="clear" w:pos="360"/>
          <w:tab w:val="num" w:pos="1440"/>
        </w:tabs>
        <w:ind w:left="1440"/>
        <w:rPr>
          <w:lang w:val="sr-Latn-RS"/>
        </w:rPr>
      </w:pPr>
      <w:r w:rsidRPr="00413778">
        <w:rPr>
          <w:lang w:val="sr-Latn-RS"/>
        </w:rPr>
        <w:t>Igraj košarku – D02_Vizija_Sistema, SWE-Igraj kosarku-02, V1.0, 2022, Dva stranca.</w:t>
      </w:r>
    </w:p>
    <w:p w14:paraId="6C587482" w14:textId="06AB8EFE" w:rsidR="00446345" w:rsidRPr="00413778" w:rsidRDefault="00446345" w:rsidP="00446345">
      <w:pPr>
        <w:pStyle w:val="BodyText"/>
        <w:numPr>
          <w:ilvl w:val="0"/>
          <w:numId w:val="22"/>
        </w:numPr>
        <w:tabs>
          <w:tab w:val="clear" w:pos="360"/>
          <w:tab w:val="num" w:pos="1440"/>
        </w:tabs>
        <w:ind w:left="1440"/>
        <w:rPr>
          <w:lang w:val="sr-Latn-RS"/>
        </w:rPr>
      </w:pPr>
      <w:r w:rsidRPr="00413778">
        <w:rPr>
          <w:lang w:val="sr-Latn-RS"/>
        </w:rPr>
        <w:t>Igraj košarku – D03_P</w:t>
      </w:r>
      <w:r w:rsidR="003D5B84" w:rsidRPr="00413778">
        <w:rPr>
          <w:lang w:val="sr-Latn-RS"/>
        </w:rPr>
        <w:t>lan</w:t>
      </w:r>
      <w:r w:rsidRPr="00413778">
        <w:rPr>
          <w:lang w:val="sr-Latn-RS"/>
        </w:rPr>
        <w:t>_</w:t>
      </w:r>
      <w:r w:rsidR="003D5B84" w:rsidRPr="00413778">
        <w:rPr>
          <w:lang w:val="sr-Latn-RS"/>
        </w:rPr>
        <w:t>Realizacije</w:t>
      </w:r>
      <w:r w:rsidRPr="00413778">
        <w:rPr>
          <w:lang w:val="sr-Latn-RS"/>
        </w:rPr>
        <w:t>, SWE-Igraj kosarku-03, V1.0, 2022, Dva stranca.</w:t>
      </w:r>
    </w:p>
    <w:p w14:paraId="1E3B9E5F" w14:textId="77777777" w:rsidR="00446345" w:rsidRPr="00413778" w:rsidRDefault="00446345" w:rsidP="00446345">
      <w:pPr>
        <w:pStyle w:val="BodyText"/>
        <w:rPr>
          <w:lang w:val="sr-Latn-RS"/>
        </w:rPr>
      </w:pPr>
    </w:p>
    <w:p w14:paraId="4806292F" w14:textId="77777777" w:rsidR="00206E1F" w:rsidRPr="00413778" w:rsidRDefault="006E5E1D" w:rsidP="006E5E1D">
      <w:pPr>
        <w:pStyle w:val="Heading1"/>
        <w:rPr>
          <w:lang w:val="sr-Latn-RS"/>
        </w:rPr>
      </w:pPr>
      <w:bookmarkStart w:id="3" w:name="_Toc101021325"/>
      <w:r w:rsidRPr="00413778">
        <w:rPr>
          <w:lang w:val="sr-Latn-RS"/>
        </w:rPr>
        <w:t xml:space="preserve">Pregled slučajeva </w:t>
      </w:r>
      <w:r w:rsidR="00397DD2" w:rsidRPr="00413778">
        <w:rPr>
          <w:lang w:val="sr-Latn-RS"/>
        </w:rPr>
        <w:t>korišćenja</w:t>
      </w:r>
      <w:bookmarkEnd w:id="3"/>
    </w:p>
    <w:p w14:paraId="2F66C2A6" w14:textId="7C399E79" w:rsidR="00397DD2" w:rsidRPr="00413778" w:rsidRDefault="0020422A" w:rsidP="0020422A">
      <w:pPr>
        <w:pStyle w:val="BodyText"/>
        <w:rPr>
          <w:lang w:val="sr-Latn-RS"/>
        </w:rPr>
      </w:pPr>
      <w:r w:rsidRPr="00413778">
        <w:rPr>
          <w:lang w:val="sr-Latn-RS"/>
        </w:rPr>
        <w:t>Osnovni UML dijagram koji prikazuje korisnike i s</w:t>
      </w:r>
      <w:r w:rsidR="00E177E4" w:rsidRPr="00413778">
        <w:rPr>
          <w:lang w:val="sr-Latn-RS"/>
        </w:rPr>
        <w:t>lučajev</w:t>
      </w:r>
      <w:r w:rsidRPr="00413778">
        <w:rPr>
          <w:lang w:val="sr-Latn-RS"/>
        </w:rPr>
        <w:t>e</w:t>
      </w:r>
      <w:r w:rsidR="00E177E4" w:rsidRPr="00413778">
        <w:rPr>
          <w:lang w:val="sr-Latn-RS"/>
        </w:rPr>
        <w:t xml:space="preserve"> korišćenja </w:t>
      </w:r>
      <w:r w:rsidR="003D5B84" w:rsidRPr="00413778">
        <w:rPr>
          <w:lang w:val="sr-Latn-RS"/>
        </w:rPr>
        <w:t>Igraj ko</w:t>
      </w:r>
      <w:r w:rsidR="003E089B" w:rsidRPr="00413778">
        <w:rPr>
          <w:lang w:val="sr-Latn-RS"/>
        </w:rPr>
        <w:t>š</w:t>
      </w:r>
      <w:r w:rsidR="003D5B84" w:rsidRPr="00413778">
        <w:rPr>
          <w:lang w:val="sr-Latn-RS"/>
        </w:rPr>
        <w:t>ar</w:t>
      </w:r>
      <w:r w:rsidR="00A02E2A" w:rsidRPr="00413778">
        <w:rPr>
          <w:lang w:val="sr-Latn-RS"/>
        </w:rPr>
        <w:t>k</w:t>
      </w:r>
      <w:r w:rsidR="003D5B84" w:rsidRPr="00413778">
        <w:rPr>
          <w:lang w:val="sr-Latn-RS"/>
        </w:rPr>
        <w:t>u</w:t>
      </w:r>
      <w:r w:rsidR="00E177E4" w:rsidRPr="00413778">
        <w:rPr>
          <w:lang w:val="sr-Latn-RS"/>
        </w:rPr>
        <w:t xml:space="preserve"> </w:t>
      </w:r>
      <w:r w:rsidR="003D5B84" w:rsidRPr="00413778">
        <w:rPr>
          <w:lang w:val="sr-Latn-RS"/>
        </w:rPr>
        <w:t>Web aplikacije</w:t>
      </w:r>
      <w:r w:rsidR="00E177E4" w:rsidRPr="00413778">
        <w:rPr>
          <w:lang w:val="sr-Latn-RS"/>
        </w:rPr>
        <w:t xml:space="preserve"> prikazan</w:t>
      </w:r>
      <w:r w:rsidR="003D5B84" w:rsidRPr="00413778">
        <w:rPr>
          <w:lang w:val="sr-Latn-RS"/>
        </w:rPr>
        <w:t>a</w:t>
      </w:r>
      <w:r w:rsidR="00E177E4" w:rsidRPr="00413778">
        <w:rPr>
          <w:lang w:val="sr-Latn-RS"/>
        </w:rPr>
        <w:t xml:space="preserve"> je na sledećoj slici:</w:t>
      </w:r>
    </w:p>
    <w:p w14:paraId="1446143A" w14:textId="60BD0027" w:rsidR="0020422A" w:rsidRPr="00413778" w:rsidRDefault="00D42D44" w:rsidP="0020422A">
      <w:pPr>
        <w:pStyle w:val="BodyText"/>
        <w:rPr>
          <w:lang w:val="sr-Latn-RS"/>
        </w:rPr>
      </w:pPr>
      <w:r w:rsidRPr="00413778">
        <w:rPr>
          <w:noProof/>
          <w:lang w:val="sr-Latn-RS"/>
        </w:rPr>
        <w:drawing>
          <wp:inline distT="0" distB="0" distL="0" distR="0" wp14:anchorId="4DBBB7A0" wp14:editId="4D747631">
            <wp:extent cx="5381625" cy="4257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BB2C" w14:textId="23F956D8" w:rsidR="00C31A7A" w:rsidRPr="00413778" w:rsidRDefault="00C31A7A" w:rsidP="0020422A">
      <w:pPr>
        <w:pStyle w:val="BodyText"/>
        <w:rPr>
          <w:lang w:val="sr-Latn-RS"/>
        </w:rPr>
      </w:pPr>
    </w:p>
    <w:p w14:paraId="5F82B834" w14:textId="2CBAD313" w:rsidR="00962138" w:rsidRPr="00413778" w:rsidRDefault="00962138" w:rsidP="006E5E1D">
      <w:pPr>
        <w:pStyle w:val="BodyText"/>
        <w:rPr>
          <w:lang w:val="sr-Latn-RS"/>
        </w:rPr>
      </w:pPr>
      <w:r w:rsidRPr="00413778">
        <w:rPr>
          <w:lang w:val="sr-Latn-RS"/>
        </w:rPr>
        <w:lastRenderedPageBreak/>
        <w:t xml:space="preserve">Slučajevi korišćenja </w:t>
      </w:r>
      <w:r w:rsidR="0041281F" w:rsidRPr="00413778">
        <w:rPr>
          <w:lang w:val="sr-Latn-RS"/>
        </w:rPr>
        <w:t>„</w:t>
      </w:r>
      <w:r w:rsidR="00E43A6F" w:rsidRPr="00413778">
        <w:rPr>
          <w:i/>
          <w:iCs/>
          <w:lang w:val="sr-Latn-RS"/>
        </w:rPr>
        <w:t>U</w:t>
      </w:r>
      <w:r w:rsidR="0041281F" w:rsidRPr="00413778">
        <w:rPr>
          <w:i/>
          <w:iCs/>
          <w:lang w:val="sr-Latn-RS"/>
        </w:rPr>
        <w:t>nos, prikaz i ažuriranje osnovnih podataka o stanju na terenima“,</w:t>
      </w:r>
      <w:r w:rsidRPr="00413778">
        <w:rPr>
          <w:i/>
          <w:iCs/>
          <w:lang w:val="sr-Latn-RS"/>
        </w:rPr>
        <w:t xml:space="preserve"> </w:t>
      </w:r>
      <w:r w:rsidR="00E43A6F" w:rsidRPr="00413778">
        <w:rPr>
          <w:i/>
          <w:iCs/>
          <w:lang w:val="sr-Latn-RS"/>
        </w:rPr>
        <w:t>„Prijav</w:t>
      </w:r>
      <w:r w:rsidR="00AB7A7E" w:rsidRPr="00413778">
        <w:rPr>
          <w:i/>
          <w:iCs/>
          <w:lang w:val="sr-Latn-RS"/>
        </w:rPr>
        <w:t>ljivanje</w:t>
      </w:r>
      <w:r w:rsidR="00E43A6F" w:rsidRPr="00413778">
        <w:rPr>
          <w:i/>
          <w:iCs/>
          <w:lang w:val="sr-Latn-RS"/>
        </w:rPr>
        <w:t>“, „Pregled informacija“</w:t>
      </w:r>
      <w:r w:rsidR="00F175A5" w:rsidRPr="00413778">
        <w:rPr>
          <w:i/>
          <w:iCs/>
          <w:lang w:val="sr-Latn-RS"/>
        </w:rPr>
        <w:t xml:space="preserve"> i</w:t>
      </w:r>
      <w:r w:rsidR="00E43A6F" w:rsidRPr="00413778">
        <w:rPr>
          <w:i/>
          <w:iCs/>
          <w:lang w:val="sr-Latn-RS"/>
        </w:rPr>
        <w:t xml:space="preserve"> </w:t>
      </w:r>
      <w:r w:rsidR="0041281F" w:rsidRPr="00413778">
        <w:rPr>
          <w:lang w:val="sr-Latn-RS"/>
        </w:rPr>
        <w:t>„</w:t>
      </w:r>
      <w:r w:rsidR="00E43A6F" w:rsidRPr="00413778">
        <w:rPr>
          <w:i/>
          <w:iCs/>
          <w:lang w:val="sr-Latn-RS"/>
        </w:rPr>
        <w:t>U</w:t>
      </w:r>
      <w:r w:rsidR="0041281F" w:rsidRPr="00413778">
        <w:rPr>
          <w:i/>
          <w:iCs/>
          <w:lang w:val="sr-Latn-RS"/>
        </w:rPr>
        <w:t>nos</w:t>
      </w:r>
      <w:r w:rsidRPr="00413778">
        <w:rPr>
          <w:i/>
          <w:iCs/>
          <w:lang w:val="sr-Latn-RS"/>
        </w:rPr>
        <w:t>,</w:t>
      </w:r>
      <w:r w:rsidR="0041281F" w:rsidRPr="00413778">
        <w:rPr>
          <w:i/>
          <w:iCs/>
          <w:lang w:val="sr-Latn-RS"/>
        </w:rPr>
        <w:t xml:space="preserve"> prikaz, ažuriranje o košarkaškim aktivnostima“ </w:t>
      </w:r>
      <w:r w:rsidRPr="00413778">
        <w:rPr>
          <w:lang w:val="sr-Latn-RS"/>
        </w:rPr>
        <w:t xml:space="preserve">obuhvataju složenije radnje koje se mogu </w:t>
      </w:r>
      <w:r w:rsidR="006E5E1D" w:rsidRPr="00413778">
        <w:rPr>
          <w:lang w:val="sr-Latn-RS"/>
        </w:rPr>
        <w:t>dalje razložiti na pojedinačne slučajeve korišćenja.</w:t>
      </w:r>
    </w:p>
    <w:p w14:paraId="34E19981" w14:textId="5667AEA1" w:rsidR="006E5E1D" w:rsidRPr="00413778" w:rsidRDefault="006E5E1D" w:rsidP="006E5E1D">
      <w:pPr>
        <w:pStyle w:val="BodyText"/>
        <w:rPr>
          <w:lang w:val="sr-Latn-RS"/>
        </w:rPr>
      </w:pPr>
      <w:r w:rsidRPr="00413778">
        <w:rPr>
          <w:lang w:val="sr-Latn-RS"/>
        </w:rPr>
        <w:t>Detaljni UML dijagram za slučaj korišćenja</w:t>
      </w:r>
      <w:r w:rsidR="00E43A6F" w:rsidRPr="00413778">
        <w:rPr>
          <w:i/>
          <w:iCs/>
          <w:lang w:val="sr-Latn-RS"/>
        </w:rPr>
        <w:t xml:space="preserve"> Pregled informacija </w:t>
      </w:r>
      <w:r w:rsidRPr="00413778">
        <w:rPr>
          <w:lang w:val="sr-Latn-RS"/>
        </w:rPr>
        <w:t>je prikazan na sledećoj slici:</w:t>
      </w:r>
    </w:p>
    <w:p w14:paraId="4DCAB1F2" w14:textId="0FEA6FAC" w:rsidR="00962138" w:rsidRPr="00413778" w:rsidRDefault="00E43A6F" w:rsidP="004E4574">
      <w:pPr>
        <w:pStyle w:val="BodyText"/>
        <w:rPr>
          <w:lang w:val="sr-Latn-RS"/>
        </w:rPr>
      </w:pPr>
      <w:r w:rsidRPr="00413778">
        <w:rPr>
          <w:noProof/>
          <w:lang w:val="sr-Latn-RS"/>
        </w:rPr>
        <w:drawing>
          <wp:inline distT="0" distB="0" distL="0" distR="0" wp14:anchorId="2FCAC086" wp14:editId="59A77CE4">
            <wp:extent cx="5924550" cy="2790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60B6" w14:textId="7E419E01" w:rsidR="006E5E1D" w:rsidRPr="00413778" w:rsidRDefault="006E5E1D" w:rsidP="006E5E1D">
      <w:pPr>
        <w:pStyle w:val="BodyText"/>
        <w:rPr>
          <w:lang w:val="sr-Latn-RS"/>
        </w:rPr>
      </w:pPr>
      <w:r w:rsidRPr="00413778">
        <w:rPr>
          <w:lang w:val="sr-Latn-RS"/>
        </w:rPr>
        <w:t xml:space="preserve">Detaljni UML dijagram za slučaj korišćenja </w:t>
      </w:r>
      <w:r w:rsidR="00AB7A7E" w:rsidRPr="00413778">
        <w:rPr>
          <w:i/>
          <w:iCs/>
          <w:lang w:val="sr-Latn-RS"/>
        </w:rPr>
        <w:t xml:space="preserve">Prijavljivanja </w:t>
      </w:r>
      <w:r w:rsidRPr="00413778">
        <w:rPr>
          <w:lang w:val="sr-Latn-RS"/>
        </w:rPr>
        <w:t>je prikazan na sledećoj slici:</w:t>
      </w:r>
    </w:p>
    <w:p w14:paraId="0CA0111E" w14:textId="063B26C7" w:rsidR="006E5E1D" w:rsidRPr="00413778" w:rsidRDefault="00AB7A7E" w:rsidP="004E4574">
      <w:pPr>
        <w:pStyle w:val="BodyText"/>
        <w:rPr>
          <w:lang w:val="sr-Latn-RS"/>
        </w:rPr>
      </w:pPr>
      <w:r w:rsidRPr="00413778">
        <w:rPr>
          <w:noProof/>
          <w:lang w:val="sr-Latn-RS"/>
        </w:rPr>
        <w:drawing>
          <wp:inline distT="0" distB="0" distL="0" distR="0" wp14:anchorId="264B4157" wp14:editId="65230272">
            <wp:extent cx="5372100" cy="2171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6E0F" w14:textId="0B67AC7C" w:rsidR="009458D3" w:rsidRPr="00413778" w:rsidRDefault="009458D3" w:rsidP="009458D3">
      <w:pPr>
        <w:pStyle w:val="BodyText"/>
        <w:rPr>
          <w:lang w:val="sr-Latn-RS"/>
        </w:rPr>
      </w:pPr>
      <w:r w:rsidRPr="00413778">
        <w:rPr>
          <w:lang w:val="sr-Latn-RS"/>
        </w:rPr>
        <w:t xml:space="preserve">Detaljni UML dijagram za slučaj korišćenja </w:t>
      </w:r>
      <w:r w:rsidR="00AB7A7E" w:rsidRPr="00413778">
        <w:rPr>
          <w:i/>
          <w:iCs/>
          <w:lang w:val="sr-Latn-RS"/>
        </w:rPr>
        <w:t>Unos, prikaz i ažuriranje osnovnih podataka o stanju na terenima</w:t>
      </w:r>
      <w:r w:rsidR="00AB7A7E" w:rsidRPr="00413778">
        <w:rPr>
          <w:lang w:val="sr-Latn-RS"/>
        </w:rPr>
        <w:t xml:space="preserve"> </w:t>
      </w:r>
      <w:r w:rsidRPr="00413778">
        <w:rPr>
          <w:lang w:val="sr-Latn-RS"/>
        </w:rPr>
        <w:t>je prikazan na sledećoj slici:</w:t>
      </w:r>
    </w:p>
    <w:p w14:paraId="45341E33" w14:textId="6DE80893" w:rsidR="009458D3" w:rsidRPr="00413778" w:rsidRDefault="00AB7A7E" w:rsidP="004E4574">
      <w:pPr>
        <w:pStyle w:val="BodyText"/>
        <w:rPr>
          <w:lang w:val="sr-Latn-RS"/>
        </w:rPr>
      </w:pPr>
      <w:r w:rsidRPr="00413778">
        <w:rPr>
          <w:noProof/>
          <w:lang w:val="sr-Latn-RS"/>
        </w:rPr>
        <w:lastRenderedPageBreak/>
        <w:drawing>
          <wp:inline distT="0" distB="0" distL="0" distR="0" wp14:anchorId="2E41F76D" wp14:editId="07638C98">
            <wp:extent cx="5943600" cy="20593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DB93" w14:textId="68594C15" w:rsidR="00AB7A7E" w:rsidRPr="00413778" w:rsidRDefault="00AB7A7E" w:rsidP="00AB7A7E">
      <w:pPr>
        <w:pStyle w:val="BodyText"/>
        <w:rPr>
          <w:lang w:val="sr-Latn-RS"/>
        </w:rPr>
      </w:pPr>
      <w:r w:rsidRPr="00413778">
        <w:rPr>
          <w:lang w:val="sr-Latn-RS"/>
        </w:rPr>
        <w:t xml:space="preserve">Detaljni UML dijagram za slučaj korišćenja </w:t>
      </w:r>
      <w:r w:rsidRPr="00413778">
        <w:rPr>
          <w:i/>
          <w:iCs/>
          <w:lang w:val="sr-Latn-RS"/>
        </w:rPr>
        <w:t>Unos, prikaz i ažuriranje osnovnih podataka o</w:t>
      </w:r>
      <w:r w:rsidR="00F11585" w:rsidRPr="00413778">
        <w:rPr>
          <w:i/>
          <w:iCs/>
          <w:lang w:val="sr-Latn-RS"/>
        </w:rPr>
        <w:t xml:space="preserve"> košarkaškim aktivnostima</w:t>
      </w:r>
      <w:r w:rsidRPr="00413778">
        <w:rPr>
          <w:lang w:val="sr-Latn-RS"/>
        </w:rPr>
        <w:t xml:space="preserve"> je prikazan na sledećoj slici:</w:t>
      </w:r>
    </w:p>
    <w:p w14:paraId="032CE4FA" w14:textId="7BE45A73" w:rsidR="00F11585" w:rsidRPr="00413778" w:rsidRDefault="00F11585" w:rsidP="005640AF">
      <w:pPr>
        <w:pStyle w:val="BodyText"/>
        <w:rPr>
          <w:lang w:val="sr-Latn-RS"/>
        </w:rPr>
      </w:pPr>
      <w:r w:rsidRPr="00413778">
        <w:rPr>
          <w:noProof/>
          <w:lang w:val="sr-Latn-RS"/>
        </w:rPr>
        <w:drawing>
          <wp:inline distT="0" distB="0" distL="0" distR="0" wp14:anchorId="2F350BD2" wp14:editId="6325881D">
            <wp:extent cx="5943600" cy="1962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6A67" w14:textId="77777777" w:rsidR="00F11585" w:rsidRPr="00413778" w:rsidRDefault="00F11585" w:rsidP="00AB7A7E">
      <w:pPr>
        <w:pStyle w:val="BodyText"/>
        <w:rPr>
          <w:lang w:val="sr-Latn-RS"/>
        </w:rPr>
      </w:pPr>
    </w:p>
    <w:p w14:paraId="799DE9C2" w14:textId="77777777" w:rsidR="00AB7A7E" w:rsidRPr="00413778" w:rsidRDefault="00AB7A7E" w:rsidP="004E4574">
      <w:pPr>
        <w:pStyle w:val="BodyText"/>
        <w:rPr>
          <w:lang w:val="sr-Latn-RS"/>
        </w:rPr>
      </w:pPr>
    </w:p>
    <w:p w14:paraId="7B7761F7" w14:textId="77777777" w:rsidR="006E5E1D" w:rsidRPr="00413778" w:rsidRDefault="006E5E1D" w:rsidP="006E5E1D">
      <w:pPr>
        <w:pStyle w:val="Heading1"/>
        <w:rPr>
          <w:lang w:val="sr-Latn-RS"/>
        </w:rPr>
      </w:pPr>
      <w:bookmarkStart w:id="4" w:name="_Toc101021326"/>
      <w:r w:rsidRPr="00413778">
        <w:rPr>
          <w:lang w:val="sr-Latn-RS"/>
        </w:rPr>
        <w:t>Profili korisnika</w:t>
      </w:r>
      <w:bookmarkEnd w:id="4"/>
    </w:p>
    <w:p w14:paraId="2DF63FF6" w14:textId="3B6A30D0" w:rsidR="0020422A" w:rsidRPr="00413778" w:rsidRDefault="0020422A" w:rsidP="004E4574">
      <w:pPr>
        <w:pStyle w:val="BodyText"/>
        <w:rPr>
          <w:lang w:val="sr-Latn-RS"/>
        </w:rPr>
      </w:pPr>
      <w:r w:rsidRPr="00413778">
        <w:rPr>
          <w:lang w:val="sr-Latn-RS"/>
        </w:rPr>
        <w:t xml:space="preserve">Identifikovani su sledeći </w:t>
      </w:r>
      <w:r w:rsidR="004E4574" w:rsidRPr="00413778">
        <w:rPr>
          <w:lang w:val="sr-Latn-RS"/>
        </w:rPr>
        <w:t>profili</w:t>
      </w:r>
      <w:r w:rsidRPr="00413778">
        <w:rPr>
          <w:lang w:val="sr-Latn-RS"/>
        </w:rPr>
        <w:t xml:space="preserve"> korisnika </w:t>
      </w:r>
      <w:r w:rsidR="002F36F1">
        <w:rPr>
          <w:lang w:val="sr-Latn-RS"/>
        </w:rPr>
        <w:t>Web aplikacije</w:t>
      </w:r>
      <w:r w:rsidRPr="00413778">
        <w:rPr>
          <w:lang w:val="sr-Latn-RS"/>
        </w:rPr>
        <w:t xml:space="preserve"> </w:t>
      </w:r>
      <w:r w:rsidR="00F11585" w:rsidRPr="00413778">
        <w:rPr>
          <w:lang w:val="sr-Latn-RS"/>
        </w:rPr>
        <w:t>Igraj košarku</w:t>
      </w:r>
      <w:r w:rsidRPr="00413778">
        <w:rPr>
          <w:lang w:val="sr-Latn-RS"/>
        </w:rPr>
        <w:t>:</w:t>
      </w:r>
    </w:p>
    <w:p w14:paraId="5B008453" w14:textId="1DD4B72C" w:rsidR="006E5E1D" w:rsidRPr="00413778" w:rsidRDefault="006E5E1D" w:rsidP="006E5E1D">
      <w:pPr>
        <w:pStyle w:val="Heading2"/>
        <w:rPr>
          <w:lang w:val="sr-Latn-RS"/>
        </w:rPr>
      </w:pPr>
      <w:bookmarkStart w:id="5" w:name="_Toc101021327"/>
      <w:r w:rsidRPr="00413778">
        <w:rPr>
          <w:lang w:val="sr-Latn-RS"/>
        </w:rPr>
        <w:t>Posetilac</w:t>
      </w:r>
      <w:bookmarkEnd w:id="5"/>
      <w:r w:rsidRPr="00413778">
        <w:rPr>
          <w:lang w:val="sr-Latn-RS"/>
        </w:rPr>
        <w:t xml:space="preserve"> </w:t>
      </w:r>
    </w:p>
    <w:p w14:paraId="77DE369D" w14:textId="50713BA7" w:rsidR="00F11585" w:rsidRPr="00413778" w:rsidRDefault="00F11585" w:rsidP="00F11585">
      <w:pPr>
        <w:pStyle w:val="BodyText"/>
        <w:rPr>
          <w:lang w:val="sr-Latn-RS"/>
        </w:rPr>
      </w:pPr>
      <w:r w:rsidRPr="00413778">
        <w:rPr>
          <w:lang w:val="sr-Latn-RS"/>
        </w:rPr>
        <w:t xml:space="preserve">Posetilac je osoba sa prosečnim poznavanjem rada pametnih uređaja. Posetilac je osoba koja se interesuje za pronalazak partnera za igranje košarke. Posetilac može biti bilo ko, ko ima pristup internetu i internet čitač. </w:t>
      </w:r>
    </w:p>
    <w:p w14:paraId="12FAD25B" w14:textId="59863189" w:rsidR="00007EC6" w:rsidRPr="00413778" w:rsidRDefault="00007EC6" w:rsidP="00007EC6">
      <w:pPr>
        <w:pStyle w:val="Heading2"/>
        <w:rPr>
          <w:lang w:val="sr-Latn-RS"/>
        </w:rPr>
      </w:pPr>
      <w:bookmarkStart w:id="6" w:name="_Toc101021328"/>
      <w:r w:rsidRPr="00413778">
        <w:rPr>
          <w:lang w:val="sr-Latn-RS"/>
        </w:rPr>
        <w:t>Korisnik</w:t>
      </w:r>
      <w:bookmarkEnd w:id="6"/>
      <w:r w:rsidRPr="00413778">
        <w:rPr>
          <w:lang w:val="sr-Latn-RS"/>
        </w:rPr>
        <w:t xml:space="preserve"> </w:t>
      </w:r>
    </w:p>
    <w:p w14:paraId="3B64A39B" w14:textId="77777777" w:rsidR="00007EC6" w:rsidRPr="00413778" w:rsidRDefault="00007EC6" w:rsidP="00007EC6">
      <w:pPr>
        <w:pStyle w:val="BodyText"/>
        <w:rPr>
          <w:lang w:val="sr-Latn-RS"/>
        </w:rPr>
      </w:pPr>
      <w:r w:rsidRPr="00413778">
        <w:rPr>
          <w:lang w:val="sr-Latn-RS"/>
        </w:rPr>
        <w:t xml:space="preserve">Korisnik sajta </w:t>
      </w:r>
      <w:r w:rsidRPr="00413778">
        <w:rPr>
          <w:b/>
          <w:bCs/>
          <w:lang w:val="sr-Latn-RS"/>
        </w:rPr>
        <w:t>Igraj košarku</w:t>
      </w:r>
      <w:r w:rsidRPr="00413778">
        <w:rPr>
          <w:lang w:val="sr-Latn-RS"/>
        </w:rPr>
        <w:t xml:space="preserve"> je osoba zainteresovana za stanje na terenu, a najčešće pripadnik neke košarkaške zajednice (lokalne ekipe ili tima) sa dobrim nivoom poznavanja rada internet uređaja. </w:t>
      </w:r>
    </w:p>
    <w:p w14:paraId="1EE55424" w14:textId="77777777" w:rsidR="00007EC6" w:rsidRPr="00413778" w:rsidRDefault="00007EC6" w:rsidP="00007EC6">
      <w:pPr>
        <w:pStyle w:val="BodyText"/>
        <w:rPr>
          <w:lang w:val="sr-Latn-RS"/>
        </w:rPr>
      </w:pPr>
      <w:r w:rsidRPr="00413778">
        <w:rPr>
          <w:lang w:val="sr-Latn-RS"/>
        </w:rPr>
        <w:t>Korisnik bi morao da se uloguje kako bi mogao da iskoristi potpuni potencijal aplikacije. Korisnik nakon prijave može da pregleda druge korisnike koji su u potražnji za partnerom sličnih interesovanja.</w:t>
      </w:r>
    </w:p>
    <w:p w14:paraId="132EC1A3" w14:textId="466CA135" w:rsidR="00007EC6" w:rsidRPr="00413778" w:rsidRDefault="00007EC6" w:rsidP="00007EC6">
      <w:pPr>
        <w:pStyle w:val="BodyText"/>
        <w:rPr>
          <w:lang w:val="sr-Latn-RS"/>
        </w:rPr>
      </w:pPr>
      <w:r w:rsidRPr="00413778">
        <w:rPr>
          <w:lang w:val="sr-Latn-RS"/>
        </w:rPr>
        <w:t>Korisnik može da pošalje zahtev za termin od nekog vlasnika terena</w:t>
      </w:r>
      <w:r w:rsidRPr="003C04C9">
        <w:rPr>
          <w:lang w:val="sr-Latn-RS"/>
        </w:rPr>
        <w:t>. Korisnik može biti bilo ko</w:t>
      </w:r>
      <w:r w:rsidR="008049A1" w:rsidRPr="003C04C9">
        <w:rPr>
          <w:lang w:val="sr-Latn-RS"/>
        </w:rPr>
        <w:t>,</w:t>
      </w:r>
      <w:r w:rsidRPr="003C04C9">
        <w:rPr>
          <w:lang w:val="sr-Latn-RS"/>
        </w:rPr>
        <w:t xml:space="preserve"> ko već poseduje nalog, ko ima pristup internetu i internet čitač.</w:t>
      </w:r>
    </w:p>
    <w:p w14:paraId="0960F96B" w14:textId="4E28F240" w:rsidR="006E5E1D" w:rsidRPr="00413778" w:rsidRDefault="00007EC6" w:rsidP="006E5E1D">
      <w:pPr>
        <w:pStyle w:val="Heading2"/>
        <w:rPr>
          <w:lang w:val="sr-Latn-RS"/>
        </w:rPr>
      </w:pPr>
      <w:bookmarkStart w:id="7" w:name="_Toc101021329"/>
      <w:r w:rsidRPr="00413778">
        <w:rPr>
          <w:lang w:val="sr-Latn-RS"/>
        </w:rPr>
        <w:lastRenderedPageBreak/>
        <w:t>Vlasnik</w:t>
      </w:r>
      <w:bookmarkEnd w:id="7"/>
      <w:r w:rsidRPr="00413778">
        <w:rPr>
          <w:lang w:val="sr-Latn-RS"/>
        </w:rPr>
        <w:t xml:space="preserve"> </w:t>
      </w:r>
    </w:p>
    <w:p w14:paraId="775B5F5F" w14:textId="061DC996" w:rsidR="00007EC6" w:rsidRPr="00413778" w:rsidRDefault="00007EC6" w:rsidP="00007EC6">
      <w:pPr>
        <w:pStyle w:val="BodyText"/>
        <w:rPr>
          <w:lang w:val="sr-Latn-RS"/>
        </w:rPr>
      </w:pPr>
      <w:r w:rsidRPr="00413778">
        <w:rPr>
          <w:lang w:val="sr-Latn-RS"/>
        </w:rPr>
        <w:t>Vlasnik terena može biti vlasnik neke sale, hale ili bilo kakvog privatnog terena koji će slu</w:t>
      </w:r>
      <w:r w:rsidR="007026A4">
        <w:rPr>
          <w:lang w:val="sr-Latn-RS"/>
        </w:rPr>
        <w:t>ž</w:t>
      </w:r>
      <w:r w:rsidRPr="00413778">
        <w:rPr>
          <w:lang w:val="sr-Latn-RS"/>
        </w:rPr>
        <w:t>iti za organizaciju košarke. Vlasnik može biti organizator ili može samo iznajmljivati teren/e korisnicima aplikacije. Od vlasnika se očekuje poznavanje rada web aplikacije, kontakt sa administratorom i osnovno znanje rukovođenja internet pregledačem.</w:t>
      </w:r>
    </w:p>
    <w:p w14:paraId="371D5D72" w14:textId="77777777" w:rsidR="00007EC6" w:rsidRPr="00413778" w:rsidRDefault="00007EC6" w:rsidP="00007EC6">
      <w:pPr>
        <w:pStyle w:val="Heading2"/>
        <w:rPr>
          <w:lang w:val="sr-Latn-RS"/>
        </w:rPr>
      </w:pPr>
      <w:bookmarkStart w:id="8" w:name="_Toc101021330"/>
      <w:r w:rsidRPr="00413778">
        <w:rPr>
          <w:lang w:val="sr-Latn-RS"/>
        </w:rPr>
        <w:t>Administrator</w:t>
      </w:r>
      <w:bookmarkEnd w:id="8"/>
    </w:p>
    <w:p w14:paraId="503BAF5E" w14:textId="77777777" w:rsidR="00D61542" w:rsidRPr="00413778" w:rsidRDefault="00D61542" w:rsidP="00D61542">
      <w:pPr>
        <w:pStyle w:val="BodyText"/>
        <w:rPr>
          <w:lang w:val="sr-Latn-RS"/>
        </w:rPr>
      </w:pPr>
      <w:r w:rsidRPr="00413778">
        <w:rPr>
          <w:lang w:val="sr-Latn-RS"/>
        </w:rPr>
        <w:t xml:space="preserve">Administrator je zadužen za instaliranje, konfigurisanje i kasnije održavanje konfiguracije portala. </w:t>
      </w:r>
    </w:p>
    <w:p w14:paraId="63A4D928" w14:textId="3F78D582" w:rsidR="00D61542" w:rsidRPr="00413778" w:rsidRDefault="00D61542" w:rsidP="00D61542">
      <w:pPr>
        <w:pStyle w:val="BodyText"/>
        <w:rPr>
          <w:lang w:val="sr-Latn-RS"/>
        </w:rPr>
      </w:pPr>
      <w:r w:rsidRPr="00413778">
        <w:rPr>
          <w:lang w:val="sr-Latn-RS"/>
        </w:rPr>
        <w:t>U ulozi administratora će se najčešće naći obrazovana osoba sa visokim nivoom poznavanja rada na računaru i administriranja Web servera. Administrator će imati pristup svim funkcijama sistema.</w:t>
      </w:r>
    </w:p>
    <w:p w14:paraId="216A0373" w14:textId="77777777" w:rsidR="00007EC6" w:rsidRPr="00413778" w:rsidRDefault="00007EC6" w:rsidP="00D61542">
      <w:pPr>
        <w:pStyle w:val="BodyText"/>
        <w:ind w:left="0"/>
        <w:rPr>
          <w:lang w:val="sr-Latn-RS"/>
        </w:rPr>
      </w:pPr>
    </w:p>
    <w:p w14:paraId="0EDD7AD2" w14:textId="77777777" w:rsidR="00397DD2" w:rsidRPr="00413778" w:rsidRDefault="006E5E1D" w:rsidP="00397DD2">
      <w:pPr>
        <w:pStyle w:val="Heading1"/>
        <w:rPr>
          <w:lang w:val="sr-Latn-RS"/>
        </w:rPr>
      </w:pPr>
      <w:bookmarkStart w:id="9" w:name="_Toc101021331"/>
      <w:r w:rsidRPr="00413778">
        <w:rPr>
          <w:lang w:val="sr-Latn-RS"/>
        </w:rPr>
        <w:t>Opis slučajeva korišćenja</w:t>
      </w:r>
      <w:bookmarkEnd w:id="9"/>
    </w:p>
    <w:p w14:paraId="61BD7D9D" w14:textId="77777777" w:rsidR="00786068" w:rsidRPr="00413778" w:rsidRDefault="00786068" w:rsidP="00786068">
      <w:pPr>
        <w:pStyle w:val="Heading2"/>
        <w:rPr>
          <w:lang w:val="sr-Latn-RS"/>
        </w:rPr>
      </w:pPr>
      <w:bookmarkStart w:id="10" w:name="_Toc101021332"/>
      <w:r w:rsidRPr="00413778">
        <w:rPr>
          <w:lang w:val="sr-Latn-RS"/>
        </w:rPr>
        <w:t>Izbor jezika</w:t>
      </w:r>
      <w:bookmarkEnd w:id="10"/>
    </w:p>
    <w:p w14:paraId="3D88DA22" w14:textId="77777777" w:rsidR="00397DD2" w:rsidRPr="00413778" w:rsidRDefault="00EB10DF" w:rsidP="002C12A7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Kratak opis</w:t>
      </w:r>
      <w:r w:rsidR="000366F2" w:rsidRPr="00413778">
        <w:rPr>
          <w:b/>
          <w:bCs/>
          <w:lang w:val="sr-Latn-RS"/>
        </w:rPr>
        <w:t>:</w:t>
      </w:r>
    </w:p>
    <w:p w14:paraId="46252BFC" w14:textId="6E773F03" w:rsidR="000366F2" w:rsidRPr="00413778" w:rsidRDefault="00946092" w:rsidP="00EB10DF">
      <w:pPr>
        <w:pStyle w:val="BodyText"/>
        <w:rPr>
          <w:lang w:val="sr-Latn-RS"/>
        </w:rPr>
      </w:pPr>
      <w:r w:rsidRPr="00413778">
        <w:rPr>
          <w:lang w:val="sr-Latn-RS"/>
        </w:rPr>
        <w:t xml:space="preserve">Izbor između srpskog i engleskog jezika za prikaz informacija na </w:t>
      </w:r>
      <w:r w:rsidR="002F36F1">
        <w:rPr>
          <w:lang w:val="sr-Latn-RS"/>
        </w:rPr>
        <w:t>sajtu</w:t>
      </w:r>
      <w:r w:rsidRPr="00413778">
        <w:rPr>
          <w:lang w:val="sr-Latn-RS"/>
        </w:rPr>
        <w:t>.</w:t>
      </w:r>
    </w:p>
    <w:p w14:paraId="1B153006" w14:textId="77777777" w:rsidR="00EB10DF" w:rsidRPr="00413778" w:rsidRDefault="00EB10DF" w:rsidP="002C12A7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Akteri</w:t>
      </w:r>
      <w:r w:rsidR="000366F2" w:rsidRPr="00413778">
        <w:rPr>
          <w:b/>
          <w:bCs/>
          <w:lang w:val="sr-Latn-RS"/>
        </w:rPr>
        <w:t>:</w:t>
      </w:r>
    </w:p>
    <w:p w14:paraId="16E028FA" w14:textId="517DC2AD" w:rsidR="000366F2" w:rsidRPr="00413778" w:rsidRDefault="007E0B43" w:rsidP="00EB10DF">
      <w:pPr>
        <w:pStyle w:val="BodyText"/>
        <w:rPr>
          <w:lang w:val="sr-Latn-RS"/>
        </w:rPr>
      </w:pPr>
      <w:r w:rsidRPr="00413778">
        <w:rPr>
          <w:lang w:val="sr-Latn-RS"/>
        </w:rPr>
        <w:t>Posetilac</w:t>
      </w:r>
      <w:r w:rsidR="003E089B" w:rsidRPr="00413778">
        <w:rPr>
          <w:lang w:val="sr-Latn-RS"/>
        </w:rPr>
        <w:t xml:space="preserve"> sajta</w:t>
      </w:r>
      <w:r w:rsidRPr="00413778">
        <w:rPr>
          <w:lang w:val="sr-Latn-RS"/>
        </w:rPr>
        <w:t xml:space="preserve">, </w:t>
      </w:r>
      <w:r w:rsidR="00D61542" w:rsidRPr="00413778">
        <w:rPr>
          <w:lang w:val="sr-Latn-RS"/>
        </w:rPr>
        <w:t>Korisnik</w:t>
      </w:r>
      <w:r w:rsidR="003E089B" w:rsidRPr="00413778">
        <w:rPr>
          <w:lang w:val="sr-Latn-RS"/>
        </w:rPr>
        <w:t xml:space="preserve"> sajta</w:t>
      </w:r>
      <w:r w:rsidRPr="00413778">
        <w:rPr>
          <w:lang w:val="sr-Latn-RS"/>
        </w:rPr>
        <w:t xml:space="preserve">, </w:t>
      </w:r>
      <w:r w:rsidR="00D61542" w:rsidRPr="00413778">
        <w:rPr>
          <w:lang w:val="sr-Latn-RS"/>
        </w:rPr>
        <w:t>Vlasnik</w:t>
      </w:r>
      <w:r w:rsidR="003E089B" w:rsidRPr="00413778">
        <w:rPr>
          <w:lang w:val="sr-Latn-RS"/>
        </w:rPr>
        <w:t xml:space="preserve"> terena</w:t>
      </w:r>
      <w:r w:rsidRPr="00413778">
        <w:rPr>
          <w:lang w:val="sr-Latn-RS"/>
        </w:rPr>
        <w:t>, Administrator.</w:t>
      </w:r>
    </w:p>
    <w:p w14:paraId="3090CDA5" w14:textId="77777777" w:rsidR="00EB10DF" w:rsidRPr="00413778" w:rsidRDefault="00EB10DF" w:rsidP="002C12A7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Preduslovi</w:t>
      </w:r>
      <w:r w:rsidR="000366F2" w:rsidRPr="00413778">
        <w:rPr>
          <w:b/>
          <w:bCs/>
          <w:lang w:val="sr-Latn-RS"/>
        </w:rPr>
        <w:t>:</w:t>
      </w:r>
    </w:p>
    <w:p w14:paraId="3E2E1014" w14:textId="77777777" w:rsidR="000366F2" w:rsidRPr="00413778" w:rsidRDefault="00946092" w:rsidP="00EB10DF">
      <w:pPr>
        <w:pStyle w:val="BodyText"/>
        <w:rPr>
          <w:lang w:val="sr-Latn-RS"/>
        </w:rPr>
      </w:pPr>
      <w:r w:rsidRPr="00413778">
        <w:rPr>
          <w:lang w:val="sr-Latn-RS"/>
        </w:rPr>
        <w:t>Nema.</w:t>
      </w:r>
    </w:p>
    <w:p w14:paraId="082BA0A4" w14:textId="77777777" w:rsidR="00EB10DF" w:rsidRPr="00413778" w:rsidRDefault="00EB10DF" w:rsidP="002C12A7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Osnovni tok</w:t>
      </w:r>
      <w:r w:rsidR="000366F2" w:rsidRPr="00413778">
        <w:rPr>
          <w:b/>
          <w:bCs/>
          <w:lang w:val="sr-Latn-RS"/>
        </w:rPr>
        <w:t>:</w:t>
      </w:r>
    </w:p>
    <w:p w14:paraId="0CBE7119" w14:textId="0E988313" w:rsidR="000366F2" w:rsidRPr="00413778" w:rsidRDefault="00946092" w:rsidP="00946092">
      <w:pPr>
        <w:pStyle w:val="BodyText"/>
        <w:numPr>
          <w:ilvl w:val="0"/>
          <w:numId w:val="3"/>
        </w:numPr>
        <w:rPr>
          <w:lang w:val="sr-Latn-RS"/>
        </w:rPr>
      </w:pPr>
      <w:r w:rsidRPr="00413778">
        <w:rPr>
          <w:lang w:val="sr-Latn-RS"/>
        </w:rPr>
        <w:t xml:space="preserve">Korisnik bira opciju za promenu jezika za prikaz informacija sa bilo koje stranice </w:t>
      </w:r>
      <w:r w:rsidR="002F36F1">
        <w:rPr>
          <w:lang w:val="sr-Latn-RS"/>
        </w:rPr>
        <w:t>sajta</w:t>
      </w:r>
      <w:r w:rsidRPr="00413778">
        <w:rPr>
          <w:lang w:val="sr-Latn-RS"/>
        </w:rPr>
        <w:t>.</w:t>
      </w:r>
    </w:p>
    <w:p w14:paraId="0105846F" w14:textId="77777777" w:rsidR="00946092" w:rsidRPr="00413778" w:rsidRDefault="00946092" w:rsidP="00946092">
      <w:pPr>
        <w:pStyle w:val="BodyText"/>
        <w:numPr>
          <w:ilvl w:val="0"/>
          <w:numId w:val="3"/>
        </w:numPr>
        <w:rPr>
          <w:lang w:val="sr-Latn-RS"/>
        </w:rPr>
      </w:pPr>
      <w:r w:rsidRPr="00413778">
        <w:rPr>
          <w:lang w:val="sr-Latn-RS"/>
        </w:rPr>
        <w:t>Tekuća stranica se osvežava i prikazuje na izabranom jeziku.</w:t>
      </w:r>
    </w:p>
    <w:p w14:paraId="4BB63A37" w14:textId="5B07D6FC" w:rsidR="00EB10DF" w:rsidRPr="00413778" w:rsidRDefault="00E71850" w:rsidP="002C12A7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Izuzeci</w:t>
      </w:r>
      <w:r w:rsidR="000366F2" w:rsidRPr="00413778">
        <w:rPr>
          <w:b/>
          <w:bCs/>
          <w:lang w:val="sr-Latn-RS"/>
        </w:rPr>
        <w:t>:</w:t>
      </w:r>
    </w:p>
    <w:p w14:paraId="28E42A0C" w14:textId="77777777" w:rsidR="000366F2" w:rsidRPr="00413778" w:rsidRDefault="00946092" w:rsidP="00EB10DF">
      <w:pPr>
        <w:pStyle w:val="BodyText"/>
        <w:rPr>
          <w:lang w:val="sr-Latn-RS"/>
        </w:rPr>
      </w:pPr>
      <w:r w:rsidRPr="00413778">
        <w:rPr>
          <w:lang w:val="sr-Latn-RS"/>
        </w:rPr>
        <w:t>Nema.</w:t>
      </w:r>
    </w:p>
    <w:p w14:paraId="542DDA09" w14:textId="77777777" w:rsidR="00EB10DF" w:rsidRPr="00413778" w:rsidRDefault="00EB10DF" w:rsidP="002C12A7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Posledice</w:t>
      </w:r>
      <w:r w:rsidR="000366F2" w:rsidRPr="00413778">
        <w:rPr>
          <w:b/>
          <w:bCs/>
          <w:lang w:val="sr-Latn-RS"/>
        </w:rPr>
        <w:t>:</w:t>
      </w:r>
    </w:p>
    <w:p w14:paraId="7E1276A3" w14:textId="77777777" w:rsidR="000366F2" w:rsidRPr="00413778" w:rsidRDefault="00946092" w:rsidP="00EB10DF">
      <w:pPr>
        <w:pStyle w:val="BodyText"/>
        <w:rPr>
          <w:lang w:val="sr-Latn-RS"/>
        </w:rPr>
      </w:pPr>
      <w:r w:rsidRPr="00413778">
        <w:rPr>
          <w:lang w:val="sr-Latn-RS"/>
        </w:rPr>
        <w:t>Jezik je promenjen.</w:t>
      </w:r>
    </w:p>
    <w:p w14:paraId="7B81D82F" w14:textId="07B5392B" w:rsidR="004248C9" w:rsidRPr="00413778" w:rsidRDefault="00786068" w:rsidP="004248C9">
      <w:pPr>
        <w:pStyle w:val="Heading2"/>
        <w:rPr>
          <w:lang w:val="sr-Latn-RS"/>
        </w:rPr>
      </w:pPr>
      <w:bookmarkStart w:id="11" w:name="_Toc101021333"/>
      <w:r w:rsidRPr="00413778">
        <w:rPr>
          <w:lang w:val="sr-Latn-RS"/>
        </w:rPr>
        <w:t xml:space="preserve">Pregled </w:t>
      </w:r>
      <w:r w:rsidR="004248C9" w:rsidRPr="00413778">
        <w:rPr>
          <w:lang w:val="sr-Latn-RS"/>
        </w:rPr>
        <w:t xml:space="preserve">podataka o </w:t>
      </w:r>
      <w:r w:rsidR="00413778" w:rsidRPr="00413778">
        <w:rPr>
          <w:lang w:val="sr-Latn-RS"/>
        </w:rPr>
        <w:t>košarkaškim</w:t>
      </w:r>
      <w:r w:rsidR="004248C9" w:rsidRPr="00413778">
        <w:rPr>
          <w:lang w:val="sr-Latn-RS"/>
        </w:rPr>
        <w:t xml:space="preserve"> aktivnostima</w:t>
      </w:r>
      <w:bookmarkEnd w:id="11"/>
    </w:p>
    <w:p w14:paraId="3F9C59E2" w14:textId="77777777" w:rsidR="004248C9" w:rsidRPr="00413778" w:rsidRDefault="004248C9" w:rsidP="004248C9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Kratak opis:</w:t>
      </w:r>
    </w:p>
    <w:p w14:paraId="6C30F9FB" w14:textId="274741B5" w:rsidR="004248C9" w:rsidRPr="00413778" w:rsidRDefault="004248C9" w:rsidP="004248C9">
      <w:pPr>
        <w:pStyle w:val="BodyText"/>
        <w:rPr>
          <w:lang w:val="sr-Latn-RS"/>
        </w:rPr>
      </w:pPr>
      <w:r w:rsidRPr="00413778">
        <w:rPr>
          <w:lang w:val="sr-Latn-RS"/>
        </w:rPr>
        <w:t xml:space="preserve">Prikaz stranice sa informacijama o </w:t>
      </w:r>
      <w:r w:rsidR="00413778" w:rsidRPr="00413778">
        <w:rPr>
          <w:lang w:val="sr-Latn-RS"/>
        </w:rPr>
        <w:t>košarkaškim</w:t>
      </w:r>
      <w:r w:rsidRPr="00413778">
        <w:rPr>
          <w:lang w:val="sr-Latn-RS"/>
        </w:rPr>
        <w:t xml:space="preserve"> aktivnostima.</w:t>
      </w:r>
    </w:p>
    <w:p w14:paraId="2DF30BF2" w14:textId="77777777" w:rsidR="004248C9" w:rsidRPr="00413778" w:rsidRDefault="004248C9" w:rsidP="004248C9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Akteri:</w:t>
      </w:r>
    </w:p>
    <w:p w14:paraId="601DFCD5" w14:textId="2CE7DBA6" w:rsidR="004248C9" w:rsidRPr="00413778" w:rsidRDefault="004248C9" w:rsidP="004248C9">
      <w:pPr>
        <w:pStyle w:val="BodyText"/>
        <w:rPr>
          <w:lang w:val="sr-Latn-RS"/>
        </w:rPr>
      </w:pPr>
      <w:r w:rsidRPr="00413778">
        <w:rPr>
          <w:lang w:val="sr-Latn-RS"/>
        </w:rPr>
        <w:t>Posetilac sajta, Korisnik sajta, Vlasnik terena, Administrator.</w:t>
      </w:r>
    </w:p>
    <w:p w14:paraId="797960E0" w14:textId="77777777" w:rsidR="004248C9" w:rsidRPr="00413778" w:rsidRDefault="004248C9" w:rsidP="004248C9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Preduslovi:</w:t>
      </w:r>
    </w:p>
    <w:p w14:paraId="408667FD" w14:textId="55BF7739" w:rsidR="004248C9" w:rsidRPr="00413778" w:rsidRDefault="004248C9" w:rsidP="004248C9">
      <w:pPr>
        <w:pStyle w:val="BodyText"/>
        <w:rPr>
          <w:lang w:val="sr-Latn-RS"/>
        </w:rPr>
      </w:pPr>
      <w:r w:rsidRPr="00413778">
        <w:rPr>
          <w:lang w:val="sr-Latn-RS"/>
        </w:rPr>
        <w:t xml:space="preserve">Trenutno je prikazana stranica sa </w:t>
      </w:r>
      <w:r w:rsidR="00E14113" w:rsidRPr="00413778">
        <w:rPr>
          <w:lang w:val="sr-Latn-RS"/>
        </w:rPr>
        <w:t>listom</w:t>
      </w:r>
      <w:r w:rsidRPr="00413778">
        <w:rPr>
          <w:lang w:val="sr-Latn-RS"/>
        </w:rPr>
        <w:t xml:space="preserve"> </w:t>
      </w:r>
      <w:r w:rsidR="00413778" w:rsidRPr="00413778">
        <w:rPr>
          <w:lang w:val="sr-Latn-RS"/>
        </w:rPr>
        <w:t>košarkaških</w:t>
      </w:r>
      <w:r w:rsidR="00E14113" w:rsidRPr="00413778">
        <w:rPr>
          <w:lang w:val="sr-Latn-RS"/>
        </w:rPr>
        <w:t xml:space="preserve"> aktivnosti</w:t>
      </w:r>
      <w:r w:rsidRPr="00413778">
        <w:rPr>
          <w:lang w:val="sr-Latn-RS"/>
        </w:rPr>
        <w:t>.</w:t>
      </w:r>
    </w:p>
    <w:p w14:paraId="7F501D10" w14:textId="77777777" w:rsidR="004248C9" w:rsidRPr="00413778" w:rsidRDefault="004248C9" w:rsidP="004248C9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Osnovni tok:</w:t>
      </w:r>
    </w:p>
    <w:p w14:paraId="3F77EBF1" w14:textId="150899E1" w:rsidR="004248C9" w:rsidRPr="00413778" w:rsidRDefault="004248C9" w:rsidP="004248C9">
      <w:pPr>
        <w:pStyle w:val="BodyText"/>
        <w:numPr>
          <w:ilvl w:val="0"/>
          <w:numId w:val="6"/>
        </w:numPr>
        <w:rPr>
          <w:lang w:val="sr-Latn-RS"/>
        </w:rPr>
      </w:pPr>
      <w:r w:rsidRPr="00413778">
        <w:rPr>
          <w:lang w:val="sr-Latn-RS"/>
        </w:rPr>
        <w:t xml:space="preserve">Izbor opcije za prikaz informacija o </w:t>
      </w:r>
      <w:r w:rsidR="00E14113" w:rsidRPr="00413778">
        <w:rPr>
          <w:lang w:val="sr-Latn-RS"/>
        </w:rPr>
        <w:t xml:space="preserve">trenutno aktivnim </w:t>
      </w:r>
      <w:r w:rsidR="00413778" w:rsidRPr="00413778">
        <w:rPr>
          <w:lang w:val="sr-Latn-RS"/>
        </w:rPr>
        <w:t>košarkaškim</w:t>
      </w:r>
      <w:r w:rsidR="00E14113" w:rsidRPr="00413778">
        <w:rPr>
          <w:lang w:val="sr-Latn-RS"/>
        </w:rPr>
        <w:t xml:space="preserve"> aktivnostima</w:t>
      </w:r>
      <w:r w:rsidRPr="00413778">
        <w:rPr>
          <w:lang w:val="sr-Latn-RS"/>
        </w:rPr>
        <w:t>.</w:t>
      </w:r>
    </w:p>
    <w:p w14:paraId="76A36393" w14:textId="27495090" w:rsidR="004248C9" w:rsidRPr="00413778" w:rsidRDefault="004248C9" w:rsidP="004248C9">
      <w:pPr>
        <w:pStyle w:val="BodyText"/>
        <w:numPr>
          <w:ilvl w:val="0"/>
          <w:numId w:val="6"/>
        </w:numPr>
        <w:rPr>
          <w:lang w:val="sr-Latn-RS"/>
        </w:rPr>
      </w:pPr>
      <w:r w:rsidRPr="00413778">
        <w:rPr>
          <w:lang w:val="sr-Latn-RS"/>
        </w:rPr>
        <w:t>Prikazuje se stranica sa informacija</w:t>
      </w:r>
      <w:r w:rsidR="00E14113" w:rsidRPr="00413778">
        <w:rPr>
          <w:lang w:val="sr-Latn-RS"/>
        </w:rPr>
        <w:t xml:space="preserve">ma o </w:t>
      </w:r>
      <w:r w:rsidR="00413778" w:rsidRPr="00413778">
        <w:rPr>
          <w:lang w:val="sr-Latn-RS"/>
        </w:rPr>
        <w:t>košarkaškim</w:t>
      </w:r>
      <w:r w:rsidR="00E14113" w:rsidRPr="00413778">
        <w:rPr>
          <w:lang w:val="sr-Latn-RS"/>
        </w:rPr>
        <w:t xml:space="preserve"> </w:t>
      </w:r>
      <w:r w:rsidR="00413778" w:rsidRPr="00413778">
        <w:rPr>
          <w:lang w:val="sr-Latn-RS"/>
        </w:rPr>
        <w:t>aktivnostima</w:t>
      </w:r>
      <w:r w:rsidRPr="00413778">
        <w:rPr>
          <w:lang w:val="sr-Latn-RS"/>
        </w:rPr>
        <w:t>.</w:t>
      </w:r>
    </w:p>
    <w:p w14:paraId="752FF53C" w14:textId="6FE5891D" w:rsidR="004248C9" w:rsidRPr="00413778" w:rsidRDefault="00E71850" w:rsidP="004248C9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Izuzeci</w:t>
      </w:r>
      <w:r w:rsidR="004248C9" w:rsidRPr="00413778">
        <w:rPr>
          <w:b/>
          <w:bCs/>
          <w:lang w:val="sr-Latn-RS"/>
        </w:rPr>
        <w:t>:</w:t>
      </w:r>
    </w:p>
    <w:p w14:paraId="4BE0024C" w14:textId="6FA33A75" w:rsidR="004248C9" w:rsidRPr="00413778" w:rsidRDefault="00E14113" w:rsidP="004248C9">
      <w:pPr>
        <w:pStyle w:val="BodyText"/>
        <w:rPr>
          <w:lang w:val="sr-Latn-RS"/>
        </w:rPr>
      </w:pPr>
      <w:r w:rsidRPr="00413778">
        <w:rPr>
          <w:lang w:val="sr-Latn-RS"/>
        </w:rPr>
        <w:t>Ukoliko nema aktivnih aktivnosti, prikaz</w:t>
      </w:r>
      <w:r w:rsidR="007026A4">
        <w:rPr>
          <w:lang w:val="sr-Latn-RS"/>
        </w:rPr>
        <w:t>a</w:t>
      </w:r>
      <w:r w:rsidRPr="00413778">
        <w:rPr>
          <w:lang w:val="sr-Latn-RS"/>
        </w:rPr>
        <w:t xml:space="preserve"> </w:t>
      </w:r>
      <w:r w:rsidR="00413778" w:rsidRPr="00413778">
        <w:rPr>
          <w:lang w:val="sr-Latn-RS"/>
        </w:rPr>
        <w:t>će</w:t>
      </w:r>
      <w:r w:rsidRPr="00413778">
        <w:rPr>
          <w:lang w:val="sr-Latn-RS"/>
        </w:rPr>
        <w:t xml:space="preserve"> se poruka da nema nijedna aktivnost trenutno</w:t>
      </w:r>
    </w:p>
    <w:p w14:paraId="6BC4EF0E" w14:textId="77777777" w:rsidR="004248C9" w:rsidRPr="00413778" w:rsidRDefault="004248C9" w:rsidP="004248C9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lastRenderedPageBreak/>
        <w:t>Posledice:</w:t>
      </w:r>
    </w:p>
    <w:p w14:paraId="333BCDB9" w14:textId="33E9323A" w:rsidR="004248C9" w:rsidRPr="00413778" w:rsidRDefault="004248C9" w:rsidP="00570530">
      <w:pPr>
        <w:pStyle w:val="BodyText"/>
        <w:rPr>
          <w:lang w:val="sr-Latn-RS"/>
        </w:rPr>
      </w:pPr>
      <w:r w:rsidRPr="00413778">
        <w:rPr>
          <w:lang w:val="sr-Latn-RS"/>
        </w:rPr>
        <w:t xml:space="preserve">Tekuća stranica je stranica sa podacima o </w:t>
      </w:r>
      <w:r w:rsidR="00413778" w:rsidRPr="00413778">
        <w:rPr>
          <w:lang w:val="sr-Latn-RS"/>
        </w:rPr>
        <w:t>košarkašem</w:t>
      </w:r>
      <w:r w:rsidR="00E14113" w:rsidRPr="00413778">
        <w:rPr>
          <w:lang w:val="sr-Latn-RS"/>
        </w:rPr>
        <w:t xml:space="preserve"> </w:t>
      </w:r>
      <w:r w:rsidR="00413778" w:rsidRPr="00413778">
        <w:rPr>
          <w:lang w:val="sr-Latn-RS"/>
        </w:rPr>
        <w:t>aktivnostima</w:t>
      </w:r>
      <w:r w:rsidRPr="00413778">
        <w:rPr>
          <w:lang w:val="sr-Latn-RS"/>
        </w:rPr>
        <w:t>.</w:t>
      </w:r>
    </w:p>
    <w:p w14:paraId="4131DA3E" w14:textId="36DA3422" w:rsidR="00DD32A2" w:rsidRPr="00413778" w:rsidRDefault="00DD32A2" w:rsidP="00DD32A2">
      <w:pPr>
        <w:pStyle w:val="BodyText"/>
        <w:rPr>
          <w:b/>
          <w:bCs/>
          <w:lang w:val="sr-Latn-RS"/>
        </w:rPr>
      </w:pPr>
    </w:p>
    <w:p w14:paraId="656B6AC0" w14:textId="0E139302" w:rsidR="00570530" w:rsidRPr="00413778" w:rsidRDefault="00570530" w:rsidP="00570530">
      <w:pPr>
        <w:pStyle w:val="Heading2"/>
        <w:rPr>
          <w:lang w:val="sr-Latn-RS"/>
        </w:rPr>
      </w:pPr>
      <w:bookmarkStart w:id="12" w:name="_Toc101021334"/>
      <w:bookmarkStart w:id="13" w:name="_Hlk100746659"/>
      <w:r w:rsidRPr="00413778">
        <w:rPr>
          <w:lang w:val="sr-Latn-RS"/>
        </w:rPr>
        <w:t xml:space="preserve">Pregled podataka o specijalnim </w:t>
      </w:r>
      <w:r w:rsidR="00413778" w:rsidRPr="00413778">
        <w:rPr>
          <w:lang w:val="sr-Latn-RS"/>
        </w:rPr>
        <w:t>košarkaškim</w:t>
      </w:r>
      <w:r w:rsidRPr="00413778">
        <w:rPr>
          <w:lang w:val="sr-Latn-RS"/>
        </w:rPr>
        <w:t xml:space="preserve"> </w:t>
      </w:r>
      <w:r w:rsidR="00413778">
        <w:rPr>
          <w:lang w:val="sr-Latn-RS"/>
        </w:rPr>
        <w:t>događajima</w:t>
      </w:r>
      <w:bookmarkEnd w:id="12"/>
    </w:p>
    <w:bookmarkEnd w:id="13"/>
    <w:p w14:paraId="570E82A9" w14:textId="77777777" w:rsidR="00570530" w:rsidRPr="00413778" w:rsidRDefault="00570530" w:rsidP="00570530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Kratak opis:</w:t>
      </w:r>
    </w:p>
    <w:p w14:paraId="62B779BD" w14:textId="17AD86A4" w:rsidR="00570530" w:rsidRPr="00413778" w:rsidRDefault="00570530" w:rsidP="00570530">
      <w:pPr>
        <w:pStyle w:val="BodyText"/>
        <w:rPr>
          <w:lang w:val="sr-Latn-RS"/>
        </w:rPr>
      </w:pPr>
      <w:r w:rsidRPr="00413778">
        <w:rPr>
          <w:lang w:val="sr-Latn-RS"/>
        </w:rPr>
        <w:t xml:space="preserve">Prikaz stranice sa informacijama o specijalnim </w:t>
      </w:r>
      <w:r w:rsidR="00413778" w:rsidRPr="00413778">
        <w:rPr>
          <w:lang w:val="sr-Latn-RS"/>
        </w:rPr>
        <w:t>košarkaškim</w:t>
      </w:r>
      <w:r w:rsidRPr="00413778">
        <w:rPr>
          <w:lang w:val="sr-Latn-RS"/>
        </w:rPr>
        <w:t xml:space="preserve"> </w:t>
      </w:r>
      <w:r w:rsidR="00413778" w:rsidRPr="00413778">
        <w:rPr>
          <w:lang w:val="sr-Latn-RS"/>
        </w:rPr>
        <w:t>događajima</w:t>
      </w:r>
      <w:r w:rsidRPr="00413778">
        <w:rPr>
          <w:lang w:val="sr-Latn-RS"/>
        </w:rPr>
        <w:t>.</w:t>
      </w:r>
    </w:p>
    <w:p w14:paraId="33C63A87" w14:textId="77777777" w:rsidR="00570530" w:rsidRPr="00413778" w:rsidRDefault="00570530" w:rsidP="00570530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Akteri:</w:t>
      </w:r>
    </w:p>
    <w:p w14:paraId="56C011FA" w14:textId="77777777" w:rsidR="00570530" w:rsidRPr="00413778" w:rsidRDefault="00570530" w:rsidP="00570530">
      <w:pPr>
        <w:pStyle w:val="BodyText"/>
        <w:rPr>
          <w:lang w:val="sr-Latn-RS"/>
        </w:rPr>
      </w:pPr>
      <w:r w:rsidRPr="00413778">
        <w:rPr>
          <w:lang w:val="sr-Latn-RS"/>
        </w:rPr>
        <w:t>Posetilac sajta, Korisnik sajta, Vlasnik terena, Administrator.</w:t>
      </w:r>
    </w:p>
    <w:p w14:paraId="217E81DC" w14:textId="77777777" w:rsidR="00570530" w:rsidRPr="00413778" w:rsidRDefault="00570530" w:rsidP="00570530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Preduslovi:</w:t>
      </w:r>
    </w:p>
    <w:p w14:paraId="0D4886D4" w14:textId="383BDD8D" w:rsidR="00570530" w:rsidRPr="00413778" w:rsidRDefault="00570530" w:rsidP="00570530">
      <w:pPr>
        <w:pStyle w:val="BodyText"/>
        <w:rPr>
          <w:lang w:val="sr-Latn-RS"/>
        </w:rPr>
      </w:pPr>
      <w:r w:rsidRPr="00413778">
        <w:rPr>
          <w:lang w:val="sr-Latn-RS"/>
        </w:rPr>
        <w:t xml:space="preserve">Trenutno je prikazana stranica sa listom specijalnim  </w:t>
      </w:r>
      <w:r w:rsidR="00413778" w:rsidRPr="00413778">
        <w:rPr>
          <w:lang w:val="sr-Latn-RS"/>
        </w:rPr>
        <w:t>košarkaških</w:t>
      </w:r>
      <w:r w:rsidRPr="00413778">
        <w:rPr>
          <w:lang w:val="sr-Latn-RS"/>
        </w:rPr>
        <w:t xml:space="preserve"> </w:t>
      </w:r>
      <w:r w:rsidR="00413778" w:rsidRPr="00413778">
        <w:rPr>
          <w:lang w:val="sr-Latn-RS"/>
        </w:rPr>
        <w:t>događajima</w:t>
      </w:r>
      <w:r w:rsidRPr="00413778">
        <w:rPr>
          <w:lang w:val="sr-Latn-RS"/>
        </w:rPr>
        <w:t>.</w:t>
      </w:r>
    </w:p>
    <w:p w14:paraId="32692572" w14:textId="77777777" w:rsidR="00570530" w:rsidRPr="00413778" w:rsidRDefault="00570530" w:rsidP="00570530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Osnovni tok:</w:t>
      </w:r>
    </w:p>
    <w:p w14:paraId="06CE4342" w14:textId="530A0D09" w:rsidR="00570530" w:rsidRPr="00413778" w:rsidRDefault="00570530" w:rsidP="00570530">
      <w:pPr>
        <w:pStyle w:val="BodyText"/>
        <w:numPr>
          <w:ilvl w:val="0"/>
          <w:numId w:val="25"/>
        </w:numPr>
        <w:rPr>
          <w:lang w:val="sr-Latn-RS"/>
        </w:rPr>
      </w:pPr>
      <w:r w:rsidRPr="00413778">
        <w:rPr>
          <w:lang w:val="sr-Latn-RS"/>
        </w:rPr>
        <w:t xml:space="preserve">Izbor opcije za prikaz informacija o trenutno aktivnim </w:t>
      </w:r>
      <w:r w:rsidR="00413778" w:rsidRPr="00413778">
        <w:rPr>
          <w:lang w:val="sr-Latn-RS"/>
        </w:rPr>
        <w:t>košarkaškim</w:t>
      </w:r>
      <w:r w:rsidRPr="00413778">
        <w:rPr>
          <w:lang w:val="sr-Latn-RS"/>
        </w:rPr>
        <w:t xml:space="preserve"> </w:t>
      </w:r>
      <w:r w:rsidR="00413778" w:rsidRPr="00413778">
        <w:rPr>
          <w:lang w:val="sr-Latn-RS"/>
        </w:rPr>
        <w:t>događajima</w:t>
      </w:r>
      <w:r w:rsidRPr="00413778">
        <w:rPr>
          <w:lang w:val="sr-Latn-RS"/>
        </w:rPr>
        <w:t>.</w:t>
      </w:r>
    </w:p>
    <w:p w14:paraId="31F70156" w14:textId="769EAB81" w:rsidR="00570530" w:rsidRPr="00413778" w:rsidRDefault="00570530" w:rsidP="00570530">
      <w:pPr>
        <w:pStyle w:val="BodyText"/>
        <w:numPr>
          <w:ilvl w:val="0"/>
          <w:numId w:val="25"/>
        </w:numPr>
        <w:rPr>
          <w:lang w:val="sr-Latn-RS"/>
        </w:rPr>
      </w:pPr>
      <w:r w:rsidRPr="00413778">
        <w:rPr>
          <w:lang w:val="sr-Latn-RS"/>
        </w:rPr>
        <w:t xml:space="preserve">Prikazuje se stranica sa informacijama o specijalnim </w:t>
      </w:r>
      <w:r w:rsidR="00413778" w:rsidRPr="00413778">
        <w:rPr>
          <w:lang w:val="sr-Latn-RS"/>
        </w:rPr>
        <w:t>košarkaškim</w:t>
      </w:r>
      <w:r w:rsidRPr="00413778">
        <w:rPr>
          <w:lang w:val="sr-Latn-RS"/>
        </w:rPr>
        <w:t xml:space="preserve"> </w:t>
      </w:r>
      <w:r w:rsidR="00413778" w:rsidRPr="00413778">
        <w:rPr>
          <w:lang w:val="sr-Latn-RS"/>
        </w:rPr>
        <w:t>događajima</w:t>
      </w:r>
      <w:r w:rsidRPr="00413778">
        <w:rPr>
          <w:lang w:val="sr-Latn-RS"/>
        </w:rPr>
        <w:t>.</w:t>
      </w:r>
    </w:p>
    <w:p w14:paraId="6BFB0938" w14:textId="0726A3FC" w:rsidR="00570530" w:rsidRPr="00413778" w:rsidRDefault="00E71850" w:rsidP="00570530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Izuzeci</w:t>
      </w:r>
      <w:r w:rsidR="00570530" w:rsidRPr="00413778">
        <w:rPr>
          <w:b/>
          <w:bCs/>
          <w:lang w:val="sr-Latn-RS"/>
        </w:rPr>
        <w:t>:</w:t>
      </w:r>
    </w:p>
    <w:p w14:paraId="189DA667" w14:textId="5B804212" w:rsidR="00570530" w:rsidRPr="00413778" w:rsidRDefault="00570530" w:rsidP="00570530">
      <w:pPr>
        <w:pStyle w:val="BodyText"/>
        <w:rPr>
          <w:lang w:val="sr-Latn-RS"/>
        </w:rPr>
      </w:pPr>
      <w:r w:rsidRPr="00413778">
        <w:rPr>
          <w:lang w:val="sr-Latn-RS"/>
        </w:rPr>
        <w:t xml:space="preserve">Ukoliko nema aktivnih </w:t>
      </w:r>
      <w:r w:rsidR="00413778" w:rsidRPr="00413778">
        <w:rPr>
          <w:lang w:val="sr-Latn-RS"/>
        </w:rPr>
        <w:t>događaja</w:t>
      </w:r>
      <w:r w:rsidRPr="00413778">
        <w:rPr>
          <w:lang w:val="sr-Latn-RS"/>
        </w:rPr>
        <w:t xml:space="preserve">, prikaze </w:t>
      </w:r>
      <w:r w:rsidR="00413778" w:rsidRPr="00413778">
        <w:rPr>
          <w:lang w:val="sr-Latn-RS"/>
        </w:rPr>
        <w:t>će</w:t>
      </w:r>
      <w:r w:rsidRPr="00413778">
        <w:rPr>
          <w:lang w:val="sr-Latn-RS"/>
        </w:rPr>
        <w:t xml:space="preserve"> se poruka da nema nijedan </w:t>
      </w:r>
      <w:r w:rsidR="00413778" w:rsidRPr="00413778">
        <w:rPr>
          <w:lang w:val="sr-Latn-RS"/>
        </w:rPr>
        <w:t>događa</w:t>
      </w:r>
      <w:r w:rsidR="00413778">
        <w:rPr>
          <w:lang w:val="sr-Latn-RS"/>
        </w:rPr>
        <w:t>j</w:t>
      </w:r>
      <w:r w:rsidRPr="00413778">
        <w:rPr>
          <w:lang w:val="sr-Latn-RS"/>
        </w:rPr>
        <w:t xml:space="preserve"> aktivan trenutno</w:t>
      </w:r>
    </w:p>
    <w:p w14:paraId="73057709" w14:textId="77777777" w:rsidR="00570530" w:rsidRPr="00413778" w:rsidRDefault="00570530" w:rsidP="00570530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Posledice:</w:t>
      </w:r>
    </w:p>
    <w:p w14:paraId="33B48842" w14:textId="2FCB525A" w:rsidR="00570530" w:rsidRPr="00413778" w:rsidRDefault="00570530" w:rsidP="00570530">
      <w:pPr>
        <w:pStyle w:val="BodyText"/>
        <w:rPr>
          <w:lang w:val="sr-Latn-RS"/>
        </w:rPr>
      </w:pPr>
      <w:r w:rsidRPr="00413778">
        <w:rPr>
          <w:lang w:val="sr-Latn-RS"/>
        </w:rPr>
        <w:t xml:space="preserve">Tekuća stranica je stranica sa podacima o specijalnim </w:t>
      </w:r>
      <w:r w:rsidR="00413778" w:rsidRPr="00413778">
        <w:rPr>
          <w:lang w:val="sr-Latn-RS"/>
        </w:rPr>
        <w:t>košarkašem</w:t>
      </w:r>
      <w:r w:rsidRPr="00413778">
        <w:rPr>
          <w:lang w:val="sr-Latn-RS"/>
        </w:rPr>
        <w:t xml:space="preserve"> </w:t>
      </w:r>
      <w:r w:rsidR="00413778" w:rsidRPr="00413778">
        <w:rPr>
          <w:lang w:val="sr-Latn-RS"/>
        </w:rPr>
        <w:t>događajima</w:t>
      </w:r>
      <w:r w:rsidRPr="00413778">
        <w:rPr>
          <w:lang w:val="sr-Latn-RS"/>
        </w:rPr>
        <w:t>.</w:t>
      </w:r>
    </w:p>
    <w:p w14:paraId="0C308995" w14:textId="74391F5E" w:rsidR="00786068" w:rsidRPr="00413778" w:rsidRDefault="00786068" w:rsidP="00786068">
      <w:pPr>
        <w:pStyle w:val="Heading2"/>
        <w:rPr>
          <w:lang w:val="sr-Latn-RS"/>
        </w:rPr>
      </w:pPr>
      <w:bookmarkStart w:id="14" w:name="_Toc101021335"/>
      <w:r w:rsidRPr="00413778">
        <w:rPr>
          <w:lang w:val="sr-Latn-RS"/>
        </w:rPr>
        <w:t xml:space="preserve">Pregled </w:t>
      </w:r>
      <w:r w:rsidR="00570530" w:rsidRPr="00413778">
        <w:rPr>
          <w:lang w:val="sr-Latn-RS"/>
        </w:rPr>
        <w:t>podataka o stanju na terenima</w:t>
      </w:r>
      <w:bookmarkEnd w:id="14"/>
    </w:p>
    <w:p w14:paraId="3D1AC842" w14:textId="77777777" w:rsidR="007E0B43" w:rsidRPr="00413778" w:rsidRDefault="007E0B43" w:rsidP="002C12A7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Kratak opis:</w:t>
      </w:r>
    </w:p>
    <w:p w14:paraId="59BDF620" w14:textId="2C143FE9" w:rsidR="00570530" w:rsidRPr="00413778" w:rsidRDefault="00570530" w:rsidP="00570530">
      <w:pPr>
        <w:pStyle w:val="BodyText"/>
        <w:rPr>
          <w:lang w:val="sr-Latn-RS"/>
        </w:rPr>
      </w:pPr>
      <w:r w:rsidRPr="00413778">
        <w:rPr>
          <w:lang w:val="sr-Latn-RS"/>
        </w:rPr>
        <w:t xml:space="preserve">Prikaz stranice sa informacijama o </w:t>
      </w:r>
      <w:r w:rsidR="00413778" w:rsidRPr="00413778">
        <w:rPr>
          <w:lang w:val="sr-Latn-RS"/>
        </w:rPr>
        <w:t>košarkaškim</w:t>
      </w:r>
      <w:r w:rsidRPr="00413778">
        <w:rPr>
          <w:lang w:val="sr-Latn-RS"/>
        </w:rPr>
        <w:t xml:space="preserve"> terenima.</w:t>
      </w:r>
    </w:p>
    <w:p w14:paraId="4B9EA3EA" w14:textId="77777777" w:rsidR="007E0B43" w:rsidRPr="00413778" w:rsidRDefault="007E0B43" w:rsidP="002C12A7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Akteri:</w:t>
      </w:r>
    </w:p>
    <w:p w14:paraId="14811CBE" w14:textId="77777777" w:rsidR="00570530" w:rsidRPr="00413778" w:rsidRDefault="00570530" w:rsidP="00570530">
      <w:pPr>
        <w:pStyle w:val="BodyText"/>
        <w:rPr>
          <w:lang w:val="sr-Latn-RS"/>
        </w:rPr>
      </w:pPr>
      <w:r w:rsidRPr="00413778">
        <w:rPr>
          <w:lang w:val="sr-Latn-RS"/>
        </w:rPr>
        <w:t>Posetilac sajta, Korisnik sajta, Vlasnik terena, Administrator.</w:t>
      </w:r>
    </w:p>
    <w:p w14:paraId="33F6EAD7" w14:textId="77777777" w:rsidR="007E0B43" w:rsidRPr="00413778" w:rsidRDefault="007E0B43" w:rsidP="002C12A7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Preduslovi:</w:t>
      </w:r>
    </w:p>
    <w:p w14:paraId="307D9800" w14:textId="6920F6AB" w:rsidR="00570530" w:rsidRPr="00413778" w:rsidRDefault="00570530" w:rsidP="00570530">
      <w:pPr>
        <w:pStyle w:val="BodyText"/>
        <w:rPr>
          <w:lang w:val="sr-Latn-RS"/>
        </w:rPr>
      </w:pPr>
      <w:r w:rsidRPr="00413778">
        <w:rPr>
          <w:lang w:val="sr-Latn-RS"/>
        </w:rPr>
        <w:t>Trenutno je prikazana stranica sa listom terena u klijentovoj sredini.</w:t>
      </w:r>
    </w:p>
    <w:p w14:paraId="57826A6C" w14:textId="77777777" w:rsidR="007E0B43" w:rsidRPr="00413778" w:rsidRDefault="007E0B43" w:rsidP="002C12A7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Osnovni tok:</w:t>
      </w:r>
    </w:p>
    <w:p w14:paraId="0448AEB4" w14:textId="5E4C597D" w:rsidR="00570530" w:rsidRPr="00413778" w:rsidRDefault="00570530" w:rsidP="00570530">
      <w:pPr>
        <w:pStyle w:val="BodyText"/>
        <w:numPr>
          <w:ilvl w:val="0"/>
          <w:numId w:val="26"/>
        </w:numPr>
        <w:rPr>
          <w:lang w:val="sr-Latn-RS"/>
        </w:rPr>
      </w:pPr>
      <w:r w:rsidRPr="00413778">
        <w:rPr>
          <w:lang w:val="sr-Latn-RS"/>
        </w:rPr>
        <w:t xml:space="preserve">Izbor opcije za prikaz informacija o </w:t>
      </w:r>
      <w:r w:rsidR="00413778" w:rsidRPr="00413778">
        <w:rPr>
          <w:lang w:val="sr-Latn-RS"/>
        </w:rPr>
        <w:t>opštim</w:t>
      </w:r>
      <w:r w:rsidR="00F82C33" w:rsidRPr="00413778">
        <w:rPr>
          <w:lang w:val="sr-Latn-RS"/>
        </w:rPr>
        <w:t xml:space="preserve"> </w:t>
      </w:r>
      <w:r w:rsidR="00413778" w:rsidRPr="00413778">
        <w:rPr>
          <w:lang w:val="sr-Latn-RS"/>
        </w:rPr>
        <w:t>košarkaškim</w:t>
      </w:r>
      <w:r w:rsidR="00F82C33" w:rsidRPr="00413778">
        <w:rPr>
          <w:lang w:val="sr-Latn-RS"/>
        </w:rPr>
        <w:t xml:space="preserve"> </w:t>
      </w:r>
      <w:r w:rsidR="00413778" w:rsidRPr="00413778">
        <w:rPr>
          <w:lang w:val="sr-Latn-RS"/>
        </w:rPr>
        <w:t>dešavanjima</w:t>
      </w:r>
      <w:r w:rsidRPr="00413778">
        <w:rPr>
          <w:lang w:val="sr-Latn-RS"/>
        </w:rPr>
        <w:t>.</w:t>
      </w:r>
    </w:p>
    <w:p w14:paraId="7362E796" w14:textId="28E63BEA" w:rsidR="00570530" w:rsidRPr="00413778" w:rsidRDefault="00570530" w:rsidP="00570530">
      <w:pPr>
        <w:pStyle w:val="BodyText"/>
        <w:numPr>
          <w:ilvl w:val="0"/>
          <w:numId w:val="26"/>
        </w:numPr>
        <w:rPr>
          <w:lang w:val="sr-Latn-RS"/>
        </w:rPr>
      </w:pPr>
      <w:r w:rsidRPr="00413778">
        <w:rPr>
          <w:lang w:val="sr-Latn-RS"/>
        </w:rPr>
        <w:t xml:space="preserve">Prikazuje se stranica sa informacijama o </w:t>
      </w:r>
      <w:r w:rsidR="00413778" w:rsidRPr="00413778">
        <w:rPr>
          <w:lang w:val="sr-Latn-RS"/>
        </w:rPr>
        <w:t>opštim</w:t>
      </w:r>
      <w:r w:rsidR="00F82C33" w:rsidRPr="00413778">
        <w:rPr>
          <w:lang w:val="sr-Latn-RS"/>
        </w:rPr>
        <w:t xml:space="preserve"> </w:t>
      </w:r>
      <w:r w:rsidR="00413778" w:rsidRPr="00413778">
        <w:rPr>
          <w:lang w:val="sr-Latn-RS"/>
        </w:rPr>
        <w:t>košarkaškim</w:t>
      </w:r>
      <w:r w:rsidR="00F82C33" w:rsidRPr="00413778">
        <w:rPr>
          <w:lang w:val="sr-Latn-RS"/>
        </w:rPr>
        <w:t xml:space="preserve"> </w:t>
      </w:r>
      <w:r w:rsidR="00413778" w:rsidRPr="00413778">
        <w:rPr>
          <w:lang w:val="sr-Latn-RS"/>
        </w:rPr>
        <w:t>dešavanjima</w:t>
      </w:r>
      <w:r w:rsidR="00F82C33" w:rsidRPr="00413778">
        <w:rPr>
          <w:lang w:val="sr-Latn-RS"/>
        </w:rPr>
        <w:t xml:space="preserve"> sa stanjima terena</w:t>
      </w:r>
      <w:r w:rsidRPr="00413778">
        <w:rPr>
          <w:lang w:val="sr-Latn-RS"/>
        </w:rPr>
        <w:t>.</w:t>
      </w:r>
    </w:p>
    <w:p w14:paraId="0FCCF0CA" w14:textId="3D9CAC9E" w:rsidR="007E0B43" w:rsidRPr="00413778" w:rsidRDefault="00E71850" w:rsidP="002C12A7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Izuzeci</w:t>
      </w:r>
      <w:r w:rsidR="007E0B43" w:rsidRPr="00413778">
        <w:rPr>
          <w:b/>
          <w:bCs/>
          <w:lang w:val="sr-Latn-RS"/>
        </w:rPr>
        <w:t>:</w:t>
      </w:r>
    </w:p>
    <w:p w14:paraId="443E2D0E" w14:textId="4504F956" w:rsidR="007E0B43" w:rsidRPr="00413778" w:rsidRDefault="00F82C33" w:rsidP="007E0B43">
      <w:pPr>
        <w:pStyle w:val="BodyText"/>
        <w:rPr>
          <w:lang w:val="sr-Latn-RS"/>
        </w:rPr>
      </w:pPr>
      <w:r w:rsidRPr="00413778">
        <w:rPr>
          <w:lang w:val="sr-Latn-RS"/>
        </w:rPr>
        <w:t>Nema</w:t>
      </w:r>
      <w:r w:rsidR="00F74195" w:rsidRPr="00413778">
        <w:rPr>
          <w:lang w:val="sr-Latn-RS"/>
        </w:rPr>
        <w:t xml:space="preserve"> </w:t>
      </w:r>
    </w:p>
    <w:p w14:paraId="20534A5B" w14:textId="77777777" w:rsidR="007E0B43" w:rsidRPr="00413778" w:rsidRDefault="007E0B43" w:rsidP="002C12A7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Posledice:</w:t>
      </w:r>
    </w:p>
    <w:p w14:paraId="3658377C" w14:textId="1356BFEB" w:rsidR="007E0B43" w:rsidRPr="00413778" w:rsidRDefault="00ED1FFE" w:rsidP="00B40836">
      <w:pPr>
        <w:pStyle w:val="BodyText"/>
        <w:rPr>
          <w:lang w:val="sr-Latn-RS"/>
        </w:rPr>
      </w:pPr>
      <w:r w:rsidRPr="00413778">
        <w:rPr>
          <w:lang w:val="sr-Latn-RS"/>
        </w:rPr>
        <w:t xml:space="preserve">Tekuća stranica je stranica sa </w:t>
      </w:r>
      <w:r w:rsidR="00B40836" w:rsidRPr="00413778">
        <w:rPr>
          <w:lang w:val="sr-Latn-RS"/>
        </w:rPr>
        <w:t>spiskom</w:t>
      </w:r>
      <w:r w:rsidRPr="00413778">
        <w:rPr>
          <w:lang w:val="sr-Latn-RS"/>
        </w:rPr>
        <w:t xml:space="preserve"> </w:t>
      </w:r>
      <w:r w:rsidR="00F82C33" w:rsidRPr="00413778">
        <w:rPr>
          <w:lang w:val="sr-Latn-RS"/>
        </w:rPr>
        <w:t xml:space="preserve">svih </w:t>
      </w:r>
      <w:r w:rsidR="00413778" w:rsidRPr="00413778">
        <w:rPr>
          <w:lang w:val="sr-Latn-RS"/>
        </w:rPr>
        <w:t>košarkaških</w:t>
      </w:r>
      <w:r w:rsidR="00F82C33" w:rsidRPr="00413778">
        <w:rPr>
          <w:lang w:val="sr-Latn-RS"/>
        </w:rPr>
        <w:t xml:space="preserve"> </w:t>
      </w:r>
      <w:r w:rsidR="00413778" w:rsidRPr="00413778">
        <w:rPr>
          <w:lang w:val="sr-Latn-RS"/>
        </w:rPr>
        <w:t>dešavanja</w:t>
      </w:r>
      <w:r w:rsidRPr="00413778">
        <w:rPr>
          <w:lang w:val="sr-Latn-RS"/>
        </w:rPr>
        <w:t>.</w:t>
      </w:r>
    </w:p>
    <w:p w14:paraId="45844AE1" w14:textId="3D373FCF" w:rsidR="00F82C33" w:rsidRPr="00413778" w:rsidRDefault="00F82C33" w:rsidP="00F82C33">
      <w:pPr>
        <w:pStyle w:val="Heading2"/>
        <w:rPr>
          <w:lang w:val="sr-Latn-RS"/>
        </w:rPr>
      </w:pPr>
      <w:bookmarkStart w:id="15" w:name="_Toc101021336"/>
      <w:r w:rsidRPr="00413778">
        <w:rPr>
          <w:lang w:val="sr-Latn-RS"/>
        </w:rPr>
        <w:t>Pregled opisa stanja terena</w:t>
      </w:r>
      <w:bookmarkEnd w:id="15"/>
    </w:p>
    <w:p w14:paraId="7F39846F" w14:textId="77777777" w:rsidR="00F82C33" w:rsidRPr="00413778" w:rsidRDefault="00F82C33" w:rsidP="00F82C33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Kratak opis:</w:t>
      </w:r>
    </w:p>
    <w:p w14:paraId="5C9A8956" w14:textId="56D74851" w:rsidR="00F82C33" w:rsidRPr="00413778" w:rsidRDefault="00F82C33" w:rsidP="00F82C33">
      <w:pPr>
        <w:pStyle w:val="BodyText"/>
        <w:rPr>
          <w:lang w:val="sr-Latn-RS"/>
        </w:rPr>
      </w:pPr>
      <w:r w:rsidRPr="00413778">
        <w:rPr>
          <w:lang w:val="sr-Latn-RS"/>
        </w:rPr>
        <w:t xml:space="preserve">Prikaz stranice sa informacijama o </w:t>
      </w:r>
      <w:r w:rsidR="00413778" w:rsidRPr="00413778">
        <w:rPr>
          <w:lang w:val="sr-Latn-RS"/>
        </w:rPr>
        <w:t>košarkaškim</w:t>
      </w:r>
      <w:r w:rsidRPr="00413778">
        <w:rPr>
          <w:lang w:val="sr-Latn-RS"/>
        </w:rPr>
        <w:t xml:space="preserve"> terenima</w:t>
      </w:r>
      <w:r w:rsidR="00225F08" w:rsidRPr="00413778">
        <w:rPr>
          <w:lang w:val="sr-Latn-RS"/>
        </w:rPr>
        <w:t xml:space="preserve"> sa njihovim opisom</w:t>
      </w:r>
      <w:r w:rsidRPr="00413778">
        <w:rPr>
          <w:lang w:val="sr-Latn-RS"/>
        </w:rPr>
        <w:t>.</w:t>
      </w:r>
    </w:p>
    <w:p w14:paraId="2F93A18D" w14:textId="77777777" w:rsidR="00F82C33" w:rsidRPr="00413778" w:rsidRDefault="00F82C33" w:rsidP="00F82C33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lastRenderedPageBreak/>
        <w:t>Akteri:</w:t>
      </w:r>
    </w:p>
    <w:p w14:paraId="4DA97AFC" w14:textId="77777777" w:rsidR="00F82C33" w:rsidRPr="00413778" w:rsidRDefault="00F82C33" w:rsidP="00F82C33">
      <w:pPr>
        <w:pStyle w:val="BodyText"/>
        <w:rPr>
          <w:lang w:val="sr-Latn-RS"/>
        </w:rPr>
      </w:pPr>
      <w:r w:rsidRPr="00413778">
        <w:rPr>
          <w:lang w:val="sr-Latn-RS"/>
        </w:rPr>
        <w:t>Posetilac sajta, Korisnik sajta, Vlasnik terena, Administrator.</w:t>
      </w:r>
    </w:p>
    <w:p w14:paraId="79DFEA70" w14:textId="77777777" w:rsidR="00F82C33" w:rsidRPr="00413778" w:rsidRDefault="00F82C33" w:rsidP="00F82C33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Preduslovi:</w:t>
      </w:r>
    </w:p>
    <w:p w14:paraId="1E31C32D" w14:textId="02792C96" w:rsidR="00F82C33" w:rsidRPr="00413778" w:rsidRDefault="00F82C33" w:rsidP="00F82C33">
      <w:pPr>
        <w:pStyle w:val="BodyText"/>
        <w:rPr>
          <w:lang w:val="sr-Latn-RS"/>
        </w:rPr>
      </w:pPr>
      <w:r w:rsidRPr="00413778">
        <w:rPr>
          <w:lang w:val="sr-Latn-RS"/>
        </w:rPr>
        <w:t>Trenutno je prikazana stranica sa listom terena</w:t>
      </w:r>
      <w:r w:rsidR="00225F08" w:rsidRPr="00413778">
        <w:rPr>
          <w:lang w:val="sr-Latn-RS"/>
        </w:rPr>
        <w:t xml:space="preserve"> i njihovim opisom</w:t>
      </w:r>
      <w:r w:rsidRPr="00413778">
        <w:rPr>
          <w:lang w:val="sr-Latn-RS"/>
        </w:rPr>
        <w:t>.</w:t>
      </w:r>
    </w:p>
    <w:p w14:paraId="76194BD1" w14:textId="77777777" w:rsidR="00F82C33" w:rsidRPr="00413778" w:rsidRDefault="00F82C33" w:rsidP="00F82C33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Osnovni tok:</w:t>
      </w:r>
    </w:p>
    <w:p w14:paraId="437E9327" w14:textId="1B6FC3A2" w:rsidR="00F82C33" w:rsidRPr="00401B2D" w:rsidRDefault="00F82C33" w:rsidP="00401B2D">
      <w:pPr>
        <w:pStyle w:val="BodyText"/>
        <w:numPr>
          <w:ilvl w:val="0"/>
          <w:numId w:val="33"/>
        </w:numPr>
        <w:rPr>
          <w:lang w:val="sr-Latn-RS"/>
        </w:rPr>
      </w:pPr>
      <w:r w:rsidRPr="00401B2D">
        <w:rPr>
          <w:lang w:val="sr-Latn-RS"/>
        </w:rPr>
        <w:t>Izbor opcije za prikaz informacija o</w:t>
      </w:r>
      <w:r w:rsidR="00225F08" w:rsidRPr="00401B2D">
        <w:rPr>
          <w:lang w:val="sr-Latn-RS"/>
        </w:rPr>
        <w:t xml:space="preserve"> bilo kom </w:t>
      </w:r>
      <w:r w:rsidR="00413778" w:rsidRPr="00401B2D">
        <w:rPr>
          <w:lang w:val="sr-Latn-RS"/>
        </w:rPr>
        <w:t>košarkaškom</w:t>
      </w:r>
      <w:r w:rsidR="00225F08" w:rsidRPr="00401B2D">
        <w:rPr>
          <w:lang w:val="sr-Latn-RS"/>
        </w:rPr>
        <w:t xml:space="preserve"> </w:t>
      </w:r>
      <w:r w:rsidR="00413778" w:rsidRPr="00401B2D">
        <w:rPr>
          <w:lang w:val="sr-Latn-RS"/>
        </w:rPr>
        <w:t>događaju</w:t>
      </w:r>
      <w:r w:rsidRPr="00401B2D">
        <w:rPr>
          <w:lang w:val="sr-Latn-RS"/>
        </w:rPr>
        <w:t>.</w:t>
      </w:r>
    </w:p>
    <w:p w14:paraId="69E00D51" w14:textId="25F8903C" w:rsidR="00F82C33" w:rsidRPr="00401B2D" w:rsidRDefault="00F82C33" w:rsidP="00401B2D">
      <w:pPr>
        <w:pStyle w:val="BodyText"/>
        <w:numPr>
          <w:ilvl w:val="0"/>
          <w:numId w:val="33"/>
        </w:numPr>
        <w:rPr>
          <w:lang w:val="sr-Latn-RS"/>
        </w:rPr>
      </w:pPr>
      <w:r w:rsidRPr="00401B2D">
        <w:rPr>
          <w:lang w:val="sr-Latn-RS"/>
        </w:rPr>
        <w:t xml:space="preserve">Prikazuje se stranica sa </w:t>
      </w:r>
      <w:r w:rsidR="00225F08" w:rsidRPr="00401B2D">
        <w:rPr>
          <w:lang w:val="sr-Latn-RS"/>
        </w:rPr>
        <w:t xml:space="preserve">opisom stanja terena na tom </w:t>
      </w:r>
      <w:r w:rsidR="00413778" w:rsidRPr="00401B2D">
        <w:rPr>
          <w:lang w:val="sr-Latn-RS"/>
        </w:rPr>
        <w:t>događaju</w:t>
      </w:r>
      <w:r w:rsidRPr="00401B2D">
        <w:rPr>
          <w:lang w:val="sr-Latn-RS"/>
        </w:rPr>
        <w:t>.</w:t>
      </w:r>
    </w:p>
    <w:p w14:paraId="536BC793" w14:textId="3ED7B5B3" w:rsidR="00F82C33" w:rsidRPr="00413778" w:rsidRDefault="00E71850" w:rsidP="00F82C33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Izuzeci</w:t>
      </w:r>
      <w:r w:rsidR="00F82C33" w:rsidRPr="00413778">
        <w:rPr>
          <w:b/>
          <w:bCs/>
          <w:lang w:val="sr-Latn-RS"/>
        </w:rPr>
        <w:t>:</w:t>
      </w:r>
    </w:p>
    <w:p w14:paraId="68D42280" w14:textId="70975F7B" w:rsidR="00F82C33" w:rsidRPr="00413778" w:rsidRDefault="00445AD8" w:rsidP="00F82C33">
      <w:pPr>
        <w:pStyle w:val="BodyText"/>
        <w:rPr>
          <w:lang w:val="sr-Latn-RS"/>
        </w:rPr>
      </w:pPr>
      <w:r w:rsidRPr="00413778">
        <w:rPr>
          <w:lang w:val="sr-Latn-RS"/>
        </w:rPr>
        <w:t xml:space="preserve">Postoji </w:t>
      </w:r>
      <w:r w:rsidR="00413778" w:rsidRPr="00413778">
        <w:rPr>
          <w:lang w:val="sr-Latn-RS"/>
        </w:rPr>
        <w:t>mogućnost</w:t>
      </w:r>
      <w:r w:rsidRPr="00413778">
        <w:rPr>
          <w:lang w:val="sr-Latn-RS"/>
        </w:rPr>
        <w:t xml:space="preserve"> da sajt </w:t>
      </w:r>
      <w:r w:rsidR="00F33A80" w:rsidRPr="00413778">
        <w:rPr>
          <w:lang w:val="sr-Latn-RS"/>
        </w:rPr>
        <w:t xml:space="preserve">nema </w:t>
      </w:r>
      <w:r w:rsidRPr="00413778">
        <w:rPr>
          <w:lang w:val="sr-Latn-RS"/>
        </w:rPr>
        <w:t>sliku tog terena ili nikakvog opisa</w:t>
      </w:r>
      <w:r w:rsidR="00F33A80" w:rsidRPr="00413778">
        <w:rPr>
          <w:lang w:val="sr-Latn-RS"/>
        </w:rPr>
        <w:t>.</w:t>
      </w:r>
    </w:p>
    <w:p w14:paraId="2D3C6902" w14:textId="77777777" w:rsidR="00F82C33" w:rsidRPr="00413778" w:rsidRDefault="00F82C33" w:rsidP="00F82C33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Posledice:</w:t>
      </w:r>
    </w:p>
    <w:p w14:paraId="019549C5" w14:textId="59D5D1EB" w:rsidR="00F82C33" w:rsidRPr="00413778" w:rsidRDefault="00F82C33" w:rsidP="00F82C33">
      <w:pPr>
        <w:pStyle w:val="BodyText"/>
        <w:rPr>
          <w:lang w:val="sr-Latn-RS"/>
        </w:rPr>
      </w:pPr>
      <w:r w:rsidRPr="00413778">
        <w:rPr>
          <w:lang w:val="sr-Latn-RS"/>
        </w:rPr>
        <w:t xml:space="preserve">Tekuća stranica je stranica sa </w:t>
      </w:r>
      <w:r w:rsidR="00413778">
        <w:rPr>
          <w:lang w:val="sr-Latn-RS"/>
        </w:rPr>
        <w:t xml:space="preserve">informacijama </w:t>
      </w:r>
      <w:r w:rsidRPr="00413778">
        <w:rPr>
          <w:lang w:val="sr-Latn-RS"/>
        </w:rPr>
        <w:t xml:space="preserve">svih </w:t>
      </w:r>
      <w:r w:rsidR="00413778" w:rsidRPr="00413778">
        <w:rPr>
          <w:lang w:val="sr-Latn-RS"/>
        </w:rPr>
        <w:t>košarkaških</w:t>
      </w:r>
      <w:r w:rsidRPr="00413778">
        <w:rPr>
          <w:lang w:val="sr-Latn-RS"/>
        </w:rPr>
        <w:t xml:space="preserve"> </w:t>
      </w:r>
      <w:r w:rsidR="00413778" w:rsidRPr="00413778">
        <w:rPr>
          <w:lang w:val="sr-Latn-RS"/>
        </w:rPr>
        <w:t>dešavanja</w:t>
      </w:r>
      <w:r w:rsidRPr="00413778">
        <w:rPr>
          <w:lang w:val="sr-Latn-RS"/>
        </w:rPr>
        <w:t>.</w:t>
      </w:r>
    </w:p>
    <w:p w14:paraId="5367EE58" w14:textId="536F0F04" w:rsidR="00F33A80" w:rsidRPr="00413778" w:rsidRDefault="00F33A80" w:rsidP="00F33A80">
      <w:pPr>
        <w:pStyle w:val="Heading2"/>
        <w:rPr>
          <w:lang w:val="sr-Latn-RS"/>
        </w:rPr>
      </w:pPr>
      <w:bookmarkStart w:id="16" w:name="_Toc101021337"/>
      <w:r w:rsidRPr="00413778">
        <w:rPr>
          <w:lang w:val="sr-Latn-RS"/>
        </w:rPr>
        <w:t xml:space="preserve">Pregled komentara </w:t>
      </w:r>
      <w:r w:rsidR="00413778" w:rsidRPr="00413778">
        <w:rPr>
          <w:lang w:val="sr-Latn-RS"/>
        </w:rPr>
        <w:t>igra</w:t>
      </w:r>
      <w:r w:rsidR="00413778">
        <w:rPr>
          <w:lang w:val="sr-Latn-RS"/>
        </w:rPr>
        <w:t>č</w:t>
      </w:r>
      <w:r w:rsidR="00413778" w:rsidRPr="00413778">
        <w:rPr>
          <w:lang w:val="sr-Latn-RS"/>
        </w:rPr>
        <w:t>a</w:t>
      </w:r>
      <w:bookmarkEnd w:id="16"/>
    </w:p>
    <w:p w14:paraId="552F85E1" w14:textId="77777777" w:rsidR="00F33A80" w:rsidRPr="00413778" w:rsidRDefault="00F33A80" w:rsidP="00F33A80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Kratak opis:</w:t>
      </w:r>
    </w:p>
    <w:p w14:paraId="1B2FDADD" w14:textId="21EA9F0C" w:rsidR="00F33A80" w:rsidRPr="00413778" w:rsidRDefault="00F33A80" w:rsidP="00F33A80">
      <w:pPr>
        <w:pStyle w:val="BodyText"/>
        <w:rPr>
          <w:lang w:val="sr-Latn-RS"/>
        </w:rPr>
      </w:pPr>
      <w:r w:rsidRPr="00413778">
        <w:rPr>
          <w:lang w:val="sr-Latn-RS"/>
        </w:rPr>
        <w:t xml:space="preserve">Prikaz stranice sa informacijama o komentarima </w:t>
      </w:r>
      <w:r w:rsidR="00413778" w:rsidRPr="00413778">
        <w:rPr>
          <w:lang w:val="sr-Latn-RS"/>
        </w:rPr>
        <w:t>igrača</w:t>
      </w:r>
      <w:r w:rsidRPr="00413778">
        <w:rPr>
          <w:lang w:val="sr-Latn-RS"/>
        </w:rPr>
        <w:t xml:space="preserve"> za stanje na terenu.</w:t>
      </w:r>
    </w:p>
    <w:p w14:paraId="15EC06C3" w14:textId="77777777" w:rsidR="00F33A80" w:rsidRPr="00413778" w:rsidRDefault="00F33A80" w:rsidP="00F33A80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Akteri:</w:t>
      </w:r>
    </w:p>
    <w:p w14:paraId="1ACC1C57" w14:textId="77777777" w:rsidR="00F33A80" w:rsidRPr="00413778" w:rsidRDefault="00F33A80" w:rsidP="00F33A80">
      <w:pPr>
        <w:pStyle w:val="BodyText"/>
        <w:rPr>
          <w:lang w:val="sr-Latn-RS"/>
        </w:rPr>
      </w:pPr>
      <w:r w:rsidRPr="00413778">
        <w:rPr>
          <w:lang w:val="sr-Latn-RS"/>
        </w:rPr>
        <w:t>Posetilac sajta, Korisnik sajta, Vlasnik terena, Administrator.</w:t>
      </w:r>
    </w:p>
    <w:p w14:paraId="2368039C" w14:textId="77777777" w:rsidR="00F33A80" w:rsidRPr="00413778" w:rsidRDefault="00F33A80" w:rsidP="00F33A80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Preduslovi:</w:t>
      </w:r>
    </w:p>
    <w:p w14:paraId="685F2E84" w14:textId="32C39BD4" w:rsidR="00F33A80" w:rsidRPr="00413778" w:rsidRDefault="00F33A80" w:rsidP="00F33A80">
      <w:pPr>
        <w:pStyle w:val="BodyText"/>
        <w:rPr>
          <w:lang w:val="sr-Latn-RS"/>
        </w:rPr>
      </w:pPr>
      <w:r w:rsidRPr="00413778">
        <w:rPr>
          <w:lang w:val="sr-Latn-RS"/>
        </w:rPr>
        <w:t xml:space="preserve">Trenutno je prikazana stranica o datom </w:t>
      </w:r>
      <w:r w:rsidR="00413778" w:rsidRPr="00413778">
        <w:rPr>
          <w:lang w:val="sr-Latn-RS"/>
        </w:rPr>
        <w:t>dešavanju</w:t>
      </w:r>
      <w:r w:rsidRPr="00413778">
        <w:rPr>
          <w:lang w:val="sr-Latn-RS"/>
        </w:rPr>
        <w:t xml:space="preserve"> sa komentarima </w:t>
      </w:r>
      <w:r w:rsidR="00413778" w:rsidRPr="00413778">
        <w:rPr>
          <w:lang w:val="sr-Latn-RS"/>
        </w:rPr>
        <w:t>igrača</w:t>
      </w:r>
      <w:r w:rsidRPr="00413778">
        <w:rPr>
          <w:lang w:val="sr-Latn-RS"/>
        </w:rPr>
        <w:t>.</w:t>
      </w:r>
    </w:p>
    <w:p w14:paraId="26887CA9" w14:textId="77777777" w:rsidR="00F33A80" w:rsidRPr="00413778" w:rsidRDefault="00F33A80" w:rsidP="00F33A80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Osnovni tok:</w:t>
      </w:r>
    </w:p>
    <w:p w14:paraId="5D2318CA" w14:textId="04172BAA" w:rsidR="00F33A80" w:rsidRPr="00401B2D" w:rsidRDefault="00F33A80" w:rsidP="00401B2D">
      <w:pPr>
        <w:pStyle w:val="BodyText"/>
        <w:numPr>
          <w:ilvl w:val="0"/>
          <w:numId w:val="34"/>
        </w:numPr>
        <w:rPr>
          <w:lang w:val="sr-Latn-RS"/>
        </w:rPr>
      </w:pPr>
      <w:r w:rsidRPr="00401B2D">
        <w:rPr>
          <w:lang w:val="sr-Latn-RS"/>
        </w:rPr>
        <w:t xml:space="preserve">Izbor opcije za prikaz informacija o bilo kom </w:t>
      </w:r>
      <w:r w:rsidR="00413778" w:rsidRPr="00401B2D">
        <w:rPr>
          <w:lang w:val="sr-Latn-RS"/>
        </w:rPr>
        <w:t>košarkaškom</w:t>
      </w:r>
      <w:r w:rsidRPr="00401B2D">
        <w:rPr>
          <w:lang w:val="sr-Latn-RS"/>
        </w:rPr>
        <w:t xml:space="preserve"> </w:t>
      </w:r>
      <w:r w:rsidR="00413778" w:rsidRPr="00401B2D">
        <w:rPr>
          <w:lang w:val="sr-Latn-RS"/>
        </w:rPr>
        <w:t>događaju</w:t>
      </w:r>
      <w:r w:rsidRPr="00401B2D">
        <w:rPr>
          <w:lang w:val="sr-Latn-RS"/>
        </w:rPr>
        <w:t>.</w:t>
      </w:r>
    </w:p>
    <w:p w14:paraId="267ADC78" w14:textId="374B2756" w:rsidR="00F33A80" w:rsidRPr="00401B2D" w:rsidRDefault="00F33A80" w:rsidP="00401B2D">
      <w:pPr>
        <w:pStyle w:val="BodyText"/>
        <w:numPr>
          <w:ilvl w:val="0"/>
          <w:numId w:val="34"/>
        </w:numPr>
        <w:rPr>
          <w:lang w:val="sr-Latn-RS"/>
        </w:rPr>
      </w:pPr>
      <w:r w:rsidRPr="00401B2D">
        <w:rPr>
          <w:lang w:val="sr-Latn-RS"/>
        </w:rPr>
        <w:t xml:space="preserve">Prikazuje se stranica sa komentarima </w:t>
      </w:r>
      <w:r w:rsidR="00413778" w:rsidRPr="00401B2D">
        <w:rPr>
          <w:lang w:val="sr-Latn-RS"/>
        </w:rPr>
        <w:t>igrača</w:t>
      </w:r>
      <w:r w:rsidRPr="00401B2D">
        <w:rPr>
          <w:lang w:val="sr-Latn-RS"/>
        </w:rPr>
        <w:t xml:space="preserve"> za to </w:t>
      </w:r>
      <w:r w:rsidR="00413778" w:rsidRPr="00401B2D">
        <w:rPr>
          <w:lang w:val="sr-Latn-RS"/>
        </w:rPr>
        <w:t>dešavanje</w:t>
      </w:r>
      <w:r w:rsidRPr="00401B2D">
        <w:rPr>
          <w:lang w:val="sr-Latn-RS"/>
        </w:rPr>
        <w:t>.</w:t>
      </w:r>
    </w:p>
    <w:p w14:paraId="5268AE53" w14:textId="7EBBF3B7" w:rsidR="00F33A80" w:rsidRPr="00413778" w:rsidRDefault="00E71850" w:rsidP="00F33A80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Izuzeci</w:t>
      </w:r>
      <w:r w:rsidR="00F33A80" w:rsidRPr="00413778">
        <w:rPr>
          <w:b/>
          <w:bCs/>
          <w:lang w:val="sr-Latn-RS"/>
        </w:rPr>
        <w:t>:</w:t>
      </w:r>
    </w:p>
    <w:p w14:paraId="14F491FA" w14:textId="418C9E99" w:rsidR="00F33A80" w:rsidRPr="00413778" w:rsidRDefault="00F33A80" w:rsidP="00F33A80">
      <w:pPr>
        <w:pStyle w:val="BodyText"/>
        <w:rPr>
          <w:lang w:val="sr-Latn-RS"/>
        </w:rPr>
      </w:pPr>
      <w:r w:rsidRPr="00413778">
        <w:rPr>
          <w:lang w:val="sr-Latn-RS"/>
        </w:rPr>
        <w:t xml:space="preserve">Ako niko nije davao komentare, komentari se </w:t>
      </w:r>
      <w:r w:rsidR="00413778" w:rsidRPr="00413778">
        <w:rPr>
          <w:lang w:val="sr-Latn-RS"/>
        </w:rPr>
        <w:t>neće</w:t>
      </w:r>
      <w:r w:rsidRPr="00413778">
        <w:rPr>
          <w:lang w:val="sr-Latn-RS"/>
        </w:rPr>
        <w:t xml:space="preserve"> ni videti.</w:t>
      </w:r>
    </w:p>
    <w:p w14:paraId="0590E5E9" w14:textId="77777777" w:rsidR="00F33A80" w:rsidRPr="00413778" w:rsidRDefault="00F33A80" w:rsidP="00F33A80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Posledice:</w:t>
      </w:r>
    </w:p>
    <w:p w14:paraId="22D0D711" w14:textId="7CACFD29" w:rsidR="00F33A80" w:rsidRPr="00413778" w:rsidRDefault="00F33A80" w:rsidP="00F33A80">
      <w:pPr>
        <w:pStyle w:val="BodyText"/>
        <w:rPr>
          <w:lang w:val="sr-Latn-RS"/>
        </w:rPr>
      </w:pPr>
      <w:r w:rsidRPr="00413778">
        <w:rPr>
          <w:lang w:val="sr-Latn-RS"/>
        </w:rPr>
        <w:t>Tekuća stranica je stranica sa inform</w:t>
      </w:r>
      <w:r w:rsidR="0014065C" w:rsidRPr="00413778">
        <w:rPr>
          <w:lang w:val="sr-Latn-RS"/>
        </w:rPr>
        <w:t>acija</w:t>
      </w:r>
      <w:r w:rsidRPr="00413778">
        <w:rPr>
          <w:lang w:val="sr-Latn-RS"/>
        </w:rPr>
        <w:t xml:space="preserve"> svih </w:t>
      </w:r>
      <w:r w:rsidR="00413778" w:rsidRPr="00413778">
        <w:rPr>
          <w:lang w:val="sr-Latn-RS"/>
        </w:rPr>
        <w:t>košarkaških</w:t>
      </w:r>
      <w:r w:rsidRPr="00413778">
        <w:rPr>
          <w:lang w:val="sr-Latn-RS"/>
        </w:rPr>
        <w:t xml:space="preserve"> </w:t>
      </w:r>
      <w:r w:rsidR="00413778" w:rsidRPr="00413778">
        <w:rPr>
          <w:lang w:val="sr-Latn-RS"/>
        </w:rPr>
        <w:t>dešavanja</w:t>
      </w:r>
      <w:r w:rsidRPr="00413778">
        <w:rPr>
          <w:lang w:val="sr-Latn-RS"/>
        </w:rPr>
        <w:t>.</w:t>
      </w:r>
    </w:p>
    <w:p w14:paraId="602A7D91" w14:textId="2386A4A1" w:rsidR="00B31A67" w:rsidRPr="00413778" w:rsidRDefault="00B31A67" w:rsidP="00B31A67">
      <w:pPr>
        <w:pStyle w:val="Heading2"/>
        <w:rPr>
          <w:lang w:val="sr-Latn-RS"/>
        </w:rPr>
      </w:pPr>
      <w:bookmarkStart w:id="17" w:name="_Toc101021338"/>
      <w:r w:rsidRPr="00413778">
        <w:rPr>
          <w:lang w:val="sr-Latn-RS"/>
        </w:rPr>
        <w:t xml:space="preserve">Pregled </w:t>
      </w:r>
      <w:r w:rsidR="0014065C" w:rsidRPr="00413778">
        <w:rPr>
          <w:lang w:val="sr-Latn-RS"/>
        </w:rPr>
        <w:t>vremena</w:t>
      </w:r>
      <w:r w:rsidRPr="00413778">
        <w:rPr>
          <w:lang w:val="sr-Latn-RS"/>
        </w:rPr>
        <w:t xml:space="preserve"> </w:t>
      </w:r>
      <w:r w:rsidR="00413778" w:rsidRPr="00413778">
        <w:rPr>
          <w:lang w:val="sr-Latn-RS"/>
        </w:rPr>
        <w:t>održavanja</w:t>
      </w:r>
      <w:bookmarkEnd w:id="17"/>
    </w:p>
    <w:p w14:paraId="59200C6D" w14:textId="77777777" w:rsidR="00B31A67" w:rsidRPr="00413778" w:rsidRDefault="00B31A67" w:rsidP="00B31A67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Kratak opis:</w:t>
      </w:r>
    </w:p>
    <w:p w14:paraId="3D8988E4" w14:textId="49903638" w:rsidR="00B31A67" w:rsidRPr="00413778" w:rsidRDefault="00B31A67" w:rsidP="00B31A67">
      <w:pPr>
        <w:pStyle w:val="BodyText"/>
        <w:rPr>
          <w:lang w:val="sr-Latn-RS"/>
        </w:rPr>
      </w:pPr>
      <w:r w:rsidRPr="00413778">
        <w:rPr>
          <w:lang w:val="sr-Latn-RS"/>
        </w:rPr>
        <w:t xml:space="preserve">Prikaz stranice sa informacijama o </w:t>
      </w:r>
      <w:r w:rsidR="00CB55FC" w:rsidRPr="00413778">
        <w:rPr>
          <w:lang w:val="sr-Latn-RS"/>
        </w:rPr>
        <w:t xml:space="preserve">tome kad se </w:t>
      </w:r>
      <w:r w:rsidR="00413778" w:rsidRPr="00413778">
        <w:rPr>
          <w:lang w:val="sr-Latn-RS"/>
        </w:rPr>
        <w:t>održava</w:t>
      </w:r>
      <w:r w:rsidRPr="00413778">
        <w:rPr>
          <w:lang w:val="sr-Latn-RS"/>
        </w:rPr>
        <w:t xml:space="preserve"> </w:t>
      </w:r>
      <w:r w:rsidR="00CB55FC" w:rsidRPr="00413778">
        <w:rPr>
          <w:lang w:val="sr-Latn-RS"/>
        </w:rPr>
        <w:t xml:space="preserve">neko </w:t>
      </w:r>
      <w:r w:rsidR="00413778" w:rsidRPr="00413778">
        <w:rPr>
          <w:lang w:val="sr-Latn-RS"/>
        </w:rPr>
        <w:t>košarkaško</w:t>
      </w:r>
      <w:r w:rsidR="00CB55FC" w:rsidRPr="00413778">
        <w:rPr>
          <w:lang w:val="sr-Latn-RS"/>
        </w:rPr>
        <w:t xml:space="preserve"> </w:t>
      </w:r>
      <w:r w:rsidR="00413778" w:rsidRPr="00413778">
        <w:rPr>
          <w:lang w:val="sr-Latn-RS"/>
        </w:rPr>
        <w:t>dešavanje</w:t>
      </w:r>
      <w:r w:rsidRPr="00413778">
        <w:rPr>
          <w:lang w:val="sr-Latn-RS"/>
        </w:rPr>
        <w:t>.</w:t>
      </w:r>
    </w:p>
    <w:p w14:paraId="60555DC1" w14:textId="77777777" w:rsidR="00B31A67" w:rsidRPr="00413778" w:rsidRDefault="00B31A67" w:rsidP="00B31A67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Akteri:</w:t>
      </w:r>
    </w:p>
    <w:p w14:paraId="45FAA787" w14:textId="77777777" w:rsidR="00B31A67" w:rsidRPr="00413778" w:rsidRDefault="00B31A67" w:rsidP="00B31A67">
      <w:pPr>
        <w:pStyle w:val="BodyText"/>
        <w:rPr>
          <w:lang w:val="sr-Latn-RS"/>
        </w:rPr>
      </w:pPr>
      <w:r w:rsidRPr="00413778">
        <w:rPr>
          <w:lang w:val="sr-Latn-RS"/>
        </w:rPr>
        <w:t>Posetilac sajta, Korisnik sajta, Vlasnik terena, Administrator.</w:t>
      </w:r>
    </w:p>
    <w:p w14:paraId="3BF9CDE5" w14:textId="77777777" w:rsidR="00B31A67" w:rsidRPr="00413778" w:rsidRDefault="00B31A67" w:rsidP="00B31A67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Preduslovi:</w:t>
      </w:r>
    </w:p>
    <w:p w14:paraId="795C9A96" w14:textId="0C7E96A4" w:rsidR="00B31A67" w:rsidRPr="00413778" w:rsidRDefault="00B31A67" w:rsidP="00B31A67">
      <w:pPr>
        <w:pStyle w:val="BodyText"/>
        <w:rPr>
          <w:lang w:val="sr-Latn-RS"/>
        </w:rPr>
      </w:pPr>
      <w:r w:rsidRPr="00413778">
        <w:rPr>
          <w:lang w:val="sr-Latn-RS"/>
        </w:rPr>
        <w:t xml:space="preserve">Trenutno je prikazana stranica o </w:t>
      </w:r>
      <w:r w:rsidR="00CB55FC" w:rsidRPr="00413778">
        <w:rPr>
          <w:lang w:val="sr-Latn-RS"/>
        </w:rPr>
        <w:t xml:space="preserve">nekom </w:t>
      </w:r>
      <w:r w:rsidR="00413778" w:rsidRPr="00413778">
        <w:rPr>
          <w:lang w:val="sr-Latn-RS"/>
        </w:rPr>
        <w:t>košarkaškom</w:t>
      </w:r>
      <w:r w:rsidR="00CB55FC" w:rsidRPr="00413778">
        <w:rPr>
          <w:lang w:val="sr-Latn-RS"/>
        </w:rPr>
        <w:t xml:space="preserve"> </w:t>
      </w:r>
      <w:r w:rsidR="00413778" w:rsidRPr="00413778">
        <w:rPr>
          <w:lang w:val="sr-Latn-RS"/>
        </w:rPr>
        <w:t>dešavanju</w:t>
      </w:r>
      <w:r w:rsidR="00CB55FC" w:rsidRPr="00413778">
        <w:rPr>
          <w:lang w:val="sr-Latn-RS"/>
        </w:rPr>
        <w:t xml:space="preserve"> sa vremenom </w:t>
      </w:r>
      <w:r w:rsidR="00413778" w:rsidRPr="00413778">
        <w:rPr>
          <w:lang w:val="sr-Latn-RS"/>
        </w:rPr>
        <w:t>održavanja</w:t>
      </w:r>
      <w:r w:rsidRPr="00413778">
        <w:rPr>
          <w:lang w:val="sr-Latn-RS"/>
        </w:rPr>
        <w:t>.</w:t>
      </w:r>
    </w:p>
    <w:p w14:paraId="70A368DF" w14:textId="77777777" w:rsidR="00B31A67" w:rsidRPr="00413778" w:rsidRDefault="00B31A67" w:rsidP="00B31A67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Osnovni tok:</w:t>
      </w:r>
    </w:p>
    <w:p w14:paraId="47FB20EE" w14:textId="2B435E9F" w:rsidR="00B31A67" w:rsidRPr="00401B2D" w:rsidRDefault="00B31A67" w:rsidP="00401B2D">
      <w:pPr>
        <w:pStyle w:val="BodyText"/>
        <w:numPr>
          <w:ilvl w:val="0"/>
          <w:numId w:val="35"/>
        </w:numPr>
        <w:rPr>
          <w:lang w:val="sr-Latn-RS"/>
        </w:rPr>
      </w:pPr>
      <w:r w:rsidRPr="00401B2D">
        <w:rPr>
          <w:lang w:val="sr-Latn-RS"/>
        </w:rPr>
        <w:t xml:space="preserve">Izbor opcije za prikaz informacija o bilo kom </w:t>
      </w:r>
      <w:r w:rsidR="00413778" w:rsidRPr="00401B2D">
        <w:rPr>
          <w:lang w:val="sr-Latn-RS"/>
        </w:rPr>
        <w:t>košarkaškom</w:t>
      </w:r>
      <w:r w:rsidRPr="00401B2D">
        <w:rPr>
          <w:lang w:val="sr-Latn-RS"/>
        </w:rPr>
        <w:t xml:space="preserve"> </w:t>
      </w:r>
      <w:r w:rsidR="00413778" w:rsidRPr="00401B2D">
        <w:rPr>
          <w:lang w:val="sr-Latn-RS"/>
        </w:rPr>
        <w:t>događaju</w:t>
      </w:r>
      <w:r w:rsidRPr="00401B2D">
        <w:rPr>
          <w:lang w:val="sr-Latn-RS"/>
        </w:rPr>
        <w:t>.</w:t>
      </w:r>
    </w:p>
    <w:p w14:paraId="082B3649" w14:textId="0A800F8C" w:rsidR="00B31A67" w:rsidRPr="00401B2D" w:rsidRDefault="00B31A67" w:rsidP="00401B2D">
      <w:pPr>
        <w:pStyle w:val="BodyText"/>
        <w:numPr>
          <w:ilvl w:val="0"/>
          <w:numId w:val="35"/>
        </w:numPr>
        <w:rPr>
          <w:lang w:val="sr-Latn-RS"/>
        </w:rPr>
      </w:pPr>
      <w:r w:rsidRPr="00401B2D">
        <w:rPr>
          <w:lang w:val="sr-Latn-RS"/>
        </w:rPr>
        <w:t>Prikazuje se stranica sa</w:t>
      </w:r>
      <w:r w:rsidR="00CB55FC" w:rsidRPr="00401B2D">
        <w:rPr>
          <w:lang w:val="sr-Latn-RS"/>
        </w:rPr>
        <w:t xml:space="preserve"> vremenom </w:t>
      </w:r>
      <w:r w:rsidR="00413778" w:rsidRPr="00401B2D">
        <w:rPr>
          <w:lang w:val="sr-Latn-RS"/>
        </w:rPr>
        <w:t>održavanja</w:t>
      </w:r>
      <w:r w:rsidRPr="00401B2D">
        <w:rPr>
          <w:lang w:val="sr-Latn-RS"/>
        </w:rPr>
        <w:t xml:space="preserve"> za to </w:t>
      </w:r>
      <w:r w:rsidR="00413778" w:rsidRPr="00401B2D">
        <w:rPr>
          <w:lang w:val="sr-Latn-RS"/>
        </w:rPr>
        <w:t>dešavanje</w:t>
      </w:r>
      <w:r w:rsidRPr="00401B2D">
        <w:rPr>
          <w:lang w:val="sr-Latn-RS"/>
        </w:rPr>
        <w:t>.</w:t>
      </w:r>
    </w:p>
    <w:p w14:paraId="7CCE509A" w14:textId="07C62A1F" w:rsidR="00B31A67" w:rsidRPr="00413778" w:rsidRDefault="00E71850" w:rsidP="00B31A67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lastRenderedPageBreak/>
        <w:t>Izuzeci</w:t>
      </w:r>
      <w:r w:rsidR="00B31A67" w:rsidRPr="00413778">
        <w:rPr>
          <w:b/>
          <w:bCs/>
          <w:lang w:val="sr-Latn-RS"/>
        </w:rPr>
        <w:t>:</w:t>
      </w:r>
    </w:p>
    <w:p w14:paraId="11F72C18" w14:textId="70A35398" w:rsidR="00B31A67" w:rsidRPr="00413778" w:rsidRDefault="000F0DE4" w:rsidP="00B31A67">
      <w:pPr>
        <w:pStyle w:val="BodyText"/>
        <w:rPr>
          <w:lang w:val="sr-Latn-RS"/>
        </w:rPr>
      </w:pPr>
      <w:r w:rsidRPr="00413778">
        <w:rPr>
          <w:lang w:val="sr-Latn-RS"/>
        </w:rPr>
        <w:t xml:space="preserve">Neki korisnik ne mora da ostavi vreme </w:t>
      </w:r>
      <w:r w:rsidR="00413778" w:rsidRPr="00413778">
        <w:rPr>
          <w:lang w:val="sr-Latn-RS"/>
        </w:rPr>
        <w:t>održavanja</w:t>
      </w:r>
    </w:p>
    <w:p w14:paraId="1886764C" w14:textId="34A2DF97" w:rsidR="0014065C" w:rsidRPr="00413778" w:rsidRDefault="0014065C" w:rsidP="0014065C">
      <w:pPr>
        <w:pStyle w:val="Heading2"/>
        <w:rPr>
          <w:lang w:val="sr-Latn-RS"/>
        </w:rPr>
      </w:pPr>
      <w:bookmarkStart w:id="18" w:name="_Toc101021339"/>
      <w:r w:rsidRPr="00413778">
        <w:rPr>
          <w:lang w:val="sr-Latn-RS"/>
        </w:rPr>
        <w:t xml:space="preserve">Pregled </w:t>
      </w:r>
      <w:r w:rsidR="00413778" w:rsidRPr="00413778">
        <w:rPr>
          <w:lang w:val="sr-Latn-RS"/>
        </w:rPr>
        <w:t>učesnika</w:t>
      </w:r>
      <w:bookmarkEnd w:id="18"/>
    </w:p>
    <w:p w14:paraId="734A68F0" w14:textId="7F844D7A" w:rsidR="00F82269" w:rsidRPr="00D6704F" w:rsidRDefault="00F82269" w:rsidP="00D6704F">
      <w:pPr>
        <w:pStyle w:val="Heading3"/>
        <w:ind w:firstLine="360"/>
        <w:rPr>
          <w:lang w:val="sr-Latn-RS"/>
        </w:rPr>
      </w:pPr>
      <w:bookmarkStart w:id="19" w:name="_Toc101021340"/>
      <w:r w:rsidRPr="00D6704F">
        <w:rPr>
          <w:lang w:val="sr-Latn-RS"/>
        </w:rPr>
        <w:t>Pregled timova</w:t>
      </w:r>
      <w:bookmarkEnd w:id="19"/>
    </w:p>
    <w:p w14:paraId="08A8BC06" w14:textId="77777777" w:rsidR="00F82269" w:rsidRPr="00413778" w:rsidRDefault="00F82269" w:rsidP="00F82269">
      <w:pPr>
        <w:pStyle w:val="BodyText"/>
        <w:keepNext/>
        <w:ind w:left="144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Kratak opis:</w:t>
      </w:r>
    </w:p>
    <w:p w14:paraId="4C41D6F8" w14:textId="7D0A8DA7" w:rsidR="00F82269" w:rsidRPr="00413778" w:rsidRDefault="00F82269" w:rsidP="00F82269">
      <w:pPr>
        <w:pStyle w:val="BodyText"/>
        <w:ind w:left="1440"/>
        <w:rPr>
          <w:lang w:val="sr-Latn-RS"/>
        </w:rPr>
      </w:pPr>
      <w:r w:rsidRPr="00413778">
        <w:rPr>
          <w:lang w:val="sr-Latn-RS"/>
        </w:rPr>
        <w:t>Prikaz stranice sa informacijama o timovima na terenu.</w:t>
      </w:r>
    </w:p>
    <w:p w14:paraId="14E0C90E" w14:textId="77777777" w:rsidR="00F82269" w:rsidRPr="00413778" w:rsidRDefault="00F82269" w:rsidP="00F82269">
      <w:pPr>
        <w:pStyle w:val="BodyText"/>
        <w:keepNext/>
        <w:ind w:left="144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Akteri:</w:t>
      </w:r>
    </w:p>
    <w:p w14:paraId="0E8DD337" w14:textId="77777777" w:rsidR="00F82269" w:rsidRPr="00413778" w:rsidRDefault="00F82269" w:rsidP="00F82269">
      <w:pPr>
        <w:pStyle w:val="BodyText"/>
        <w:ind w:left="1440"/>
        <w:rPr>
          <w:lang w:val="sr-Latn-RS"/>
        </w:rPr>
      </w:pPr>
      <w:r w:rsidRPr="00413778">
        <w:rPr>
          <w:lang w:val="sr-Latn-RS"/>
        </w:rPr>
        <w:t>Posetilac sajta, Korisnik sajta, Vlasnik terena, Administrator.</w:t>
      </w:r>
    </w:p>
    <w:p w14:paraId="71EC9023" w14:textId="77777777" w:rsidR="00F82269" w:rsidRPr="00413778" w:rsidRDefault="00F82269" w:rsidP="00F82269">
      <w:pPr>
        <w:pStyle w:val="BodyText"/>
        <w:keepNext/>
        <w:ind w:left="144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Preduslovi:</w:t>
      </w:r>
    </w:p>
    <w:p w14:paraId="1B628089" w14:textId="46ECC5BC" w:rsidR="00F82269" w:rsidRPr="00413778" w:rsidRDefault="00F82269" w:rsidP="00F82269">
      <w:pPr>
        <w:pStyle w:val="BodyText"/>
        <w:ind w:left="1440"/>
        <w:rPr>
          <w:lang w:val="sr-Latn-RS"/>
        </w:rPr>
      </w:pPr>
      <w:r w:rsidRPr="00413778">
        <w:rPr>
          <w:lang w:val="sr-Latn-RS"/>
        </w:rPr>
        <w:t xml:space="preserve">Trenutno je prikazana stranica o datom </w:t>
      </w:r>
      <w:r w:rsidR="00413778" w:rsidRPr="00413778">
        <w:rPr>
          <w:lang w:val="sr-Latn-RS"/>
        </w:rPr>
        <w:t>košarkaškom</w:t>
      </w:r>
      <w:r w:rsidRPr="00413778">
        <w:rPr>
          <w:lang w:val="sr-Latn-RS"/>
        </w:rPr>
        <w:t xml:space="preserve"> </w:t>
      </w:r>
      <w:r w:rsidR="00413778" w:rsidRPr="00413778">
        <w:rPr>
          <w:lang w:val="sr-Latn-RS"/>
        </w:rPr>
        <w:t>dešavanju</w:t>
      </w:r>
      <w:r w:rsidRPr="00413778">
        <w:rPr>
          <w:lang w:val="sr-Latn-RS"/>
        </w:rPr>
        <w:t>.</w:t>
      </w:r>
    </w:p>
    <w:p w14:paraId="2CE9B7F3" w14:textId="77777777" w:rsidR="00F82269" w:rsidRPr="00413778" w:rsidRDefault="00F82269" w:rsidP="00F82269">
      <w:pPr>
        <w:pStyle w:val="BodyText"/>
        <w:keepNext/>
        <w:ind w:left="144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Osnovni tok:</w:t>
      </w:r>
    </w:p>
    <w:p w14:paraId="1D42B740" w14:textId="2887EB54" w:rsidR="00F82269" w:rsidRPr="00401B2D" w:rsidRDefault="00F82269" w:rsidP="00401B2D">
      <w:pPr>
        <w:pStyle w:val="BodyText"/>
        <w:numPr>
          <w:ilvl w:val="0"/>
          <w:numId w:val="36"/>
        </w:numPr>
        <w:rPr>
          <w:lang w:val="sr-Latn-RS"/>
        </w:rPr>
      </w:pPr>
      <w:r w:rsidRPr="00401B2D">
        <w:rPr>
          <w:lang w:val="sr-Latn-RS"/>
        </w:rPr>
        <w:t xml:space="preserve">Izbor opcije za prikaz informacija o bilo kom </w:t>
      </w:r>
      <w:r w:rsidR="00413778" w:rsidRPr="00401B2D">
        <w:rPr>
          <w:lang w:val="sr-Latn-RS"/>
        </w:rPr>
        <w:t>košarkaškom</w:t>
      </w:r>
      <w:r w:rsidRPr="00401B2D">
        <w:rPr>
          <w:lang w:val="sr-Latn-RS"/>
        </w:rPr>
        <w:t xml:space="preserve"> </w:t>
      </w:r>
      <w:r w:rsidR="00413778" w:rsidRPr="00401B2D">
        <w:rPr>
          <w:lang w:val="sr-Latn-RS"/>
        </w:rPr>
        <w:t>događaju</w:t>
      </w:r>
      <w:r w:rsidRPr="00401B2D">
        <w:rPr>
          <w:lang w:val="sr-Latn-RS"/>
        </w:rPr>
        <w:t>.</w:t>
      </w:r>
    </w:p>
    <w:p w14:paraId="237CE127" w14:textId="360437B6" w:rsidR="00F82269" w:rsidRPr="00401B2D" w:rsidRDefault="00F82269" w:rsidP="00401B2D">
      <w:pPr>
        <w:pStyle w:val="BodyText"/>
        <w:numPr>
          <w:ilvl w:val="0"/>
          <w:numId w:val="36"/>
        </w:numPr>
        <w:rPr>
          <w:lang w:val="sr-Latn-RS"/>
        </w:rPr>
      </w:pPr>
      <w:r w:rsidRPr="00401B2D">
        <w:rPr>
          <w:lang w:val="sr-Latn-RS"/>
        </w:rPr>
        <w:t xml:space="preserve">Prikazuje se stranica sa informacijama o timovima za to </w:t>
      </w:r>
      <w:r w:rsidR="00413778" w:rsidRPr="00401B2D">
        <w:rPr>
          <w:lang w:val="sr-Latn-RS"/>
        </w:rPr>
        <w:t>dešavanje</w:t>
      </w:r>
      <w:r w:rsidRPr="00401B2D">
        <w:rPr>
          <w:lang w:val="sr-Latn-RS"/>
        </w:rPr>
        <w:t>.</w:t>
      </w:r>
    </w:p>
    <w:p w14:paraId="08D652EA" w14:textId="40C03A9A" w:rsidR="00F82269" w:rsidRPr="00413778" w:rsidRDefault="00E71850" w:rsidP="00F82269">
      <w:pPr>
        <w:pStyle w:val="BodyText"/>
        <w:keepNext/>
        <w:ind w:left="144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Izuzeci</w:t>
      </w:r>
      <w:r w:rsidR="00F82269" w:rsidRPr="00413778">
        <w:rPr>
          <w:b/>
          <w:bCs/>
          <w:lang w:val="sr-Latn-RS"/>
        </w:rPr>
        <w:t>:</w:t>
      </w:r>
    </w:p>
    <w:p w14:paraId="213781E6" w14:textId="143CFBBD" w:rsidR="00F82269" w:rsidRPr="00413778" w:rsidRDefault="00F82269" w:rsidP="00F82269">
      <w:pPr>
        <w:pStyle w:val="BodyText"/>
        <w:ind w:left="1440"/>
        <w:rPr>
          <w:lang w:val="sr-Latn-RS"/>
        </w:rPr>
      </w:pPr>
      <w:r w:rsidRPr="00413778">
        <w:rPr>
          <w:lang w:val="sr-Latn-RS"/>
        </w:rPr>
        <w:t xml:space="preserve">Ako se niko nije prijavio </w:t>
      </w:r>
      <w:r w:rsidR="00413778" w:rsidRPr="00413778">
        <w:rPr>
          <w:lang w:val="sr-Latn-RS"/>
        </w:rPr>
        <w:t>neće</w:t>
      </w:r>
      <w:r w:rsidRPr="00413778">
        <w:rPr>
          <w:lang w:val="sr-Latn-RS"/>
        </w:rPr>
        <w:t xml:space="preserve"> se prikazati ni jedan tim.</w:t>
      </w:r>
    </w:p>
    <w:p w14:paraId="4F787FAE" w14:textId="3D413A92" w:rsidR="00F82269" w:rsidRPr="00D6704F" w:rsidRDefault="00F82269" w:rsidP="00D6704F">
      <w:pPr>
        <w:pStyle w:val="Heading3"/>
        <w:ind w:firstLine="360"/>
        <w:rPr>
          <w:lang w:val="sr-Latn-RS"/>
        </w:rPr>
      </w:pPr>
      <w:bookmarkStart w:id="20" w:name="_Toc101021341"/>
      <w:r w:rsidRPr="00D6704F">
        <w:rPr>
          <w:lang w:val="sr-Latn-RS"/>
        </w:rPr>
        <w:t xml:space="preserve">Pregled broja </w:t>
      </w:r>
      <w:r w:rsidR="00413778" w:rsidRPr="00D6704F">
        <w:rPr>
          <w:lang w:val="sr-Latn-RS"/>
        </w:rPr>
        <w:t>igrača</w:t>
      </w:r>
      <w:bookmarkEnd w:id="20"/>
    </w:p>
    <w:p w14:paraId="5CC710CC" w14:textId="77777777" w:rsidR="00F82269" w:rsidRPr="00413778" w:rsidRDefault="00F82269" w:rsidP="00F82269">
      <w:pPr>
        <w:pStyle w:val="BodyText"/>
        <w:keepNext/>
        <w:ind w:left="144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Kratak opis:</w:t>
      </w:r>
    </w:p>
    <w:p w14:paraId="5BDC531A" w14:textId="223A75E4" w:rsidR="00F82269" w:rsidRPr="00413778" w:rsidRDefault="00F82269" w:rsidP="00F82269">
      <w:pPr>
        <w:pStyle w:val="BodyText"/>
        <w:ind w:left="1440"/>
        <w:rPr>
          <w:lang w:val="sr-Latn-RS"/>
        </w:rPr>
      </w:pPr>
      <w:r w:rsidRPr="00413778">
        <w:rPr>
          <w:lang w:val="sr-Latn-RS"/>
        </w:rPr>
        <w:t xml:space="preserve">Prikaz stranice sa informacijama o </w:t>
      </w:r>
      <w:r w:rsidR="00CF387C" w:rsidRPr="00413778">
        <w:rPr>
          <w:lang w:val="sr-Latn-RS"/>
        </w:rPr>
        <w:t>broju</w:t>
      </w:r>
      <w:r w:rsidRPr="00413778">
        <w:rPr>
          <w:lang w:val="sr-Latn-RS"/>
        </w:rPr>
        <w:t xml:space="preserve"> </w:t>
      </w:r>
      <w:r w:rsidR="00413778" w:rsidRPr="00413778">
        <w:rPr>
          <w:lang w:val="sr-Latn-RS"/>
        </w:rPr>
        <w:t>igrača</w:t>
      </w:r>
      <w:r w:rsidRPr="00413778">
        <w:rPr>
          <w:lang w:val="sr-Latn-RS"/>
        </w:rPr>
        <w:t xml:space="preserve"> na terenu.</w:t>
      </w:r>
    </w:p>
    <w:p w14:paraId="2E6CE2FD" w14:textId="77777777" w:rsidR="00F82269" w:rsidRPr="00413778" w:rsidRDefault="00F82269" w:rsidP="00F82269">
      <w:pPr>
        <w:pStyle w:val="BodyText"/>
        <w:keepNext/>
        <w:ind w:left="144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Akteri:</w:t>
      </w:r>
    </w:p>
    <w:p w14:paraId="224CD5E2" w14:textId="77777777" w:rsidR="00F82269" w:rsidRPr="00413778" w:rsidRDefault="00F82269" w:rsidP="00F82269">
      <w:pPr>
        <w:pStyle w:val="BodyText"/>
        <w:ind w:left="1440"/>
        <w:rPr>
          <w:lang w:val="sr-Latn-RS"/>
        </w:rPr>
      </w:pPr>
      <w:r w:rsidRPr="00413778">
        <w:rPr>
          <w:lang w:val="sr-Latn-RS"/>
        </w:rPr>
        <w:t>Posetilac sajta, Korisnik sajta, Vlasnik terena, Administrator.</w:t>
      </w:r>
    </w:p>
    <w:p w14:paraId="78B60DFF" w14:textId="77777777" w:rsidR="00F82269" w:rsidRPr="00413778" w:rsidRDefault="00F82269" w:rsidP="00F82269">
      <w:pPr>
        <w:pStyle w:val="BodyText"/>
        <w:keepNext/>
        <w:ind w:left="144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Preduslovi:</w:t>
      </w:r>
    </w:p>
    <w:p w14:paraId="7DE55C76" w14:textId="7C5DA704" w:rsidR="00CF387C" w:rsidRPr="00413778" w:rsidRDefault="00CF387C" w:rsidP="00CF387C">
      <w:pPr>
        <w:pStyle w:val="BodyText"/>
        <w:ind w:left="1440"/>
        <w:rPr>
          <w:lang w:val="sr-Latn-RS"/>
        </w:rPr>
      </w:pPr>
      <w:r w:rsidRPr="00413778">
        <w:rPr>
          <w:lang w:val="sr-Latn-RS"/>
        </w:rPr>
        <w:t xml:space="preserve">Trenutno je prikazana stranica o datom </w:t>
      </w:r>
      <w:r w:rsidR="00413778" w:rsidRPr="00413778">
        <w:rPr>
          <w:lang w:val="sr-Latn-RS"/>
        </w:rPr>
        <w:t>košarkaškom</w:t>
      </w:r>
      <w:r w:rsidRPr="00413778">
        <w:rPr>
          <w:lang w:val="sr-Latn-RS"/>
        </w:rPr>
        <w:t xml:space="preserve"> </w:t>
      </w:r>
      <w:r w:rsidR="00413778" w:rsidRPr="00413778">
        <w:rPr>
          <w:lang w:val="sr-Latn-RS"/>
        </w:rPr>
        <w:t>dešavanju</w:t>
      </w:r>
      <w:r w:rsidRPr="00413778">
        <w:rPr>
          <w:lang w:val="sr-Latn-RS"/>
        </w:rPr>
        <w:t>.</w:t>
      </w:r>
    </w:p>
    <w:p w14:paraId="79DEAB0E" w14:textId="77777777" w:rsidR="00F82269" w:rsidRPr="00413778" w:rsidRDefault="00F82269" w:rsidP="00F82269">
      <w:pPr>
        <w:pStyle w:val="BodyText"/>
        <w:keepNext/>
        <w:ind w:left="144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Osnovni tok:</w:t>
      </w:r>
    </w:p>
    <w:p w14:paraId="6E5542C7" w14:textId="0154D3A1" w:rsidR="00F82269" w:rsidRPr="00401B2D" w:rsidRDefault="00F82269" w:rsidP="00401B2D">
      <w:pPr>
        <w:pStyle w:val="BodyText"/>
        <w:numPr>
          <w:ilvl w:val="0"/>
          <w:numId w:val="37"/>
        </w:numPr>
        <w:rPr>
          <w:lang w:val="sr-Latn-RS"/>
        </w:rPr>
      </w:pPr>
      <w:r w:rsidRPr="00401B2D">
        <w:rPr>
          <w:lang w:val="sr-Latn-RS"/>
        </w:rPr>
        <w:t xml:space="preserve">Izbor opcije za prikaz informacija o bilo kom </w:t>
      </w:r>
      <w:r w:rsidR="00413778" w:rsidRPr="00401B2D">
        <w:rPr>
          <w:lang w:val="sr-Latn-RS"/>
        </w:rPr>
        <w:t>košarkaškom</w:t>
      </w:r>
      <w:r w:rsidRPr="00401B2D">
        <w:rPr>
          <w:lang w:val="sr-Latn-RS"/>
        </w:rPr>
        <w:t xml:space="preserve"> </w:t>
      </w:r>
      <w:r w:rsidR="00413778" w:rsidRPr="00401B2D">
        <w:rPr>
          <w:lang w:val="sr-Latn-RS"/>
        </w:rPr>
        <w:t>događaju</w:t>
      </w:r>
      <w:r w:rsidRPr="00401B2D">
        <w:rPr>
          <w:lang w:val="sr-Latn-RS"/>
        </w:rPr>
        <w:t>.</w:t>
      </w:r>
    </w:p>
    <w:p w14:paraId="57EFAE86" w14:textId="58FC8CC9" w:rsidR="00F82269" w:rsidRPr="00401B2D" w:rsidRDefault="00F82269" w:rsidP="00401B2D">
      <w:pPr>
        <w:pStyle w:val="BodyText"/>
        <w:numPr>
          <w:ilvl w:val="0"/>
          <w:numId w:val="37"/>
        </w:numPr>
        <w:rPr>
          <w:lang w:val="sr-Latn-RS"/>
        </w:rPr>
      </w:pPr>
      <w:r w:rsidRPr="00401B2D">
        <w:rPr>
          <w:lang w:val="sr-Latn-RS"/>
        </w:rPr>
        <w:t xml:space="preserve">Prikazuje se stranica sa </w:t>
      </w:r>
      <w:r w:rsidR="00CF387C" w:rsidRPr="00401B2D">
        <w:rPr>
          <w:lang w:val="sr-Latn-RS"/>
        </w:rPr>
        <w:t>brojem</w:t>
      </w:r>
      <w:r w:rsidRPr="00401B2D">
        <w:rPr>
          <w:lang w:val="sr-Latn-RS"/>
        </w:rPr>
        <w:t xml:space="preserve"> </w:t>
      </w:r>
      <w:r w:rsidR="00413778" w:rsidRPr="00401B2D">
        <w:rPr>
          <w:lang w:val="sr-Latn-RS"/>
        </w:rPr>
        <w:t>igrača</w:t>
      </w:r>
      <w:r w:rsidRPr="00401B2D">
        <w:rPr>
          <w:lang w:val="sr-Latn-RS"/>
        </w:rPr>
        <w:t xml:space="preserve"> za to </w:t>
      </w:r>
      <w:r w:rsidR="00413778" w:rsidRPr="00401B2D">
        <w:rPr>
          <w:lang w:val="sr-Latn-RS"/>
        </w:rPr>
        <w:t>dešavanje</w:t>
      </w:r>
      <w:r w:rsidRPr="00401B2D">
        <w:rPr>
          <w:lang w:val="sr-Latn-RS"/>
        </w:rPr>
        <w:t>.</w:t>
      </w:r>
    </w:p>
    <w:p w14:paraId="2107299E" w14:textId="51769299" w:rsidR="00F82269" w:rsidRPr="00413778" w:rsidRDefault="00E71850" w:rsidP="00F82269">
      <w:pPr>
        <w:pStyle w:val="BodyText"/>
        <w:keepNext/>
        <w:ind w:left="144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Izuzeci</w:t>
      </w:r>
      <w:r w:rsidR="00F82269" w:rsidRPr="00413778">
        <w:rPr>
          <w:b/>
          <w:bCs/>
          <w:lang w:val="sr-Latn-RS"/>
        </w:rPr>
        <w:t>:</w:t>
      </w:r>
    </w:p>
    <w:p w14:paraId="15C9A1A1" w14:textId="1F233A66" w:rsidR="00F82269" w:rsidRPr="00413778" w:rsidRDefault="00CF387C" w:rsidP="00230020">
      <w:pPr>
        <w:pStyle w:val="BodyText"/>
        <w:ind w:left="1440"/>
        <w:rPr>
          <w:lang w:val="sr-Latn-RS"/>
        </w:rPr>
      </w:pPr>
      <w:r w:rsidRPr="00413778">
        <w:rPr>
          <w:lang w:val="sr-Latn-RS"/>
        </w:rPr>
        <w:t xml:space="preserve">Ako se niko nije prijavio </w:t>
      </w:r>
      <w:r w:rsidR="00413778" w:rsidRPr="00413778">
        <w:rPr>
          <w:lang w:val="sr-Latn-RS"/>
        </w:rPr>
        <w:t>neće</w:t>
      </w:r>
      <w:r w:rsidRPr="00413778">
        <w:rPr>
          <w:lang w:val="sr-Latn-RS"/>
        </w:rPr>
        <w:t xml:space="preserve"> se prikazati nikakav broj.</w:t>
      </w:r>
      <w:r w:rsidR="007E0B20" w:rsidRPr="00413778">
        <w:rPr>
          <w:lang w:val="sr-Latn-RS"/>
        </w:rPr>
        <w:softHyphen/>
      </w:r>
    </w:p>
    <w:p w14:paraId="7346B94A" w14:textId="7A147183" w:rsidR="0066241C" w:rsidRPr="00413778" w:rsidRDefault="0066241C" w:rsidP="0066241C">
      <w:pPr>
        <w:pStyle w:val="Heading2"/>
        <w:rPr>
          <w:lang w:val="sr-Latn-RS"/>
        </w:rPr>
      </w:pPr>
      <w:bookmarkStart w:id="21" w:name="_Toc101021342"/>
      <w:r w:rsidRPr="00413778">
        <w:rPr>
          <w:lang w:val="sr-Latn-RS"/>
        </w:rPr>
        <w:t>Pregled pravila igre</w:t>
      </w:r>
      <w:bookmarkEnd w:id="21"/>
    </w:p>
    <w:p w14:paraId="7B3F38D3" w14:textId="77777777" w:rsidR="0066241C" w:rsidRPr="00413778" w:rsidRDefault="0066241C" w:rsidP="0066241C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Kratak opis:</w:t>
      </w:r>
    </w:p>
    <w:p w14:paraId="4373FB0D" w14:textId="36980524" w:rsidR="0066241C" w:rsidRPr="00413778" w:rsidRDefault="0066241C" w:rsidP="0066241C">
      <w:pPr>
        <w:pStyle w:val="BodyText"/>
        <w:rPr>
          <w:lang w:val="sr-Latn-RS"/>
        </w:rPr>
      </w:pPr>
      <w:r w:rsidRPr="00413778">
        <w:rPr>
          <w:lang w:val="sr-Latn-RS"/>
        </w:rPr>
        <w:t xml:space="preserve">Prikaz stranice sa informacijama o pravilima igre za to </w:t>
      </w:r>
      <w:r w:rsidR="00413778" w:rsidRPr="00413778">
        <w:rPr>
          <w:lang w:val="sr-Latn-RS"/>
        </w:rPr>
        <w:t>košarkaško</w:t>
      </w:r>
      <w:r w:rsidRPr="00413778">
        <w:rPr>
          <w:lang w:val="sr-Latn-RS"/>
        </w:rPr>
        <w:t xml:space="preserve"> </w:t>
      </w:r>
      <w:r w:rsidR="00413778" w:rsidRPr="00413778">
        <w:rPr>
          <w:lang w:val="sr-Latn-RS"/>
        </w:rPr>
        <w:t>dešavanje</w:t>
      </w:r>
      <w:r w:rsidRPr="00413778">
        <w:rPr>
          <w:lang w:val="sr-Latn-RS"/>
        </w:rPr>
        <w:t>.</w:t>
      </w:r>
    </w:p>
    <w:p w14:paraId="5372FA10" w14:textId="77777777" w:rsidR="0066241C" w:rsidRPr="00413778" w:rsidRDefault="0066241C" w:rsidP="0066241C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Akteri:</w:t>
      </w:r>
    </w:p>
    <w:p w14:paraId="7CF01791" w14:textId="77777777" w:rsidR="0066241C" w:rsidRPr="00413778" w:rsidRDefault="0066241C" w:rsidP="0066241C">
      <w:pPr>
        <w:pStyle w:val="BodyText"/>
        <w:rPr>
          <w:lang w:val="sr-Latn-RS"/>
        </w:rPr>
      </w:pPr>
      <w:r w:rsidRPr="00413778">
        <w:rPr>
          <w:lang w:val="sr-Latn-RS"/>
        </w:rPr>
        <w:t>Posetilac sajta, Korisnik sajta, Vlasnik terena, Administrator.</w:t>
      </w:r>
    </w:p>
    <w:p w14:paraId="21C51B20" w14:textId="77777777" w:rsidR="0066241C" w:rsidRPr="00413778" w:rsidRDefault="0066241C" w:rsidP="0066241C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Preduslovi:</w:t>
      </w:r>
    </w:p>
    <w:p w14:paraId="21AE616F" w14:textId="7B8CEAF8" w:rsidR="0066241C" w:rsidRPr="00413778" w:rsidRDefault="0066241C" w:rsidP="0066241C">
      <w:pPr>
        <w:pStyle w:val="BodyText"/>
        <w:rPr>
          <w:lang w:val="sr-Latn-RS"/>
        </w:rPr>
      </w:pPr>
      <w:r w:rsidRPr="00413778">
        <w:rPr>
          <w:lang w:val="sr-Latn-RS"/>
        </w:rPr>
        <w:t xml:space="preserve">Trenutno je prikazana stranica o datom </w:t>
      </w:r>
      <w:r w:rsidR="00413778" w:rsidRPr="00413778">
        <w:rPr>
          <w:lang w:val="sr-Latn-RS"/>
        </w:rPr>
        <w:t>dešavanju</w:t>
      </w:r>
      <w:r w:rsidRPr="00413778">
        <w:rPr>
          <w:lang w:val="sr-Latn-RS"/>
        </w:rPr>
        <w:t xml:space="preserve"> sa pravilima igre.</w:t>
      </w:r>
    </w:p>
    <w:p w14:paraId="39DCABC0" w14:textId="77777777" w:rsidR="0066241C" w:rsidRPr="00413778" w:rsidRDefault="0066241C" w:rsidP="0066241C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lastRenderedPageBreak/>
        <w:t>Osnovni tok:</w:t>
      </w:r>
    </w:p>
    <w:p w14:paraId="61B5C914" w14:textId="5AA77099" w:rsidR="0066241C" w:rsidRPr="00413778" w:rsidRDefault="0066241C" w:rsidP="00401B2D">
      <w:pPr>
        <w:pStyle w:val="BodyText"/>
        <w:numPr>
          <w:ilvl w:val="0"/>
          <w:numId w:val="38"/>
        </w:numPr>
        <w:rPr>
          <w:lang w:val="sr-Latn-RS"/>
        </w:rPr>
      </w:pPr>
      <w:r w:rsidRPr="00413778">
        <w:rPr>
          <w:lang w:val="sr-Latn-RS"/>
        </w:rPr>
        <w:t xml:space="preserve">Izbor opcije za prikaz informacija o bilo kom </w:t>
      </w:r>
      <w:r w:rsidR="00413778" w:rsidRPr="00413778">
        <w:rPr>
          <w:lang w:val="sr-Latn-RS"/>
        </w:rPr>
        <w:t>košarkaškom</w:t>
      </w:r>
      <w:r w:rsidRPr="00413778">
        <w:rPr>
          <w:lang w:val="sr-Latn-RS"/>
        </w:rPr>
        <w:t xml:space="preserve"> </w:t>
      </w:r>
      <w:r w:rsidR="00413778" w:rsidRPr="00413778">
        <w:rPr>
          <w:lang w:val="sr-Latn-RS"/>
        </w:rPr>
        <w:t>događaju</w:t>
      </w:r>
      <w:r w:rsidRPr="00413778">
        <w:rPr>
          <w:lang w:val="sr-Latn-RS"/>
        </w:rPr>
        <w:t>.</w:t>
      </w:r>
    </w:p>
    <w:p w14:paraId="15EFE66D" w14:textId="2206B952" w:rsidR="0066241C" w:rsidRPr="00413778" w:rsidRDefault="0066241C" w:rsidP="00401B2D">
      <w:pPr>
        <w:pStyle w:val="BodyText"/>
        <w:numPr>
          <w:ilvl w:val="0"/>
          <w:numId w:val="38"/>
        </w:numPr>
        <w:rPr>
          <w:lang w:val="sr-Latn-RS"/>
        </w:rPr>
      </w:pPr>
      <w:r w:rsidRPr="00413778">
        <w:rPr>
          <w:lang w:val="sr-Latn-RS"/>
        </w:rPr>
        <w:t xml:space="preserve">Prikazuje se stranica sa pravilima igre za to </w:t>
      </w:r>
      <w:r w:rsidR="00413778" w:rsidRPr="00413778">
        <w:rPr>
          <w:lang w:val="sr-Latn-RS"/>
        </w:rPr>
        <w:t>dešavanje</w:t>
      </w:r>
      <w:r w:rsidRPr="00413778">
        <w:rPr>
          <w:lang w:val="sr-Latn-RS"/>
        </w:rPr>
        <w:t>.</w:t>
      </w:r>
    </w:p>
    <w:p w14:paraId="2F679520" w14:textId="38576211" w:rsidR="0066241C" w:rsidRPr="00413778" w:rsidRDefault="00E71850" w:rsidP="0066241C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Izuzeci</w:t>
      </w:r>
      <w:r w:rsidR="0066241C" w:rsidRPr="00413778">
        <w:rPr>
          <w:b/>
          <w:bCs/>
          <w:lang w:val="sr-Latn-RS"/>
        </w:rPr>
        <w:t>:</w:t>
      </w:r>
    </w:p>
    <w:p w14:paraId="6F7D05FE" w14:textId="78AE0E1D" w:rsidR="007E0B43" w:rsidRPr="00413778" w:rsidRDefault="0066241C" w:rsidP="00230020">
      <w:pPr>
        <w:pStyle w:val="BodyText"/>
        <w:rPr>
          <w:lang w:val="sr-Latn-RS"/>
        </w:rPr>
      </w:pPr>
      <w:r w:rsidRPr="00413778">
        <w:rPr>
          <w:lang w:val="sr-Latn-RS"/>
        </w:rPr>
        <w:t>Ukoliko nisu navedena neka pravila, podrazume</w:t>
      </w:r>
      <w:r w:rsidR="00413778">
        <w:rPr>
          <w:lang w:val="sr-Latn-RS"/>
        </w:rPr>
        <w:t>va</w:t>
      </w:r>
      <w:r w:rsidRPr="00413778">
        <w:rPr>
          <w:lang w:val="sr-Latn-RS"/>
        </w:rPr>
        <w:t xml:space="preserve">no je da se igra po </w:t>
      </w:r>
      <w:r w:rsidR="00413778" w:rsidRPr="00413778">
        <w:rPr>
          <w:lang w:val="sr-Latn-RS"/>
        </w:rPr>
        <w:t>klasičnom</w:t>
      </w:r>
      <w:r w:rsidRPr="00413778">
        <w:rPr>
          <w:lang w:val="sr-Latn-RS"/>
        </w:rPr>
        <w:t xml:space="preserve"> principu.</w:t>
      </w:r>
    </w:p>
    <w:p w14:paraId="660863F9" w14:textId="26DFBE30" w:rsidR="00F27BB8" w:rsidRPr="00413778" w:rsidRDefault="00F27BB8" w:rsidP="00F27BB8">
      <w:pPr>
        <w:pStyle w:val="BodyText"/>
        <w:rPr>
          <w:lang w:val="sr-Latn-RS"/>
        </w:rPr>
      </w:pPr>
    </w:p>
    <w:p w14:paraId="4C597484" w14:textId="78E34E97" w:rsidR="006D5546" w:rsidRDefault="006D5546" w:rsidP="007061AB">
      <w:pPr>
        <w:pStyle w:val="Heading2"/>
        <w:rPr>
          <w:lang w:val="sr-Latn-RS"/>
        </w:rPr>
      </w:pPr>
      <w:bookmarkStart w:id="22" w:name="_Toc101021343"/>
      <w:r w:rsidRPr="00413778">
        <w:rPr>
          <w:lang w:val="sr-Latn-RS"/>
        </w:rPr>
        <w:t>Pregled lokacije terena</w:t>
      </w:r>
      <w:bookmarkEnd w:id="22"/>
    </w:p>
    <w:p w14:paraId="75E05743" w14:textId="0E554A55" w:rsidR="00BB5006" w:rsidRDefault="00BB5006" w:rsidP="00BB5006">
      <w:pPr>
        <w:pStyle w:val="Heading2"/>
        <w:ind w:left="1440"/>
        <w:rPr>
          <w:lang w:val="sr-Latn-RS"/>
        </w:rPr>
      </w:pPr>
      <w:bookmarkStart w:id="23" w:name="_Toc101021344"/>
      <w:r w:rsidRPr="00413778">
        <w:rPr>
          <w:lang w:val="sr-Latn-RS"/>
        </w:rPr>
        <w:t xml:space="preserve">Pregled </w:t>
      </w:r>
      <w:r>
        <w:rPr>
          <w:lang w:val="sr-Latn-RS"/>
        </w:rPr>
        <w:t>adrese</w:t>
      </w:r>
      <w:bookmarkEnd w:id="23"/>
    </w:p>
    <w:p w14:paraId="2A5A4A2B" w14:textId="77777777" w:rsidR="00BB5006" w:rsidRPr="00413778" w:rsidRDefault="00BB5006" w:rsidP="00BB5006">
      <w:pPr>
        <w:pStyle w:val="BodyText"/>
        <w:keepNext/>
        <w:ind w:left="144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Kratak opis:</w:t>
      </w:r>
    </w:p>
    <w:p w14:paraId="64DC2A03" w14:textId="77777777" w:rsidR="00BB5006" w:rsidRPr="00413778" w:rsidRDefault="00BB5006" w:rsidP="00BB5006">
      <w:pPr>
        <w:pStyle w:val="BodyText"/>
        <w:ind w:left="1440"/>
        <w:rPr>
          <w:lang w:val="sr-Latn-RS"/>
        </w:rPr>
      </w:pPr>
      <w:r w:rsidRPr="00413778">
        <w:rPr>
          <w:lang w:val="sr-Latn-RS"/>
        </w:rPr>
        <w:t>Prikaz stranice sa informacijama o adresi za to košarkaško dešavanje.</w:t>
      </w:r>
    </w:p>
    <w:p w14:paraId="6D449F7C" w14:textId="77777777" w:rsidR="00BB5006" w:rsidRPr="00413778" w:rsidRDefault="00BB5006" w:rsidP="00BB5006">
      <w:pPr>
        <w:pStyle w:val="BodyText"/>
        <w:keepNext/>
        <w:ind w:left="144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Akteri:</w:t>
      </w:r>
    </w:p>
    <w:p w14:paraId="7CA7558C" w14:textId="77777777" w:rsidR="00BB5006" w:rsidRPr="00413778" w:rsidRDefault="00BB5006" w:rsidP="00BB5006">
      <w:pPr>
        <w:pStyle w:val="BodyText"/>
        <w:ind w:left="1440"/>
        <w:rPr>
          <w:lang w:val="sr-Latn-RS"/>
        </w:rPr>
      </w:pPr>
      <w:r w:rsidRPr="00413778">
        <w:rPr>
          <w:lang w:val="sr-Latn-RS"/>
        </w:rPr>
        <w:t>Posetilac sajta, Korisnik sajta, Vlasnik terena, Administrator.</w:t>
      </w:r>
    </w:p>
    <w:p w14:paraId="3A89E5A7" w14:textId="77777777" w:rsidR="00BB5006" w:rsidRPr="00413778" w:rsidRDefault="00BB5006" w:rsidP="00BB5006">
      <w:pPr>
        <w:pStyle w:val="BodyText"/>
        <w:keepNext/>
        <w:ind w:left="144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Preduslovi:</w:t>
      </w:r>
    </w:p>
    <w:p w14:paraId="573C1301" w14:textId="77777777" w:rsidR="00BB5006" w:rsidRPr="00413778" w:rsidRDefault="00BB5006" w:rsidP="00BB5006">
      <w:pPr>
        <w:pStyle w:val="BodyText"/>
        <w:ind w:left="1440"/>
        <w:rPr>
          <w:lang w:val="sr-Latn-RS"/>
        </w:rPr>
      </w:pPr>
      <w:r w:rsidRPr="00413778">
        <w:rPr>
          <w:lang w:val="sr-Latn-RS"/>
        </w:rPr>
        <w:t>Trenutno je prikazana stranica sa listama o raznim košarkaškim dešavanjima.</w:t>
      </w:r>
    </w:p>
    <w:p w14:paraId="36B1F750" w14:textId="77777777" w:rsidR="00BB5006" w:rsidRPr="00413778" w:rsidRDefault="00BB5006" w:rsidP="00BB5006">
      <w:pPr>
        <w:pStyle w:val="BodyText"/>
        <w:keepNext/>
        <w:ind w:left="144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Osnovni tok:</w:t>
      </w:r>
    </w:p>
    <w:p w14:paraId="64698BC1" w14:textId="77777777" w:rsidR="00BB5006" w:rsidRPr="00413778" w:rsidRDefault="00BB5006" w:rsidP="00BB5006">
      <w:pPr>
        <w:pStyle w:val="BodyText"/>
        <w:numPr>
          <w:ilvl w:val="0"/>
          <w:numId w:val="27"/>
        </w:numPr>
        <w:tabs>
          <w:tab w:val="clear" w:pos="1440"/>
          <w:tab w:val="num" w:pos="2160"/>
        </w:tabs>
        <w:ind w:left="2160"/>
        <w:rPr>
          <w:lang w:val="sr-Latn-RS"/>
        </w:rPr>
      </w:pPr>
      <w:r w:rsidRPr="00413778">
        <w:rPr>
          <w:lang w:val="sr-Latn-RS"/>
        </w:rPr>
        <w:t>Izbor opcije za prikaz informacija o bilo kom košarkaškom događaju.</w:t>
      </w:r>
    </w:p>
    <w:p w14:paraId="40236732" w14:textId="77777777" w:rsidR="00BB5006" w:rsidRPr="00413778" w:rsidRDefault="00BB5006" w:rsidP="00BB5006">
      <w:pPr>
        <w:pStyle w:val="BodyText"/>
        <w:numPr>
          <w:ilvl w:val="0"/>
          <w:numId w:val="27"/>
        </w:numPr>
        <w:tabs>
          <w:tab w:val="clear" w:pos="1440"/>
          <w:tab w:val="num" w:pos="1800"/>
        </w:tabs>
        <w:ind w:left="2160"/>
        <w:rPr>
          <w:lang w:val="sr-Latn-RS"/>
        </w:rPr>
      </w:pPr>
      <w:r w:rsidRPr="00413778">
        <w:rPr>
          <w:lang w:val="sr-Latn-RS"/>
        </w:rPr>
        <w:t>Prikazuje se stranica sa adresom na koju se održava to dešavanje.</w:t>
      </w:r>
    </w:p>
    <w:p w14:paraId="293ABB36" w14:textId="77777777" w:rsidR="00BB5006" w:rsidRPr="00413778" w:rsidRDefault="00BB5006" w:rsidP="00BB5006">
      <w:pPr>
        <w:pStyle w:val="BodyText"/>
        <w:keepNext/>
        <w:ind w:left="144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Izuzeci:</w:t>
      </w:r>
    </w:p>
    <w:p w14:paraId="79115E44" w14:textId="4919C12B" w:rsidR="00BB5006" w:rsidRPr="00BB5006" w:rsidRDefault="00BB5006" w:rsidP="00BB5006">
      <w:pPr>
        <w:pStyle w:val="BodyText"/>
        <w:ind w:left="1440"/>
        <w:rPr>
          <w:lang w:val="sr-Latn-RS"/>
        </w:rPr>
      </w:pPr>
      <w:r w:rsidRPr="00413778">
        <w:rPr>
          <w:lang w:val="sr-Latn-RS"/>
        </w:rPr>
        <w:t>Nema.</w:t>
      </w:r>
    </w:p>
    <w:p w14:paraId="017DBD5C" w14:textId="33EE9C70" w:rsidR="00BB5006" w:rsidRDefault="00BB5006" w:rsidP="00BB5006">
      <w:pPr>
        <w:pStyle w:val="Heading2"/>
        <w:ind w:left="1440"/>
        <w:rPr>
          <w:lang w:val="sr-Latn-RS"/>
        </w:rPr>
      </w:pPr>
      <w:bookmarkStart w:id="24" w:name="_Toc101021345"/>
      <w:r w:rsidRPr="00413778">
        <w:rPr>
          <w:lang w:val="sr-Latn-RS"/>
        </w:rPr>
        <w:t xml:space="preserve">Pregled </w:t>
      </w:r>
      <w:r>
        <w:rPr>
          <w:lang w:val="sr-Latn-RS"/>
        </w:rPr>
        <w:t>mape</w:t>
      </w:r>
      <w:bookmarkEnd w:id="24"/>
    </w:p>
    <w:p w14:paraId="0A652FE7" w14:textId="77777777" w:rsidR="00BB5006" w:rsidRPr="00413778" w:rsidRDefault="00BB5006" w:rsidP="00BB5006">
      <w:pPr>
        <w:pStyle w:val="BodyText"/>
        <w:keepNext/>
        <w:ind w:left="144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Kratak opis:</w:t>
      </w:r>
    </w:p>
    <w:p w14:paraId="66EB794C" w14:textId="77777777" w:rsidR="00BB5006" w:rsidRPr="00413778" w:rsidRDefault="00BB5006" w:rsidP="00BB5006">
      <w:pPr>
        <w:pStyle w:val="BodyText"/>
        <w:ind w:left="1440"/>
        <w:rPr>
          <w:lang w:val="sr-Latn-RS"/>
        </w:rPr>
      </w:pPr>
      <w:r w:rsidRPr="00413778">
        <w:rPr>
          <w:lang w:val="sr-Latn-RS"/>
        </w:rPr>
        <w:t>Prikaz stranice sa informacijama o mapi za to košarkaško dešavanje.</w:t>
      </w:r>
    </w:p>
    <w:p w14:paraId="72994447" w14:textId="77777777" w:rsidR="00BB5006" w:rsidRPr="00413778" w:rsidRDefault="00BB5006" w:rsidP="00BB5006">
      <w:pPr>
        <w:pStyle w:val="BodyText"/>
        <w:keepNext/>
        <w:ind w:left="144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Akteri:</w:t>
      </w:r>
    </w:p>
    <w:p w14:paraId="7CDD58AB" w14:textId="77777777" w:rsidR="00BB5006" w:rsidRPr="00413778" w:rsidRDefault="00BB5006" w:rsidP="00BB5006">
      <w:pPr>
        <w:pStyle w:val="BodyText"/>
        <w:ind w:left="1440"/>
        <w:rPr>
          <w:lang w:val="sr-Latn-RS"/>
        </w:rPr>
      </w:pPr>
      <w:r w:rsidRPr="00413778">
        <w:rPr>
          <w:lang w:val="sr-Latn-RS"/>
        </w:rPr>
        <w:t>Posetilac sajta, Korisnik sajta, Vlasnik terena, Administrator.</w:t>
      </w:r>
    </w:p>
    <w:p w14:paraId="529F8225" w14:textId="77777777" w:rsidR="00BB5006" w:rsidRPr="00413778" w:rsidRDefault="00BB5006" w:rsidP="00BB5006">
      <w:pPr>
        <w:pStyle w:val="BodyText"/>
        <w:keepNext/>
        <w:ind w:left="144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Preduslovi:</w:t>
      </w:r>
    </w:p>
    <w:p w14:paraId="4C50A02E" w14:textId="77777777" w:rsidR="00BB5006" w:rsidRPr="00413778" w:rsidRDefault="00BB5006" w:rsidP="00BB5006">
      <w:pPr>
        <w:pStyle w:val="BodyText"/>
        <w:ind w:left="1440"/>
        <w:rPr>
          <w:lang w:val="sr-Latn-RS"/>
        </w:rPr>
      </w:pPr>
      <w:r w:rsidRPr="00413778">
        <w:rPr>
          <w:lang w:val="sr-Latn-RS"/>
        </w:rPr>
        <w:t>Trenutno je prikazana stranica sa listama o raznim košarkaškim dešavanjima.</w:t>
      </w:r>
    </w:p>
    <w:p w14:paraId="4C1DDD47" w14:textId="77777777" w:rsidR="00BB5006" w:rsidRPr="00413778" w:rsidRDefault="00BB5006" w:rsidP="00BB5006">
      <w:pPr>
        <w:pStyle w:val="BodyText"/>
        <w:keepNext/>
        <w:ind w:left="144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Osnovni tok:</w:t>
      </w:r>
    </w:p>
    <w:p w14:paraId="30BEBB18" w14:textId="77777777" w:rsidR="00BB5006" w:rsidRPr="00413778" w:rsidRDefault="00BB5006" w:rsidP="00BB5006">
      <w:pPr>
        <w:pStyle w:val="BodyText"/>
        <w:numPr>
          <w:ilvl w:val="0"/>
          <w:numId w:val="49"/>
        </w:numPr>
        <w:rPr>
          <w:lang w:val="sr-Latn-RS"/>
        </w:rPr>
      </w:pPr>
      <w:r w:rsidRPr="00413778">
        <w:rPr>
          <w:lang w:val="sr-Latn-RS"/>
        </w:rPr>
        <w:t>Izbor opcije za prikaz informacija o bilo kom košarkaškom događaju.</w:t>
      </w:r>
    </w:p>
    <w:p w14:paraId="201C5A71" w14:textId="77777777" w:rsidR="00BB5006" w:rsidRPr="00413778" w:rsidRDefault="00BB5006" w:rsidP="00BB5006">
      <w:pPr>
        <w:pStyle w:val="BodyText"/>
        <w:numPr>
          <w:ilvl w:val="0"/>
          <w:numId w:val="49"/>
        </w:numPr>
        <w:rPr>
          <w:lang w:val="sr-Latn-RS"/>
        </w:rPr>
      </w:pPr>
      <w:r w:rsidRPr="00413778">
        <w:rPr>
          <w:lang w:val="sr-Latn-RS"/>
        </w:rPr>
        <w:t>Prikazuje se stranica sa mapom na koju se održava to dešavanje.</w:t>
      </w:r>
    </w:p>
    <w:p w14:paraId="7AC668E7" w14:textId="77777777" w:rsidR="00BB5006" w:rsidRPr="00413778" w:rsidRDefault="00BB5006" w:rsidP="00BB5006">
      <w:pPr>
        <w:pStyle w:val="BodyText"/>
        <w:keepNext/>
        <w:ind w:left="144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Izuzeci:</w:t>
      </w:r>
    </w:p>
    <w:p w14:paraId="28B36D8A" w14:textId="77777777" w:rsidR="00BB5006" w:rsidRPr="00413778" w:rsidRDefault="00BB5006" w:rsidP="00BB5006">
      <w:pPr>
        <w:pStyle w:val="BodyText"/>
        <w:ind w:left="1440"/>
        <w:rPr>
          <w:lang w:val="sr-Latn-RS"/>
        </w:rPr>
      </w:pPr>
      <w:r w:rsidRPr="00413778">
        <w:rPr>
          <w:lang w:val="sr-Latn-RS"/>
        </w:rPr>
        <w:t>Postoji mogućnost da za datu adresu ne postoji lokacija na mapi.</w:t>
      </w:r>
    </w:p>
    <w:p w14:paraId="6A143DA2" w14:textId="52C7F70B" w:rsidR="00BB5006" w:rsidRPr="00A30D55" w:rsidRDefault="008C50FE" w:rsidP="00A30D55">
      <w:pPr>
        <w:pStyle w:val="Heading2"/>
        <w:rPr>
          <w:lang w:val="sr-Latn-RS"/>
        </w:rPr>
      </w:pPr>
      <w:bookmarkStart w:id="25" w:name="_Toc101021346"/>
      <w:r w:rsidRPr="00413778">
        <w:rPr>
          <w:lang w:val="sr-Latn-RS"/>
        </w:rPr>
        <w:t>Prijavljivanj</w:t>
      </w:r>
      <w:r w:rsidR="001C36F5" w:rsidRPr="00413778">
        <w:rPr>
          <w:lang w:val="sr-Latn-RS"/>
        </w:rPr>
        <w:t>e</w:t>
      </w:r>
      <w:bookmarkEnd w:id="25"/>
    </w:p>
    <w:p w14:paraId="1EF13AF0" w14:textId="0D71D8A9" w:rsidR="001C36F5" w:rsidRPr="00413778" w:rsidRDefault="001C36F5" w:rsidP="00D6704F">
      <w:pPr>
        <w:pStyle w:val="Heading3"/>
        <w:ind w:firstLine="0"/>
        <w:rPr>
          <w:lang w:val="sr-Latn-RS"/>
        </w:rPr>
      </w:pPr>
      <w:bookmarkStart w:id="26" w:name="_Toc101021347"/>
      <w:r w:rsidRPr="00413778">
        <w:rPr>
          <w:lang w:val="sr-Latn-RS"/>
        </w:rPr>
        <w:t>Registracija</w:t>
      </w:r>
      <w:bookmarkEnd w:id="26"/>
    </w:p>
    <w:p w14:paraId="7018DF3B" w14:textId="77777777" w:rsidR="001C36F5" w:rsidRPr="00413778" w:rsidRDefault="001C36F5" w:rsidP="00C3637D">
      <w:pPr>
        <w:pStyle w:val="BodyText"/>
        <w:keepNext/>
        <w:ind w:left="108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Kratak opis:</w:t>
      </w:r>
    </w:p>
    <w:p w14:paraId="0538D026" w14:textId="1CC2D216" w:rsidR="001C36F5" w:rsidRPr="00413778" w:rsidRDefault="001C36F5" w:rsidP="00C3637D">
      <w:pPr>
        <w:pStyle w:val="BodyText"/>
        <w:ind w:left="1080"/>
        <w:rPr>
          <w:lang w:val="sr-Latn-RS"/>
        </w:rPr>
      </w:pPr>
      <w:r w:rsidRPr="00413778">
        <w:rPr>
          <w:lang w:val="sr-Latn-RS"/>
        </w:rPr>
        <w:t>Registracija na sajt.</w:t>
      </w:r>
    </w:p>
    <w:p w14:paraId="6F960311" w14:textId="77777777" w:rsidR="001C36F5" w:rsidRPr="00413778" w:rsidRDefault="001C36F5" w:rsidP="00C3637D">
      <w:pPr>
        <w:pStyle w:val="BodyText"/>
        <w:keepNext/>
        <w:ind w:left="108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lastRenderedPageBreak/>
        <w:t>Akteri:</w:t>
      </w:r>
    </w:p>
    <w:p w14:paraId="69008508" w14:textId="52076F97" w:rsidR="001C36F5" w:rsidRPr="00413778" w:rsidRDefault="001C36F5" w:rsidP="00C3637D">
      <w:pPr>
        <w:pStyle w:val="BodyText"/>
        <w:ind w:left="1080"/>
        <w:rPr>
          <w:lang w:val="sr-Latn-RS"/>
        </w:rPr>
      </w:pPr>
      <w:r w:rsidRPr="00413778">
        <w:rPr>
          <w:lang w:val="sr-Latn-RS"/>
        </w:rPr>
        <w:t>Posetilac sajta.</w:t>
      </w:r>
    </w:p>
    <w:p w14:paraId="53FC6670" w14:textId="77777777" w:rsidR="001C36F5" w:rsidRPr="00413778" w:rsidRDefault="001C36F5" w:rsidP="00C3637D">
      <w:pPr>
        <w:pStyle w:val="BodyText"/>
        <w:keepNext/>
        <w:ind w:left="108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Preduslovi:</w:t>
      </w:r>
    </w:p>
    <w:p w14:paraId="14F2AB0F" w14:textId="119F7AA0" w:rsidR="001C36F5" w:rsidRPr="00413778" w:rsidRDefault="001C36F5" w:rsidP="00C3637D">
      <w:pPr>
        <w:pStyle w:val="BodyText"/>
        <w:ind w:left="1080"/>
        <w:rPr>
          <w:lang w:val="sr-Latn-RS"/>
        </w:rPr>
      </w:pPr>
      <w:r w:rsidRPr="00413778">
        <w:rPr>
          <w:lang w:val="sr-Latn-RS"/>
        </w:rPr>
        <w:t>Posetilac treba da klikne na dugme za registraciju na bilo kojoj strani sajta za koju mu je omogućen pristup.</w:t>
      </w:r>
    </w:p>
    <w:p w14:paraId="3C992628" w14:textId="77777777" w:rsidR="001C36F5" w:rsidRPr="00413778" w:rsidRDefault="001C36F5" w:rsidP="00C3637D">
      <w:pPr>
        <w:pStyle w:val="BodyText"/>
        <w:keepNext/>
        <w:ind w:left="108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Osnovni tok:</w:t>
      </w:r>
    </w:p>
    <w:p w14:paraId="5A599FDA" w14:textId="77777777" w:rsidR="001C36F5" w:rsidRPr="00413778" w:rsidRDefault="001C36F5" w:rsidP="00C3637D">
      <w:pPr>
        <w:pStyle w:val="BodyText"/>
        <w:numPr>
          <w:ilvl w:val="0"/>
          <w:numId w:val="28"/>
        </w:numPr>
        <w:tabs>
          <w:tab w:val="clear" w:pos="1440"/>
          <w:tab w:val="num" w:pos="1800"/>
        </w:tabs>
        <w:suppressAutoHyphens/>
        <w:ind w:left="1800"/>
        <w:rPr>
          <w:lang w:val="sr-Latn-RS"/>
        </w:rPr>
      </w:pPr>
      <w:r w:rsidRPr="00413778">
        <w:rPr>
          <w:lang w:val="sr-Latn-RS"/>
        </w:rPr>
        <w:t>Posetilac klikće na dugme „Registracija“.</w:t>
      </w:r>
    </w:p>
    <w:p w14:paraId="3B56476F" w14:textId="77777777" w:rsidR="001C36F5" w:rsidRPr="00413778" w:rsidRDefault="001C36F5" w:rsidP="00C3637D">
      <w:pPr>
        <w:pStyle w:val="BodyText"/>
        <w:numPr>
          <w:ilvl w:val="0"/>
          <w:numId w:val="28"/>
        </w:numPr>
        <w:tabs>
          <w:tab w:val="clear" w:pos="1440"/>
          <w:tab w:val="num" w:pos="1800"/>
        </w:tabs>
        <w:suppressAutoHyphens/>
        <w:ind w:left="1800"/>
        <w:rPr>
          <w:lang w:val="sr-Latn-RS"/>
        </w:rPr>
      </w:pPr>
      <w:r w:rsidRPr="00413778">
        <w:rPr>
          <w:lang w:val="sr-Latn-RS"/>
        </w:rPr>
        <w:t>Prikazuje se stranica sa formom za registrovanje.</w:t>
      </w:r>
    </w:p>
    <w:p w14:paraId="77FF53F9" w14:textId="77777777" w:rsidR="001C36F5" w:rsidRPr="00413778" w:rsidRDefault="001C36F5" w:rsidP="00C3637D">
      <w:pPr>
        <w:pStyle w:val="BodyText"/>
        <w:numPr>
          <w:ilvl w:val="0"/>
          <w:numId w:val="28"/>
        </w:numPr>
        <w:tabs>
          <w:tab w:val="clear" w:pos="1440"/>
          <w:tab w:val="num" w:pos="1800"/>
        </w:tabs>
        <w:suppressAutoHyphens/>
        <w:ind w:left="1800"/>
        <w:rPr>
          <w:lang w:val="sr-Latn-RS"/>
        </w:rPr>
      </w:pPr>
      <w:r w:rsidRPr="00413778">
        <w:rPr>
          <w:lang w:val="sr-Latn-RS"/>
        </w:rPr>
        <w:t>Posetilac unosi sve neophodne i eventualno opcione stavke.</w:t>
      </w:r>
    </w:p>
    <w:p w14:paraId="194571D1" w14:textId="77777777" w:rsidR="001C36F5" w:rsidRPr="00413778" w:rsidRDefault="001C36F5" w:rsidP="00C3637D">
      <w:pPr>
        <w:pStyle w:val="BodyText"/>
        <w:numPr>
          <w:ilvl w:val="0"/>
          <w:numId w:val="28"/>
        </w:numPr>
        <w:tabs>
          <w:tab w:val="clear" w:pos="1440"/>
          <w:tab w:val="num" w:pos="1800"/>
        </w:tabs>
        <w:suppressAutoHyphens/>
        <w:ind w:left="1800"/>
        <w:rPr>
          <w:lang w:val="sr-Latn-RS"/>
        </w:rPr>
      </w:pPr>
      <w:r w:rsidRPr="00413778">
        <w:rPr>
          <w:lang w:val="sr-Latn-RS"/>
        </w:rPr>
        <w:t>Posetilac pritiska dugme „Registruj se“.</w:t>
      </w:r>
    </w:p>
    <w:p w14:paraId="182C2A3B" w14:textId="77777777" w:rsidR="001C36F5" w:rsidRPr="00413778" w:rsidRDefault="001C36F5" w:rsidP="00C3637D">
      <w:pPr>
        <w:pStyle w:val="BodyText"/>
        <w:numPr>
          <w:ilvl w:val="0"/>
          <w:numId w:val="28"/>
        </w:numPr>
        <w:tabs>
          <w:tab w:val="clear" w:pos="1440"/>
          <w:tab w:val="num" w:pos="1800"/>
        </w:tabs>
        <w:suppressAutoHyphens/>
        <w:ind w:left="1800"/>
        <w:rPr>
          <w:lang w:val="sr-Latn-RS"/>
        </w:rPr>
      </w:pPr>
      <w:r w:rsidRPr="00413778">
        <w:rPr>
          <w:lang w:val="sr-Latn-RS"/>
        </w:rPr>
        <w:t xml:space="preserve">Podaci se šalju na server koji vrši </w:t>
      </w:r>
      <w:proofErr w:type="spellStart"/>
      <w:r w:rsidRPr="00413778">
        <w:rPr>
          <w:lang w:val="sr-Latn-RS"/>
        </w:rPr>
        <w:t>vali</w:t>
      </w:r>
      <w:bookmarkStart w:id="27" w:name="_Hlk100946524"/>
      <w:r w:rsidRPr="00413778">
        <w:rPr>
          <w:lang w:val="sr-Latn-RS"/>
        </w:rPr>
        <w:t>d</w:t>
      </w:r>
      <w:bookmarkEnd w:id="27"/>
      <w:r w:rsidRPr="00413778">
        <w:rPr>
          <w:lang w:val="sr-Latn-RS"/>
        </w:rPr>
        <w:t>aciju</w:t>
      </w:r>
      <w:proofErr w:type="spellEnd"/>
      <w:r w:rsidRPr="00413778">
        <w:rPr>
          <w:lang w:val="sr-Latn-RS"/>
        </w:rPr>
        <w:t xml:space="preserve"> podataka.</w:t>
      </w:r>
    </w:p>
    <w:p w14:paraId="715CE1F6" w14:textId="77777777" w:rsidR="001C36F5" w:rsidRPr="00413778" w:rsidRDefault="001C36F5" w:rsidP="00C3637D">
      <w:pPr>
        <w:pStyle w:val="BodyText"/>
        <w:numPr>
          <w:ilvl w:val="0"/>
          <w:numId w:val="28"/>
        </w:numPr>
        <w:tabs>
          <w:tab w:val="clear" w:pos="1440"/>
          <w:tab w:val="num" w:pos="1800"/>
        </w:tabs>
        <w:suppressAutoHyphens/>
        <w:ind w:left="1800"/>
        <w:rPr>
          <w:lang w:val="sr-Latn-RS"/>
        </w:rPr>
      </w:pPr>
      <w:r w:rsidRPr="00413778">
        <w:rPr>
          <w:lang w:val="sr-Latn-RS"/>
        </w:rPr>
        <w:t>Server posetiocu na prosleđenu email adresu šalje verifikacioni kod.</w:t>
      </w:r>
    </w:p>
    <w:p w14:paraId="135593FB" w14:textId="77777777" w:rsidR="001C36F5" w:rsidRPr="00413778" w:rsidRDefault="001C36F5" w:rsidP="00C3637D">
      <w:pPr>
        <w:pStyle w:val="BodyText"/>
        <w:numPr>
          <w:ilvl w:val="0"/>
          <w:numId w:val="28"/>
        </w:numPr>
        <w:tabs>
          <w:tab w:val="clear" w:pos="1440"/>
          <w:tab w:val="num" w:pos="1800"/>
        </w:tabs>
        <w:suppressAutoHyphens/>
        <w:ind w:left="1800"/>
        <w:rPr>
          <w:lang w:val="sr-Latn-RS"/>
        </w:rPr>
      </w:pPr>
      <w:r w:rsidRPr="00413778">
        <w:rPr>
          <w:lang w:val="sr-Latn-RS"/>
        </w:rPr>
        <w:t>Posetilac unosi verifikacioni kod koji je dobio na prethodno prosleđenu email adresu.</w:t>
      </w:r>
    </w:p>
    <w:p w14:paraId="551AB02A" w14:textId="77777777" w:rsidR="001C36F5" w:rsidRPr="00413778" w:rsidRDefault="001C36F5" w:rsidP="00C3637D">
      <w:pPr>
        <w:pStyle w:val="BodyText"/>
        <w:numPr>
          <w:ilvl w:val="0"/>
          <w:numId w:val="28"/>
        </w:numPr>
        <w:tabs>
          <w:tab w:val="clear" w:pos="1440"/>
          <w:tab w:val="num" w:pos="1800"/>
        </w:tabs>
        <w:suppressAutoHyphens/>
        <w:ind w:left="1800"/>
        <w:rPr>
          <w:lang w:val="sr-Latn-RS"/>
        </w:rPr>
      </w:pPr>
      <w:r w:rsidRPr="00413778">
        <w:rPr>
          <w:lang w:val="sr-Latn-RS"/>
        </w:rPr>
        <w:t>Server vrši poređenje kodova.</w:t>
      </w:r>
    </w:p>
    <w:p w14:paraId="7BE52CFF" w14:textId="77777777" w:rsidR="001C36F5" w:rsidRPr="00413778" w:rsidRDefault="001C36F5" w:rsidP="00C3637D">
      <w:pPr>
        <w:pStyle w:val="BodyText"/>
        <w:numPr>
          <w:ilvl w:val="0"/>
          <w:numId w:val="28"/>
        </w:numPr>
        <w:tabs>
          <w:tab w:val="clear" w:pos="1440"/>
          <w:tab w:val="num" w:pos="1800"/>
        </w:tabs>
        <w:suppressAutoHyphens/>
        <w:ind w:left="1800"/>
        <w:rPr>
          <w:lang w:val="sr-Latn-RS"/>
        </w:rPr>
      </w:pPr>
      <w:r w:rsidRPr="00413778">
        <w:rPr>
          <w:lang w:val="sr-Latn-RS"/>
        </w:rPr>
        <w:t>Server kreira novi korisnički nalog &lt;&lt;</w:t>
      </w:r>
      <w:proofErr w:type="spellStart"/>
      <w:r w:rsidRPr="00413778">
        <w:rPr>
          <w:lang w:val="sr-Latn-RS"/>
        </w:rPr>
        <w:t>include</w:t>
      </w:r>
      <w:proofErr w:type="spellEnd"/>
      <w:r w:rsidRPr="00413778">
        <w:rPr>
          <w:lang w:val="sr-Latn-RS"/>
        </w:rPr>
        <w:t>&gt;&gt; [</w:t>
      </w:r>
      <w:r w:rsidRPr="00413778">
        <w:rPr>
          <w:lang w:val="sr-Latn-RS"/>
        </w:rPr>
        <w:fldChar w:fldCharType="begin"/>
      </w:r>
      <w:r w:rsidRPr="00413778">
        <w:rPr>
          <w:lang w:val="sr-Latn-RS"/>
        </w:rPr>
        <w:instrText xml:space="preserve"> REF _Ref68944627 \r \h  \* MERGEFORMAT </w:instrText>
      </w:r>
      <w:r w:rsidRPr="00413778">
        <w:rPr>
          <w:lang w:val="sr-Latn-RS"/>
        </w:rPr>
      </w:r>
      <w:r w:rsidRPr="00413778">
        <w:rPr>
          <w:lang w:val="sr-Latn-RS"/>
        </w:rPr>
        <w:fldChar w:fldCharType="separate"/>
      </w:r>
      <w:r w:rsidRPr="00413778">
        <w:rPr>
          <w:lang w:val="sr-Latn-RS"/>
        </w:rPr>
        <w:t>6.2.2</w:t>
      </w:r>
      <w:r w:rsidRPr="00413778">
        <w:rPr>
          <w:lang w:val="sr-Latn-RS"/>
        </w:rPr>
        <w:fldChar w:fldCharType="end"/>
      </w:r>
      <w:r w:rsidRPr="00413778">
        <w:rPr>
          <w:lang w:val="sr-Latn-RS"/>
        </w:rPr>
        <w:t>].</w:t>
      </w:r>
    </w:p>
    <w:p w14:paraId="21FC2880" w14:textId="77777777" w:rsidR="001C36F5" w:rsidRPr="00413778" w:rsidRDefault="001C36F5" w:rsidP="00C3637D">
      <w:pPr>
        <w:pStyle w:val="BodyText"/>
        <w:numPr>
          <w:ilvl w:val="0"/>
          <w:numId w:val="28"/>
        </w:numPr>
        <w:tabs>
          <w:tab w:val="clear" w:pos="1440"/>
          <w:tab w:val="num" w:pos="1800"/>
        </w:tabs>
        <w:suppressAutoHyphens/>
        <w:ind w:left="1800"/>
        <w:rPr>
          <w:lang w:val="sr-Latn-RS"/>
        </w:rPr>
      </w:pPr>
      <w:r w:rsidRPr="00413778">
        <w:rPr>
          <w:lang w:val="sr-Latn-RS"/>
        </w:rPr>
        <w:t>Posetilac dobija korisnički nalog Prijavljeni korisnik – Učenik.</w:t>
      </w:r>
    </w:p>
    <w:p w14:paraId="61AA85B3" w14:textId="77777777" w:rsidR="001C36F5" w:rsidRPr="00413778" w:rsidRDefault="001C36F5" w:rsidP="00C3637D">
      <w:pPr>
        <w:pStyle w:val="BodyText"/>
        <w:numPr>
          <w:ilvl w:val="0"/>
          <w:numId w:val="28"/>
        </w:numPr>
        <w:tabs>
          <w:tab w:val="clear" w:pos="1440"/>
          <w:tab w:val="num" w:pos="1800"/>
        </w:tabs>
        <w:suppressAutoHyphens/>
        <w:ind w:left="1800"/>
        <w:rPr>
          <w:lang w:val="sr-Latn-RS"/>
        </w:rPr>
      </w:pPr>
      <w:r w:rsidRPr="00413778">
        <w:rPr>
          <w:lang w:val="sr-Latn-RS"/>
        </w:rPr>
        <w:t>Stranica na kojoj je bio pre registracije se osvežava sa privilegijama Prijavljenog korisnika – Učenika.</w:t>
      </w:r>
    </w:p>
    <w:p w14:paraId="65D7FDA4" w14:textId="3FF5BF46" w:rsidR="001C36F5" w:rsidRPr="00413778" w:rsidRDefault="00E71850" w:rsidP="00C3637D">
      <w:pPr>
        <w:pStyle w:val="BodyText"/>
        <w:keepNext/>
        <w:ind w:left="108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Izuzeci</w:t>
      </w:r>
      <w:r w:rsidR="001C36F5" w:rsidRPr="00413778">
        <w:rPr>
          <w:b/>
          <w:bCs/>
          <w:lang w:val="sr-Latn-RS"/>
        </w:rPr>
        <w:t>:</w:t>
      </w:r>
    </w:p>
    <w:p w14:paraId="2A2A5FB6" w14:textId="24266C8A" w:rsidR="001C36F5" w:rsidRPr="00413778" w:rsidRDefault="001C36F5" w:rsidP="00C3637D">
      <w:pPr>
        <w:pStyle w:val="BodyText"/>
        <w:keepNext/>
        <w:ind w:left="1080"/>
        <w:rPr>
          <w:lang w:val="sr-Latn-RS"/>
        </w:rPr>
      </w:pPr>
      <w:r w:rsidRPr="00413778">
        <w:rPr>
          <w:lang w:val="sr-Latn-RS"/>
        </w:rPr>
        <w:t>[</w:t>
      </w:r>
      <w:r w:rsidRPr="00413778">
        <w:rPr>
          <w:i/>
          <w:iCs/>
          <w:lang w:val="sr-Latn-RS"/>
        </w:rPr>
        <w:t>Prazna obavezna polja</w:t>
      </w:r>
      <w:r w:rsidRPr="00413778">
        <w:rPr>
          <w:lang w:val="sr-Latn-RS"/>
        </w:rPr>
        <w:t xml:space="preserve">] Korisnik se </w:t>
      </w:r>
      <w:r w:rsidR="008B2CD3" w:rsidRPr="00413778">
        <w:rPr>
          <w:lang w:val="sr-Latn-RS"/>
        </w:rPr>
        <w:t>obaveštava</w:t>
      </w:r>
      <w:r w:rsidRPr="00413778">
        <w:rPr>
          <w:lang w:val="sr-Latn-RS"/>
        </w:rPr>
        <w:t xml:space="preserve"> porukom „Obavezno polje X je prazno.“</w:t>
      </w:r>
    </w:p>
    <w:p w14:paraId="36A68882" w14:textId="3F062E03" w:rsidR="001C36F5" w:rsidRPr="00413778" w:rsidRDefault="001C36F5" w:rsidP="00C3637D">
      <w:pPr>
        <w:pStyle w:val="BodyText"/>
        <w:ind w:left="1080"/>
        <w:rPr>
          <w:lang w:val="sr-Latn-RS"/>
        </w:rPr>
      </w:pPr>
      <w:r w:rsidRPr="00413778">
        <w:rPr>
          <w:lang w:val="sr-Latn-RS"/>
        </w:rPr>
        <w:t>[</w:t>
      </w:r>
      <w:r w:rsidRPr="00413778">
        <w:rPr>
          <w:i/>
          <w:iCs/>
          <w:lang w:val="sr-Latn-RS"/>
        </w:rPr>
        <w:t>Kratka šifra</w:t>
      </w:r>
      <w:r w:rsidRPr="00413778">
        <w:rPr>
          <w:lang w:val="sr-Latn-RS"/>
        </w:rPr>
        <w:t xml:space="preserve">] Korisnik se </w:t>
      </w:r>
      <w:r w:rsidR="008B2CD3" w:rsidRPr="00413778">
        <w:rPr>
          <w:lang w:val="sr-Latn-RS"/>
        </w:rPr>
        <w:t>obaveštava</w:t>
      </w:r>
      <w:r w:rsidRPr="00413778">
        <w:rPr>
          <w:lang w:val="sr-Latn-RS"/>
        </w:rPr>
        <w:t xml:space="preserve"> porukom „Uneta šifra je prekratka. Minimalno treba da sadrži 8 karaktera.“</w:t>
      </w:r>
    </w:p>
    <w:p w14:paraId="2DCFB054" w14:textId="0FDA0EF7" w:rsidR="001C36F5" w:rsidRPr="00413778" w:rsidRDefault="001C36F5" w:rsidP="00C3637D">
      <w:pPr>
        <w:pStyle w:val="BodyText"/>
        <w:ind w:left="1080"/>
        <w:rPr>
          <w:lang w:val="sr-Latn-RS"/>
        </w:rPr>
      </w:pPr>
      <w:r w:rsidRPr="00413778">
        <w:rPr>
          <w:lang w:val="sr-Latn-RS"/>
        </w:rPr>
        <w:t>[</w:t>
      </w:r>
      <w:r w:rsidR="008B2CD3" w:rsidRPr="00413778">
        <w:rPr>
          <w:i/>
          <w:iCs/>
          <w:lang w:val="sr-Latn-RS"/>
        </w:rPr>
        <w:t>Ne validni</w:t>
      </w:r>
      <w:r w:rsidRPr="00413778">
        <w:rPr>
          <w:i/>
          <w:iCs/>
          <w:lang w:val="sr-Latn-RS"/>
        </w:rPr>
        <w:t xml:space="preserve"> karakteri u šifri</w:t>
      </w:r>
      <w:r w:rsidRPr="00413778">
        <w:rPr>
          <w:lang w:val="sr-Latn-RS"/>
        </w:rPr>
        <w:t xml:space="preserve">] Korisnik se </w:t>
      </w:r>
      <w:r w:rsidR="008B2CD3" w:rsidRPr="00413778">
        <w:rPr>
          <w:lang w:val="sr-Latn-RS"/>
        </w:rPr>
        <w:t>obaveštava</w:t>
      </w:r>
      <w:r w:rsidRPr="00413778">
        <w:rPr>
          <w:lang w:val="sr-Latn-RS"/>
        </w:rPr>
        <w:t xml:space="preserve"> porukom „Detektovan </w:t>
      </w:r>
      <w:r w:rsidR="008B2CD3" w:rsidRPr="00413778">
        <w:rPr>
          <w:lang w:val="sr-Latn-RS"/>
        </w:rPr>
        <w:t>ne validan</w:t>
      </w:r>
      <w:r w:rsidRPr="00413778">
        <w:rPr>
          <w:lang w:val="sr-Latn-RS"/>
        </w:rPr>
        <w:t xml:space="preserve"> karakter u šifri. Šifra sme da sadrži samo a-Z, 0-9 i !()?[]`~;:#$%^&amp;*+=“</w:t>
      </w:r>
    </w:p>
    <w:p w14:paraId="13AC5CD6" w14:textId="6D954B57" w:rsidR="001C36F5" w:rsidRPr="00413778" w:rsidRDefault="001C36F5" w:rsidP="00C3637D">
      <w:pPr>
        <w:pStyle w:val="BodyText"/>
        <w:ind w:left="1080"/>
        <w:rPr>
          <w:lang w:val="sr-Latn-RS"/>
        </w:rPr>
      </w:pPr>
      <w:r w:rsidRPr="00413778">
        <w:rPr>
          <w:lang w:val="sr-Latn-RS"/>
        </w:rPr>
        <w:t>[</w:t>
      </w:r>
      <w:r w:rsidRPr="00413778">
        <w:rPr>
          <w:i/>
          <w:iCs/>
          <w:lang w:val="sr-Latn-RS"/>
        </w:rPr>
        <w:t>Email adresa već u upotrebi</w:t>
      </w:r>
      <w:r w:rsidRPr="00413778">
        <w:rPr>
          <w:lang w:val="sr-Latn-RS"/>
        </w:rPr>
        <w:t xml:space="preserve">] Korisnik se </w:t>
      </w:r>
      <w:r w:rsidR="008B2CD3" w:rsidRPr="00413778">
        <w:rPr>
          <w:lang w:val="sr-Latn-RS"/>
        </w:rPr>
        <w:t>obaveštava</w:t>
      </w:r>
      <w:r w:rsidRPr="00413778">
        <w:rPr>
          <w:lang w:val="sr-Latn-RS"/>
        </w:rPr>
        <w:t xml:space="preserve"> porukom „Email adresa je zauzeta. Pokušajte ponovo.“</w:t>
      </w:r>
    </w:p>
    <w:p w14:paraId="56723ACF" w14:textId="44BACD3C" w:rsidR="001C36F5" w:rsidRPr="00413778" w:rsidRDefault="001C36F5" w:rsidP="00C3637D">
      <w:pPr>
        <w:pStyle w:val="BodyText"/>
        <w:ind w:left="1080"/>
        <w:rPr>
          <w:lang w:val="sr-Latn-RS"/>
        </w:rPr>
      </w:pPr>
      <w:r w:rsidRPr="00413778">
        <w:rPr>
          <w:lang w:val="sr-Latn-RS"/>
        </w:rPr>
        <w:t>[</w:t>
      </w:r>
      <w:r w:rsidR="008B2CD3" w:rsidRPr="00413778">
        <w:rPr>
          <w:i/>
          <w:iCs/>
          <w:lang w:val="sr-Latn-RS"/>
        </w:rPr>
        <w:t>Ne validni</w:t>
      </w:r>
      <w:r w:rsidRPr="00413778">
        <w:rPr>
          <w:i/>
          <w:iCs/>
          <w:lang w:val="sr-Latn-RS"/>
        </w:rPr>
        <w:t xml:space="preserve"> prosleđeni podaci</w:t>
      </w:r>
      <w:r w:rsidRPr="00413778">
        <w:rPr>
          <w:lang w:val="sr-Latn-RS"/>
        </w:rPr>
        <w:t xml:space="preserve">] Korisnik se </w:t>
      </w:r>
      <w:r w:rsidR="008B2CD3" w:rsidRPr="00413778">
        <w:rPr>
          <w:lang w:val="sr-Latn-RS"/>
        </w:rPr>
        <w:t>obaveštava</w:t>
      </w:r>
      <w:r w:rsidRPr="00413778">
        <w:rPr>
          <w:lang w:val="sr-Latn-RS"/>
        </w:rPr>
        <w:t xml:space="preserve"> porukom „Prosledili ste </w:t>
      </w:r>
      <w:r w:rsidR="008B2CD3" w:rsidRPr="00413778">
        <w:rPr>
          <w:lang w:val="sr-Latn-RS"/>
        </w:rPr>
        <w:t>ne validne</w:t>
      </w:r>
      <w:r w:rsidRPr="00413778">
        <w:rPr>
          <w:lang w:val="sr-Latn-RS"/>
        </w:rPr>
        <w:t xml:space="preserve"> podatke. Pokušajte ponovo.“</w:t>
      </w:r>
    </w:p>
    <w:p w14:paraId="7746F275" w14:textId="1698FCAF" w:rsidR="001C36F5" w:rsidRPr="00413778" w:rsidRDefault="001C36F5" w:rsidP="00C3637D">
      <w:pPr>
        <w:pStyle w:val="BodyText"/>
        <w:ind w:left="1080"/>
        <w:rPr>
          <w:lang w:val="sr-Latn-RS"/>
        </w:rPr>
      </w:pPr>
      <w:r w:rsidRPr="00413778">
        <w:rPr>
          <w:lang w:val="sr-Latn-RS"/>
        </w:rPr>
        <w:t>[</w:t>
      </w:r>
      <w:r w:rsidRPr="00413778">
        <w:rPr>
          <w:i/>
          <w:iCs/>
          <w:lang w:val="sr-Latn-RS"/>
        </w:rPr>
        <w:t>Posetilac unosi pogrešan verifikacioni kod</w:t>
      </w:r>
      <w:r w:rsidRPr="00413778">
        <w:rPr>
          <w:lang w:val="sr-Latn-RS"/>
        </w:rPr>
        <w:t xml:space="preserve">] Korisnik se </w:t>
      </w:r>
      <w:r w:rsidR="008B2CD3" w:rsidRPr="00413778">
        <w:rPr>
          <w:lang w:val="sr-Latn-RS"/>
        </w:rPr>
        <w:t>obaveštava</w:t>
      </w:r>
      <w:r w:rsidRPr="00413778">
        <w:rPr>
          <w:lang w:val="sr-Latn-RS"/>
        </w:rPr>
        <w:t xml:space="preserve"> porukom „Uneli</w:t>
      </w:r>
      <w:r w:rsidR="008B2CD3">
        <w:rPr>
          <w:lang w:val="sr-Latn-RS"/>
        </w:rPr>
        <w:t xml:space="preserve"> </w:t>
      </w:r>
      <w:r w:rsidRPr="00413778">
        <w:rPr>
          <w:lang w:val="sr-Latn-RS"/>
        </w:rPr>
        <w:t>ste pogrešan verifikacioni kod. Molimo vas pokušajte ponovo.“</w:t>
      </w:r>
    </w:p>
    <w:p w14:paraId="77D07BD8" w14:textId="77777777" w:rsidR="001C36F5" w:rsidRPr="00413778" w:rsidRDefault="001C36F5" w:rsidP="00C3637D">
      <w:pPr>
        <w:pStyle w:val="BodyText"/>
        <w:keepNext/>
        <w:ind w:left="108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Posledice:</w:t>
      </w:r>
    </w:p>
    <w:p w14:paraId="142C0BBA" w14:textId="69D4B160" w:rsidR="001C36F5" w:rsidRPr="00413778" w:rsidRDefault="001C36F5" w:rsidP="00C3637D">
      <w:pPr>
        <w:pStyle w:val="BodyText"/>
        <w:ind w:left="1080"/>
        <w:rPr>
          <w:lang w:val="sr-Latn-RS"/>
        </w:rPr>
      </w:pPr>
      <w:r w:rsidRPr="00413778">
        <w:rPr>
          <w:lang w:val="sr-Latn-RS"/>
        </w:rPr>
        <w:t>Posetilac dobija korisnički nalog Prijavljeni korisnik – Uče</w:t>
      </w:r>
      <w:r w:rsidR="007025D6">
        <w:rPr>
          <w:lang w:val="sr-Latn-RS"/>
        </w:rPr>
        <w:t>s</w:t>
      </w:r>
      <w:r w:rsidRPr="00413778">
        <w:rPr>
          <w:lang w:val="sr-Latn-RS"/>
        </w:rPr>
        <w:t xml:space="preserve">nik i omogućeno mu je prijavljivanje na </w:t>
      </w:r>
      <w:r w:rsidR="007025D6">
        <w:rPr>
          <w:lang w:val="sr-Latn-RS"/>
        </w:rPr>
        <w:t>sajt</w:t>
      </w:r>
      <w:r w:rsidRPr="00413778">
        <w:rPr>
          <w:lang w:val="sr-Latn-RS"/>
        </w:rPr>
        <w:t>.</w:t>
      </w:r>
    </w:p>
    <w:p w14:paraId="2F6B7574" w14:textId="002714EB" w:rsidR="008C50FE" w:rsidRPr="00413778" w:rsidRDefault="001C36F5" w:rsidP="00C3637D">
      <w:pPr>
        <w:pStyle w:val="BodyText"/>
        <w:ind w:left="1080"/>
        <w:rPr>
          <w:b/>
          <w:bCs/>
          <w:lang w:val="sr-Latn-RS"/>
        </w:rPr>
      </w:pPr>
      <w:r w:rsidRPr="00413778">
        <w:rPr>
          <w:b/>
          <w:bCs/>
          <w:noProof/>
          <w:lang w:val="sr-Latn-RS"/>
        </w:rPr>
        <w:lastRenderedPageBreak/>
        <w:softHyphen/>
      </w:r>
      <w:r w:rsidRPr="00413778">
        <w:rPr>
          <w:b/>
          <w:bCs/>
          <w:lang w:val="sr-Latn-RS"/>
        </w:rPr>
        <w:t>Sekvencijalni dijagram:</w:t>
      </w:r>
      <w:r w:rsidR="00FD2A22" w:rsidRPr="00413778">
        <w:rPr>
          <w:b/>
          <w:bCs/>
          <w:noProof/>
          <w:lang w:val="sr-Latn-RS"/>
        </w:rPr>
        <w:drawing>
          <wp:inline distT="0" distB="0" distL="0" distR="0" wp14:anchorId="765A336A" wp14:editId="3E9D1A2A">
            <wp:extent cx="5943600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4145" w14:textId="77777777" w:rsidR="00FD2A22" w:rsidRPr="00413778" w:rsidRDefault="00FD2A22" w:rsidP="00C3637D">
      <w:pPr>
        <w:pStyle w:val="BodyText"/>
        <w:ind w:left="1080"/>
        <w:rPr>
          <w:b/>
          <w:bCs/>
          <w:lang w:val="sr-Latn-RS"/>
        </w:rPr>
      </w:pPr>
    </w:p>
    <w:p w14:paraId="266F95F1" w14:textId="34BEF028" w:rsidR="007E0B43" w:rsidRPr="00413778" w:rsidRDefault="007E0B43" w:rsidP="00C3637D">
      <w:pPr>
        <w:pStyle w:val="BodyText"/>
        <w:ind w:left="360"/>
        <w:rPr>
          <w:lang w:val="sr-Latn-RS"/>
        </w:rPr>
      </w:pPr>
    </w:p>
    <w:p w14:paraId="6DF3D759" w14:textId="321663B0" w:rsidR="00786068" w:rsidRPr="00413778" w:rsidRDefault="001C36F5" w:rsidP="00B97CA0">
      <w:pPr>
        <w:pStyle w:val="Heading3"/>
        <w:ind w:firstLine="0"/>
        <w:rPr>
          <w:lang w:val="sr-Latn-RS"/>
        </w:rPr>
      </w:pPr>
      <w:bookmarkStart w:id="28" w:name="_Toc101021348"/>
      <w:r w:rsidRPr="00413778">
        <w:rPr>
          <w:lang w:val="sr-Latn-RS"/>
        </w:rPr>
        <w:t>Kreiranje naloga</w:t>
      </w:r>
      <w:bookmarkEnd w:id="28"/>
    </w:p>
    <w:p w14:paraId="1FFB1308" w14:textId="77777777" w:rsidR="001C36F5" w:rsidRPr="00413778" w:rsidRDefault="001C36F5" w:rsidP="00C3637D">
      <w:pPr>
        <w:pStyle w:val="BodyText"/>
        <w:keepNext/>
        <w:ind w:left="1080"/>
        <w:rPr>
          <w:lang w:val="sr-Latn-RS"/>
        </w:rPr>
      </w:pPr>
      <w:r w:rsidRPr="00413778">
        <w:rPr>
          <w:b/>
          <w:bCs/>
          <w:lang w:val="sr-Latn-RS"/>
        </w:rPr>
        <w:t>Kratak opis:</w:t>
      </w:r>
    </w:p>
    <w:p w14:paraId="7E15E74E" w14:textId="77777777" w:rsidR="001C36F5" w:rsidRPr="00413778" w:rsidRDefault="001C36F5" w:rsidP="00C3637D">
      <w:pPr>
        <w:pStyle w:val="BodyText"/>
        <w:ind w:left="1080"/>
        <w:rPr>
          <w:lang w:val="sr-Latn-RS"/>
        </w:rPr>
      </w:pPr>
      <w:r w:rsidRPr="00413778">
        <w:rPr>
          <w:lang w:val="sr-Latn-RS"/>
        </w:rPr>
        <w:t>Kreira se korisnički nalog.</w:t>
      </w:r>
    </w:p>
    <w:p w14:paraId="29578D87" w14:textId="77777777" w:rsidR="001C36F5" w:rsidRPr="00413778" w:rsidRDefault="001C36F5" w:rsidP="00C3637D">
      <w:pPr>
        <w:pStyle w:val="BodyText"/>
        <w:keepNext/>
        <w:ind w:left="1080"/>
        <w:rPr>
          <w:lang w:val="sr-Latn-RS"/>
        </w:rPr>
      </w:pPr>
      <w:r w:rsidRPr="00413778">
        <w:rPr>
          <w:b/>
          <w:bCs/>
          <w:lang w:val="sr-Latn-RS"/>
        </w:rPr>
        <w:t>Akteri:</w:t>
      </w:r>
    </w:p>
    <w:p w14:paraId="1EDD46FE" w14:textId="15DACAC4" w:rsidR="001C36F5" w:rsidRPr="00413778" w:rsidRDefault="001C36F5" w:rsidP="00C3637D">
      <w:pPr>
        <w:pStyle w:val="BodyText"/>
        <w:ind w:left="1080"/>
        <w:rPr>
          <w:lang w:val="sr-Latn-RS"/>
        </w:rPr>
      </w:pPr>
      <w:r w:rsidRPr="00413778">
        <w:rPr>
          <w:lang w:val="sr-Latn-RS"/>
        </w:rPr>
        <w:t xml:space="preserve">Posetilac </w:t>
      </w:r>
      <w:r w:rsidR="00C3637D" w:rsidRPr="00413778">
        <w:rPr>
          <w:lang w:val="sr-Latn-RS"/>
        </w:rPr>
        <w:t>sajta</w:t>
      </w:r>
      <w:r w:rsidRPr="00413778">
        <w:rPr>
          <w:lang w:val="sr-Latn-RS"/>
        </w:rPr>
        <w:t>.</w:t>
      </w:r>
    </w:p>
    <w:p w14:paraId="29F934AC" w14:textId="77777777" w:rsidR="001C36F5" w:rsidRPr="00413778" w:rsidRDefault="001C36F5" w:rsidP="00C3637D">
      <w:pPr>
        <w:pStyle w:val="BodyText"/>
        <w:keepNext/>
        <w:ind w:left="1080"/>
        <w:rPr>
          <w:lang w:val="sr-Latn-RS"/>
        </w:rPr>
      </w:pPr>
      <w:r w:rsidRPr="00413778">
        <w:rPr>
          <w:b/>
          <w:bCs/>
          <w:lang w:val="sr-Latn-RS"/>
        </w:rPr>
        <w:t>Preduslovi:</w:t>
      </w:r>
    </w:p>
    <w:p w14:paraId="58667F61" w14:textId="77777777" w:rsidR="001C36F5" w:rsidRPr="00413778" w:rsidRDefault="001C36F5" w:rsidP="00C3637D">
      <w:pPr>
        <w:pStyle w:val="BodyText"/>
        <w:ind w:left="1080"/>
        <w:rPr>
          <w:lang w:val="sr-Latn-RS"/>
        </w:rPr>
      </w:pPr>
      <w:r w:rsidRPr="00413778">
        <w:rPr>
          <w:lang w:val="sr-Latn-RS"/>
        </w:rPr>
        <w:t>Nema.</w:t>
      </w:r>
    </w:p>
    <w:p w14:paraId="6F317E5B" w14:textId="77777777" w:rsidR="001C36F5" w:rsidRPr="00413778" w:rsidRDefault="001C36F5" w:rsidP="00C3637D">
      <w:pPr>
        <w:pStyle w:val="BodyText"/>
        <w:keepNext/>
        <w:ind w:left="1080"/>
        <w:rPr>
          <w:lang w:val="sr-Latn-RS"/>
        </w:rPr>
      </w:pPr>
      <w:r w:rsidRPr="00413778">
        <w:rPr>
          <w:b/>
          <w:bCs/>
          <w:lang w:val="sr-Latn-RS"/>
        </w:rPr>
        <w:t>Osnovni tok:</w:t>
      </w:r>
    </w:p>
    <w:p w14:paraId="58C96C42" w14:textId="77777777" w:rsidR="001C36F5" w:rsidRPr="00413778" w:rsidRDefault="001C36F5" w:rsidP="00C3637D">
      <w:pPr>
        <w:pStyle w:val="BodyText"/>
        <w:numPr>
          <w:ilvl w:val="0"/>
          <w:numId w:val="29"/>
        </w:numPr>
        <w:tabs>
          <w:tab w:val="clear" w:pos="1440"/>
          <w:tab w:val="num" w:pos="1800"/>
        </w:tabs>
        <w:suppressAutoHyphens/>
        <w:ind w:left="1800"/>
        <w:rPr>
          <w:lang w:val="sr-Latn-RS"/>
        </w:rPr>
      </w:pPr>
      <w:r w:rsidRPr="00413778">
        <w:rPr>
          <w:lang w:val="sr-Latn-RS"/>
        </w:rPr>
        <w:t>Server dobija podatke za kreiranje naloga.</w:t>
      </w:r>
    </w:p>
    <w:p w14:paraId="424AFBEA" w14:textId="2C01839E" w:rsidR="001C36F5" w:rsidRPr="00413778" w:rsidRDefault="001C36F5" w:rsidP="00C3637D">
      <w:pPr>
        <w:pStyle w:val="BodyText"/>
        <w:numPr>
          <w:ilvl w:val="0"/>
          <w:numId w:val="29"/>
        </w:numPr>
        <w:tabs>
          <w:tab w:val="clear" w:pos="1440"/>
          <w:tab w:val="num" w:pos="1800"/>
        </w:tabs>
        <w:suppressAutoHyphens/>
        <w:ind w:left="1800"/>
        <w:rPr>
          <w:lang w:val="sr-Latn-RS"/>
        </w:rPr>
      </w:pPr>
      <w:r w:rsidRPr="00413778">
        <w:rPr>
          <w:lang w:val="sr-Latn-RS"/>
        </w:rPr>
        <w:t>Kreira se koris</w:t>
      </w:r>
      <w:r w:rsidR="00E71850" w:rsidRPr="00413778">
        <w:rPr>
          <w:lang w:val="sr-Latn-RS"/>
        </w:rPr>
        <w:t>n</w:t>
      </w:r>
      <w:r w:rsidRPr="00413778">
        <w:rPr>
          <w:lang w:val="sr-Latn-RS"/>
        </w:rPr>
        <w:t>ički nalog.</w:t>
      </w:r>
    </w:p>
    <w:p w14:paraId="51AF14FA" w14:textId="77777777" w:rsidR="001C36F5" w:rsidRPr="00413778" w:rsidRDefault="001C36F5" w:rsidP="00C3637D">
      <w:pPr>
        <w:pStyle w:val="BodyText"/>
        <w:numPr>
          <w:ilvl w:val="0"/>
          <w:numId w:val="29"/>
        </w:numPr>
        <w:tabs>
          <w:tab w:val="clear" w:pos="1440"/>
          <w:tab w:val="num" w:pos="1800"/>
        </w:tabs>
        <w:suppressAutoHyphens/>
        <w:ind w:left="1800"/>
        <w:rPr>
          <w:lang w:val="sr-Latn-RS"/>
        </w:rPr>
      </w:pPr>
      <w:r w:rsidRPr="00413778">
        <w:rPr>
          <w:lang w:val="sr-Latn-RS"/>
        </w:rPr>
        <w:t>Podaci se upisuju u bazu.</w:t>
      </w:r>
    </w:p>
    <w:p w14:paraId="44C493E9" w14:textId="77777777" w:rsidR="001C36F5" w:rsidRPr="00413778" w:rsidRDefault="001C36F5" w:rsidP="00C3637D">
      <w:pPr>
        <w:pStyle w:val="BodyText"/>
        <w:numPr>
          <w:ilvl w:val="0"/>
          <w:numId w:val="29"/>
        </w:numPr>
        <w:tabs>
          <w:tab w:val="clear" w:pos="1440"/>
          <w:tab w:val="num" w:pos="1800"/>
        </w:tabs>
        <w:suppressAutoHyphens/>
        <w:ind w:left="1800"/>
        <w:rPr>
          <w:lang w:val="sr-Latn-RS"/>
        </w:rPr>
      </w:pPr>
      <w:r w:rsidRPr="00413778">
        <w:rPr>
          <w:lang w:val="sr-Latn-RS"/>
        </w:rPr>
        <w:t>Obaveštenje o uspešnom kreiranju se šalje klijentskoj strani.</w:t>
      </w:r>
    </w:p>
    <w:p w14:paraId="446B2A5C" w14:textId="77777777" w:rsidR="001C36F5" w:rsidRPr="00413778" w:rsidRDefault="001C36F5" w:rsidP="00C3637D">
      <w:pPr>
        <w:pStyle w:val="BodyText"/>
        <w:keepNext/>
        <w:ind w:left="1080"/>
        <w:rPr>
          <w:lang w:val="sr-Latn-RS"/>
        </w:rPr>
      </w:pPr>
      <w:r w:rsidRPr="00413778">
        <w:rPr>
          <w:b/>
          <w:bCs/>
          <w:lang w:val="sr-Latn-RS"/>
        </w:rPr>
        <w:t>Izuzeci:</w:t>
      </w:r>
    </w:p>
    <w:p w14:paraId="5E44E7A8" w14:textId="77777777" w:rsidR="001C36F5" w:rsidRPr="00413778" w:rsidRDefault="001C36F5" w:rsidP="00C3637D">
      <w:pPr>
        <w:pStyle w:val="BodyText"/>
        <w:ind w:left="1080"/>
        <w:rPr>
          <w:lang w:val="sr-Latn-RS"/>
        </w:rPr>
      </w:pPr>
      <w:r w:rsidRPr="00413778">
        <w:rPr>
          <w:lang w:val="sr-Latn-RS"/>
        </w:rPr>
        <w:t>[Korisničko ime već postoji] Vraća se poruka o greški.</w:t>
      </w:r>
    </w:p>
    <w:p w14:paraId="147808E0" w14:textId="77777777" w:rsidR="001C36F5" w:rsidRPr="00413778" w:rsidRDefault="001C36F5" w:rsidP="00C3637D">
      <w:pPr>
        <w:pStyle w:val="BodyText"/>
        <w:keepNext/>
        <w:ind w:left="1080"/>
        <w:rPr>
          <w:lang w:val="sr-Latn-RS"/>
        </w:rPr>
      </w:pPr>
      <w:r w:rsidRPr="00413778">
        <w:rPr>
          <w:b/>
          <w:bCs/>
          <w:lang w:val="sr-Latn-RS"/>
        </w:rPr>
        <w:t>Posledice:</w:t>
      </w:r>
    </w:p>
    <w:p w14:paraId="5BF941FB" w14:textId="39602741" w:rsidR="001C36F5" w:rsidRPr="00413778" w:rsidRDefault="001C36F5" w:rsidP="00C3637D">
      <w:pPr>
        <w:pStyle w:val="BodyText"/>
        <w:ind w:left="1080"/>
        <w:rPr>
          <w:lang w:val="sr-Latn-RS"/>
        </w:rPr>
      </w:pPr>
      <w:r w:rsidRPr="00413778">
        <w:rPr>
          <w:lang w:val="sr-Latn-RS"/>
        </w:rPr>
        <w:t xml:space="preserve">Prikaz naslovne strane </w:t>
      </w:r>
      <w:r w:rsidR="00C3637D" w:rsidRPr="00413778">
        <w:rPr>
          <w:lang w:val="sr-Latn-RS"/>
        </w:rPr>
        <w:t>sajta</w:t>
      </w:r>
      <w:r w:rsidRPr="00413778">
        <w:rPr>
          <w:lang w:val="sr-Latn-RS"/>
        </w:rPr>
        <w:t>.</w:t>
      </w:r>
    </w:p>
    <w:p w14:paraId="6F292C42" w14:textId="101C78C3" w:rsidR="00C3637D" w:rsidRPr="00413778" w:rsidRDefault="00C3637D" w:rsidP="00B97CA0">
      <w:pPr>
        <w:pStyle w:val="Heading3"/>
        <w:ind w:firstLine="0"/>
        <w:rPr>
          <w:lang w:val="sr-Latn-RS"/>
        </w:rPr>
      </w:pPr>
      <w:bookmarkStart w:id="29" w:name="_Toc101021349"/>
      <w:r w:rsidRPr="00413778">
        <w:rPr>
          <w:lang w:val="sr-Latn-RS"/>
        </w:rPr>
        <w:t>Logovanje</w:t>
      </w:r>
      <w:bookmarkEnd w:id="29"/>
    </w:p>
    <w:p w14:paraId="2F518EF5" w14:textId="77777777" w:rsidR="00C3637D" w:rsidRPr="00413778" w:rsidRDefault="00C3637D" w:rsidP="00C3637D">
      <w:pPr>
        <w:pStyle w:val="BodyText"/>
        <w:keepNext/>
        <w:ind w:left="108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Kratak opis:</w:t>
      </w:r>
    </w:p>
    <w:p w14:paraId="66E616BB" w14:textId="2125B327" w:rsidR="00C3637D" w:rsidRPr="00413778" w:rsidRDefault="00C3637D" w:rsidP="00C3637D">
      <w:pPr>
        <w:pStyle w:val="BodyText"/>
        <w:ind w:left="1080"/>
        <w:rPr>
          <w:lang w:val="sr-Latn-RS"/>
        </w:rPr>
      </w:pPr>
      <w:r w:rsidRPr="00413778">
        <w:rPr>
          <w:lang w:val="sr-Latn-RS"/>
        </w:rPr>
        <w:t xml:space="preserve">Prijavljivanje na </w:t>
      </w:r>
      <w:r w:rsidR="002F36F1">
        <w:rPr>
          <w:lang w:val="sr-Latn-RS"/>
        </w:rPr>
        <w:t>sajt</w:t>
      </w:r>
      <w:r w:rsidRPr="00413778">
        <w:rPr>
          <w:lang w:val="sr-Latn-RS"/>
        </w:rPr>
        <w:t xml:space="preserve"> sa postojećim nalogom.</w:t>
      </w:r>
    </w:p>
    <w:p w14:paraId="2402F9F3" w14:textId="77777777" w:rsidR="00C3637D" w:rsidRPr="00413778" w:rsidRDefault="00C3637D" w:rsidP="00C3637D">
      <w:pPr>
        <w:pStyle w:val="BodyText"/>
        <w:keepNext/>
        <w:ind w:left="108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lastRenderedPageBreak/>
        <w:t>Akteri:</w:t>
      </w:r>
    </w:p>
    <w:p w14:paraId="213B95FA" w14:textId="67E19945" w:rsidR="00C3637D" w:rsidRPr="00413778" w:rsidRDefault="00C3637D" w:rsidP="00C3637D">
      <w:pPr>
        <w:pStyle w:val="BodyText"/>
        <w:ind w:left="1080"/>
        <w:rPr>
          <w:lang w:val="sr-Latn-RS"/>
        </w:rPr>
      </w:pPr>
      <w:r w:rsidRPr="00413778">
        <w:rPr>
          <w:lang w:val="sr-Latn-RS"/>
        </w:rPr>
        <w:t xml:space="preserve">Posetilac </w:t>
      </w:r>
      <w:r w:rsidR="006A1084">
        <w:rPr>
          <w:lang w:val="sr-Latn-RS"/>
        </w:rPr>
        <w:t>sajta</w:t>
      </w:r>
      <w:r w:rsidRPr="00413778">
        <w:rPr>
          <w:lang w:val="sr-Latn-RS"/>
        </w:rPr>
        <w:t>.</w:t>
      </w:r>
    </w:p>
    <w:p w14:paraId="05F5623A" w14:textId="77777777" w:rsidR="00C3637D" w:rsidRPr="00413778" w:rsidRDefault="00C3637D" w:rsidP="00C3637D">
      <w:pPr>
        <w:pStyle w:val="BodyText"/>
        <w:keepNext/>
        <w:ind w:left="108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Preduslovi:</w:t>
      </w:r>
    </w:p>
    <w:p w14:paraId="31C60CB5" w14:textId="77777777" w:rsidR="00C3637D" w:rsidRPr="00413778" w:rsidRDefault="00C3637D" w:rsidP="00C3637D">
      <w:pPr>
        <w:pStyle w:val="BodyText"/>
        <w:ind w:left="1080"/>
        <w:rPr>
          <w:lang w:val="sr-Latn-RS"/>
        </w:rPr>
      </w:pPr>
      <w:r w:rsidRPr="00413778">
        <w:rPr>
          <w:lang w:val="sr-Latn-RS"/>
        </w:rPr>
        <w:t>Potrebno je da korisnik poseduje nalog.</w:t>
      </w:r>
    </w:p>
    <w:p w14:paraId="15E25A17" w14:textId="77777777" w:rsidR="00C3637D" w:rsidRPr="00413778" w:rsidRDefault="00C3637D" w:rsidP="00C3637D">
      <w:pPr>
        <w:pStyle w:val="BodyText"/>
        <w:keepNext/>
        <w:ind w:left="108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Osnovni tok:</w:t>
      </w:r>
    </w:p>
    <w:p w14:paraId="27A6F222" w14:textId="77777777" w:rsidR="00C3637D" w:rsidRPr="00413778" w:rsidRDefault="00C3637D" w:rsidP="00C3637D">
      <w:pPr>
        <w:pStyle w:val="BodyText"/>
        <w:numPr>
          <w:ilvl w:val="0"/>
          <w:numId w:val="30"/>
        </w:numPr>
        <w:tabs>
          <w:tab w:val="clear" w:pos="1440"/>
          <w:tab w:val="num" w:pos="1800"/>
        </w:tabs>
        <w:suppressAutoHyphens/>
        <w:ind w:left="1800"/>
        <w:rPr>
          <w:lang w:val="sr-Latn-RS"/>
        </w:rPr>
      </w:pPr>
      <w:r w:rsidRPr="00413778">
        <w:rPr>
          <w:lang w:val="sr-Latn-RS"/>
        </w:rPr>
        <w:t>Korisnik klikće na dugme „Prijavi se“.</w:t>
      </w:r>
    </w:p>
    <w:p w14:paraId="4AA3CAA8" w14:textId="77777777" w:rsidR="00C3637D" w:rsidRPr="00413778" w:rsidRDefault="00C3637D" w:rsidP="00C3637D">
      <w:pPr>
        <w:pStyle w:val="BodyText"/>
        <w:numPr>
          <w:ilvl w:val="0"/>
          <w:numId w:val="30"/>
        </w:numPr>
        <w:tabs>
          <w:tab w:val="clear" w:pos="1440"/>
          <w:tab w:val="num" w:pos="1800"/>
        </w:tabs>
        <w:suppressAutoHyphens/>
        <w:ind w:left="1800"/>
        <w:rPr>
          <w:lang w:val="sr-Latn-RS"/>
        </w:rPr>
      </w:pPr>
      <w:r w:rsidRPr="00413778">
        <w:rPr>
          <w:lang w:val="sr-Latn-RS"/>
        </w:rPr>
        <w:t>Prikazuje se forma za unos email adrese i šifre.</w:t>
      </w:r>
    </w:p>
    <w:p w14:paraId="08A273BD" w14:textId="77777777" w:rsidR="00C3637D" w:rsidRPr="00413778" w:rsidRDefault="00C3637D" w:rsidP="00C3637D">
      <w:pPr>
        <w:pStyle w:val="BodyText"/>
        <w:numPr>
          <w:ilvl w:val="0"/>
          <w:numId w:val="30"/>
        </w:numPr>
        <w:tabs>
          <w:tab w:val="clear" w:pos="1440"/>
          <w:tab w:val="num" w:pos="1800"/>
        </w:tabs>
        <w:suppressAutoHyphens/>
        <w:ind w:left="1800"/>
        <w:rPr>
          <w:lang w:val="sr-Latn-RS"/>
        </w:rPr>
      </w:pPr>
      <w:r w:rsidRPr="00413778">
        <w:rPr>
          <w:lang w:val="sr-Latn-RS"/>
        </w:rPr>
        <w:t>Korisnik unosi podatke.</w:t>
      </w:r>
    </w:p>
    <w:p w14:paraId="5B3ED1EE" w14:textId="77777777" w:rsidR="00C3637D" w:rsidRPr="00413778" w:rsidRDefault="00C3637D" w:rsidP="00C3637D">
      <w:pPr>
        <w:pStyle w:val="BodyText"/>
        <w:numPr>
          <w:ilvl w:val="0"/>
          <w:numId w:val="30"/>
        </w:numPr>
        <w:tabs>
          <w:tab w:val="clear" w:pos="1440"/>
          <w:tab w:val="num" w:pos="1800"/>
        </w:tabs>
        <w:suppressAutoHyphens/>
        <w:ind w:left="1800"/>
        <w:rPr>
          <w:lang w:val="sr-Latn-RS"/>
        </w:rPr>
      </w:pPr>
      <w:r w:rsidRPr="00413778">
        <w:rPr>
          <w:lang w:val="sr-Latn-RS"/>
        </w:rPr>
        <w:t>Podaci se šalju serveru na proveru.</w:t>
      </w:r>
    </w:p>
    <w:p w14:paraId="1408811D" w14:textId="77777777" w:rsidR="00C3637D" w:rsidRPr="00413778" w:rsidRDefault="00C3637D" w:rsidP="00C3637D">
      <w:pPr>
        <w:pStyle w:val="BodyText"/>
        <w:numPr>
          <w:ilvl w:val="0"/>
          <w:numId w:val="30"/>
        </w:numPr>
        <w:tabs>
          <w:tab w:val="clear" w:pos="1440"/>
          <w:tab w:val="num" w:pos="1800"/>
        </w:tabs>
        <w:suppressAutoHyphens/>
        <w:ind w:left="1800"/>
        <w:rPr>
          <w:lang w:val="sr-Latn-RS"/>
        </w:rPr>
      </w:pPr>
      <w:r w:rsidRPr="00413778">
        <w:rPr>
          <w:lang w:val="sr-Latn-RS"/>
        </w:rPr>
        <w:t>Server pronalazi nalog u bazi i vraća podatke klijentskoj strani.</w:t>
      </w:r>
    </w:p>
    <w:p w14:paraId="254DED5C" w14:textId="77777777" w:rsidR="00C3637D" w:rsidRPr="00413778" w:rsidRDefault="00C3637D" w:rsidP="00C3637D">
      <w:pPr>
        <w:pStyle w:val="BodyText"/>
        <w:numPr>
          <w:ilvl w:val="0"/>
          <w:numId w:val="30"/>
        </w:numPr>
        <w:tabs>
          <w:tab w:val="clear" w:pos="1440"/>
          <w:tab w:val="num" w:pos="1800"/>
        </w:tabs>
        <w:suppressAutoHyphens/>
        <w:ind w:left="1800"/>
        <w:rPr>
          <w:lang w:val="sr-Latn-RS"/>
        </w:rPr>
      </w:pPr>
      <w:r w:rsidRPr="00413778">
        <w:rPr>
          <w:lang w:val="sr-Latn-RS"/>
        </w:rPr>
        <w:t>Strana se osvežava sa privilegijama i izgledom profila koji je prijavljen.</w:t>
      </w:r>
    </w:p>
    <w:p w14:paraId="3997A243" w14:textId="77777777" w:rsidR="00C3637D" w:rsidRPr="00413778" w:rsidRDefault="00C3637D" w:rsidP="00C3637D">
      <w:pPr>
        <w:pStyle w:val="BodyText"/>
        <w:keepNext/>
        <w:ind w:left="108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Izuzeci:</w:t>
      </w:r>
    </w:p>
    <w:p w14:paraId="0938B4E4" w14:textId="77777777" w:rsidR="00C3637D" w:rsidRPr="00413778" w:rsidRDefault="00C3637D" w:rsidP="00C3637D">
      <w:pPr>
        <w:pStyle w:val="BodyText"/>
        <w:keepNext/>
        <w:ind w:left="1080"/>
        <w:rPr>
          <w:lang w:val="sr-Latn-RS"/>
        </w:rPr>
      </w:pPr>
      <w:r w:rsidRPr="00413778">
        <w:rPr>
          <w:lang w:val="sr-Latn-RS"/>
        </w:rPr>
        <w:t>[</w:t>
      </w:r>
      <w:r w:rsidRPr="00413778">
        <w:rPr>
          <w:i/>
          <w:iCs/>
          <w:lang w:val="sr-Latn-RS"/>
        </w:rPr>
        <w:t>Uneti email nije validan</w:t>
      </w:r>
      <w:r w:rsidRPr="00413778">
        <w:rPr>
          <w:lang w:val="sr-Latn-RS"/>
        </w:rPr>
        <w:t>] Korisnik se obaveštava porukom „Uneli ste neispravnu email adresu.“.</w:t>
      </w:r>
    </w:p>
    <w:p w14:paraId="5F804C6B" w14:textId="312F68D9" w:rsidR="00C3637D" w:rsidRPr="00413778" w:rsidRDefault="00C3637D" w:rsidP="00C3637D">
      <w:pPr>
        <w:pStyle w:val="BodyText"/>
        <w:keepNext/>
        <w:ind w:left="1080"/>
        <w:rPr>
          <w:lang w:val="sr-Latn-RS"/>
        </w:rPr>
      </w:pPr>
      <w:r w:rsidRPr="00413778">
        <w:rPr>
          <w:lang w:val="sr-Latn-RS"/>
        </w:rPr>
        <w:t>[</w:t>
      </w:r>
      <w:r w:rsidRPr="00413778">
        <w:rPr>
          <w:i/>
          <w:iCs/>
          <w:lang w:val="sr-Latn-RS"/>
        </w:rPr>
        <w:t>Uneta šifra nije validna</w:t>
      </w:r>
      <w:r w:rsidRPr="00413778">
        <w:rPr>
          <w:lang w:val="sr-Latn-RS"/>
        </w:rPr>
        <w:t xml:space="preserve">] Korisnik se obaveštava porukom „Uneli ste </w:t>
      </w:r>
      <w:r w:rsidR="008B2CD3" w:rsidRPr="00413778">
        <w:rPr>
          <w:lang w:val="sr-Latn-RS"/>
        </w:rPr>
        <w:t>ne validnu</w:t>
      </w:r>
      <w:r w:rsidRPr="00413778">
        <w:rPr>
          <w:lang w:val="sr-Latn-RS"/>
        </w:rPr>
        <w:t xml:space="preserve"> šifru. Šifra mora da sadrži minimalno 8 karaktera, koji su kombinacija a-Z, 0-9 i !()?[]`~;:#$%^&amp;*+=“.</w:t>
      </w:r>
    </w:p>
    <w:p w14:paraId="58008A8C" w14:textId="77777777" w:rsidR="00C3637D" w:rsidRPr="00413778" w:rsidRDefault="00C3637D" w:rsidP="00C3637D">
      <w:pPr>
        <w:pStyle w:val="BodyText"/>
        <w:ind w:left="1080"/>
        <w:rPr>
          <w:lang w:val="sr-Latn-RS"/>
        </w:rPr>
      </w:pPr>
      <w:r w:rsidRPr="00413778">
        <w:rPr>
          <w:lang w:val="sr-Latn-RS"/>
        </w:rPr>
        <w:t>[</w:t>
      </w:r>
      <w:r w:rsidRPr="00413778">
        <w:rPr>
          <w:i/>
          <w:iCs/>
          <w:lang w:val="sr-Latn-RS"/>
        </w:rPr>
        <w:t>Uneti email ne postoji</w:t>
      </w:r>
      <w:r w:rsidRPr="00413778">
        <w:rPr>
          <w:lang w:val="sr-Latn-RS"/>
        </w:rPr>
        <w:t>] Korisniku se šalje poruka da „Email adresa nije registrovana ni na jedan nalog.“.</w:t>
      </w:r>
    </w:p>
    <w:p w14:paraId="27D0095B" w14:textId="77777777" w:rsidR="00C3637D" w:rsidRPr="00413778" w:rsidRDefault="00C3637D" w:rsidP="00C3637D">
      <w:pPr>
        <w:pStyle w:val="BodyText"/>
        <w:ind w:left="1080"/>
        <w:rPr>
          <w:lang w:val="sr-Latn-RS"/>
        </w:rPr>
      </w:pPr>
      <w:r w:rsidRPr="00413778">
        <w:rPr>
          <w:lang w:val="sr-Latn-RS"/>
        </w:rPr>
        <w:t>[</w:t>
      </w:r>
      <w:r w:rsidRPr="00413778">
        <w:rPr>
          <w:i/>
          <w:iCs/>
          <w:lang w:val="sr-Latn-RS"/>
        </w:rPr>
        <w:t>Pogrešna šifra</w:t>
      </w:r>
      <w:r w:rsidRPr="00413778">
        <w:rPr>
          <w:lang w:val="sr-Latn-RS"/>
        </w:rPr>
        <w:t>] Korisniku se šalje poruka „Pogrešna šifra“.</w:t>
      </w:r>
    </w:p>
    <w:p w14:paraId="7303C27F" w14:textId="77777777" w:rsidR="00C3637D" w:rsidRPr="00413778" w:rsidRDefault="00C3637D" w:rsidP="00C3637D">
      <w:pPr>
        <w:pStyle w:val="BodyText"/>
        <w:keepNext/>
        <w:ind w:left="108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Posledice:</w:t>
      </w:r>
    </w:p>
    <w:p w14:paraId="72496530" w14:textId="32DDEDD5" w:rsidR="00C3637D" w:rsidRPr="00413778" w:rsidRDefault="00C3637D" w:rsidP="00C3637D">
      <w:pPr>
        <w:pStyle w:val="BodyText"/>
        <w:ind w:left="1080"/>
        <w:rPr>
          <w:lang w:val="sr-Latn-RS"/>
        </w:rPr>
      </w:pPr>
      <w:r w:rsidRPr="00413778">
        <w:rPr>
          <w:lang w:val="sr-Latn-RS"/>
        </w:rPr>
        <w:t xml:space="preserve">Korisnik je ulogovan na </w:t>
      </w:r>
      <w:r w:rsidR="002F36F1">
        <w:rPr>
          <w:lang w:val="sr-Latn-RS"/>
        </w:rPr>
        <w:t>sajt</w:t>
      </w:r>
      <w:r w:rsidRPr="00413778">
        <w:rPr>
          <w:lang w:val="sr-Latn-RS"/>
        </w:rPr>
        <w:t xml:space="preserve"> i ima pristup funkcijama za tip naloga kojim se prijavio.</w:t>
      </w:r>
    </w:p>
    <w:p w14:paraId="279E338B" w14:textId="77777777" w:rsidR="00B54FDA" w:rsidRPr="00413778" w:rsidRDefault="00B54FDA" w:rsidP="00C3637D">
      <w:pPr>
        <w:pStyle w:val="BodyText"/>
        <w:ind w:left="1080"/>
        <w:rPr>
          <w:lang w:val="sr-Latn-RS"/>
        </w:rPr>
      </w:pPr>
    </w:p>
    <w:p w14:paraId="57E38D14" w14:textId="6885D4F8" w:rsidR="00B46DE1" w:rsidRPr="00413778" w:rsidRDefault="00B46DE1" w:rsidP="00B46DE1">
      <w:pPr>
        <w:pStyle w:val="Heading2"/>
        <w:rPr>
          <w:lang w:val="sr-Latn-RS"/>
        </w:rPr>
      </w:pPr>
      <w:bookmarkStart w:id="30" w:name="_Toc101021350"/>
      <w:r w:rsidRPr="00413778">
        <w:rPr>
          <w:lang w:val="sr-Latn-RS"/>
        </w:rPr>
        <w:t xml:space="preserve">Unos, prikaz i </w:t>
      </w:r>
      <w:r w:rsidR="008B2CD3" w:rsidRPr="00413778">
        <w:rPr>
          <w:lang w:val="sr-Latn-RS"/>
        </w:rPr>
        <w:t>ažuriranje</w:t>
      </w:r>
      <w:r w:rsidRPr="00413778">
        <w:rPr>
          <w:lang w:val="sr-Latn-RS"/>
        </w:rPr>
        <w:t xml:space="preserve"> osnovnih podataka o stanju na terenima</w:t>
      </w:r>
      <w:bookmarkEnd w:id="30"/>
    </w:p>
    <w:p w14:paraId="5C1C88F3" w14:textId="18101BC3" w:rsidR="00B46DE1" w:rsidRPr="00413778" w:rsidRDefault="00357271" w:rsidP="002D446B">
      <w:pPr>
        <w:pStyle w:val="Heading3"/>
        <w:ind w:firstLine="0"/>
        <w:rPr>
          <w:lang w:val="sr-Latn-RS"/>
        </w:rPr>
      </w:pPr>
      <w:bookmarkStart w:id="31" w:name="_Toc101021351"/>
      <w:r w:rsidRPr="00413778">
        <w:rPr>
          <w:lang w:val="sr-Latn-RS"/>
        </w:rPr>
        <w:t>Unos stanja terena</w:t>
      </w:r>
      <w:bookmarkEnd w:id="31"/>
    </w:p>
    <w:p w14:paraId="4DBEB8DB" w14:textId="77777777" w:rsidR="00B46DE1" w:rsidRPr="00413778" w:rsidRDefault="00B46DE1" w:rsidP="00B46DE1">
      <w:pPr>
        <w:pStyle w:val="BodyText"/>
        <w:keepNext/>
        <w:ind w:left="108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Kratak opis:</w:t>
      </w:r>
    </w:p>
    <w:p w14:paraId="28C67696" w14:textId="324331EA" w:rsidR="00B46DE1" w:rsidRPr="00413778" w:rsidRDefault="00B46DE1" w:rsidP="00B46DE1">
      <w:pPr>
        <w:pStyle w:val="BodyText"/>
        <w:ind w:left="1080"/>
        <w:rPr>
          <w:lang w:val="sr-Latn-RS"/>
        </w:rPr>
      </w:pPr>
      <w:r w:rsidRPr="00413778">
        <w:rPr>
          <w:lang w:val="sr-Latn-RS"/>
        </w:rPr>
        <w:t xml:space="preserve">Izmena podataka o </w:t>
      </w:r>
      <w:r w:rsidR="00357271" w:rsidRPr="00413778">
        <w:rPr>
          <w:lang w:val="sr-Latn-RS"/>
        </w:rPr>
        <w:t>stanju terena</w:t>
      </w:r>
      <w:r w:rsidRPr="00413778">
        <w:rPr>
          <w:lang w:val="sr-Latn-RS"/>
        </w:rPr>
        <w:t>.</w:t>
      </w:r>
    </w:p>
    <w:p w14:paraId="60C027D7" w14:textId="77777777" w:rsidR="00B46DE1" w:rsidRPr="00413778" w:rsidRDefault="00B46DE1" w:rsidP="00B46DE1">
      <w:pPr>
        <w:pStyle w:val="BodyText"/>
        <w:keepNext/>
        <w:ind w:left="108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Akteri:</w:t>
      </w:r>
    </w:p>
    <w:p w14:paraId="46C54AA8" w14:textId="0A3B01EB" w:rsidR="00B46DE1" w:rsidRPr="00413778" w:rsidRDefault="008B2CD3" w:rsidP="00B46DE1">
      <w:pPr>
        <w:pStyle w:val="BodyText"/>
        <w:ind w:left="1080"/>
        <w:rPr>
          <w:lang w:val="sr-Latn-RS"/>
        </w:rPr>
      </w:pPr>
      <w:r w:rsidRPr="00413778">
        <w:rPr>
          <w:lang w:val="sr-Latn-RS"/>
        </w:rPr>
        <w:t>Korisnik</w:t>
      </w:r>
      <w:r w:rsidR="00357271" w:rsidRPr="00413778">
        <w:rPr>
          <w:lang w:val="sr-Latn-RS"/>
        </w:rPr>
        <w:t xml:space="preserve"> sajta, Vlasnik terena, Administrator.</w:t>
      </w:r>
    </w:p>
    <w:p w14:paraId="19CDE9EC" w14:textId="77777777" w:rsidR="00B46DE1" w:rsidRPr="00413778" w:rsidRDefault="00B46DE1" w:rsidP="00B46DE1">
      <w:pPr>
        <w:pStyle w:val="BodyText"/>
        <w:keepNext/>
        <w:ind w:left="108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Preduslovi:</w:t>
      </w:r>
    </w:p>
    <w:p w14:paraId="0B93C2E0" w14:textId="1BA95DB7" w:rsidR="00B46DE1" w:rsidRPr="00413778" w:rsidRDefault="00B46DE1" w:rsidP="00B46DE1">
      <w:pPr>
        <w:pStyle w:val="BodyText"/>
        <w:ind w:left="1080"/>
        <w:rPr>
          <w:lang w:val="sr-Latn-RS"/>
        </w:rPr>
      </w:pPr>
      <w:r w:rsidRPr="00413778">
        <w:rPr>
          <w:lang w:val="sr-Latn-RS"/>
        </w:rPr>
        <w:t>Korisnik</w:t>
      </w:r>
      <w:r w:rsidR="00264EF9" w:rsidRPr="00413778">
        <w:rPr>
          <w:lang w:val="sr-Latn-RS"/>
        </w:rPr>
        <w:t xml:space="preserve">, </w:t>
      </w:r>
      <w:r w:rsidR="00357271" w:rsidRPr="00413778">
        <w:rPr>
          <w:lang w:val="sr-Latn-RS"/>
        </w:rPr>
        <w:t>Vlasnik ili Administrator</w:t>
      </w:r>
      <w:r w:rsidRPr="00413778">
        <w:rPr>
          <w:lang w:val="sr-Latn-RS"/>
        </w:rPr>
        <w:t xml:space="preserve"> </w:t>
      </w:r>
      <w:r w:rsidR="00357271" w:rsidRPr="00413778">
        <w:rPr>
          <w:lang w:val="sr-Latn-RS"/>
        </w:rPr>
        <w:t>su</w:t>
      </w:r>
      <w:r w:rsidRPr="00413778">
        <w:rPr>
          <w:lang w:val="sr-Latn-RS"/>
        </w:rPr>
        <w:t xml:space="preserve"> prijavljen</w:t>
      </w:r>
      <w:r w:rsidR="00357271" w:rsidRPr="00413778">
        <w:rPr>
          <w:lang w:val="sr-Latn-RS"/>
        </w:rPr>
        <w:t>i</w:t>
      </w:r>
      <w:r w:rsidRPr="00413778">
        <w:rPr>
          <w:lang w:val="sr-Latn-RS"/>
        </w:rPr>
        <w:t xml:space="preserve"> na </w:t>
      </w:r>
      <w:r w:rsidR="00357271" w:rsidRPr="00413778">
        <w:rPr>
          <w:lang w:val="sr-Latn-RS"/>
        </w:rPr>
        <w:t>sajt</w:t>
      </w:r>
      <w:r w:rsidRPr="00413778">
        <w:rPr>
          <w:lang w:val="sr-Latn-RS"/>
        </w:rPr>
        <w:t>.</w:t>
      </w:r>
    </w:p>
    <w:p w14:paraId="3EA7D16F" w14:textId="77777777" w:rsidR="00B46DE1" w:rsidRPr="00413778" w:rsidRDefault="00B46DE1" w:rsidP="00B46DE1">
      <w:pPr>
        <w:pStyle w:val="BodyText"/>
        <w:keepNext/>
        <w:ind w:left="108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Osnovni tok:</w:t>
      </w:r>
    </w:p>
    <w:p w14:paraId="471A62CB" w14:textId="1658A7B6" w:rsidR="00B46DE1" w:rsidRPr="00413778" w:rsidRDefault="00B46DE1" w:rsidP="00B46DE1">
      <w:pPr>
        <w:pStyle w:val="BodyText"/>
        <w:numPr>
          <w:ilvl w:val="0"/>
          <w:numId w:val="18"/>
        </w:numPr>
        <w:tabs>
          <w:tab w:val="clear" w:pos="1440"/>
          <w:tab w:val="num" w:pos="1800"/>
        </w:tabs>
        <w:ind w:left="1800"/>
        <w:rPr>
          <w:lang w:val="sr-Latn-RS"/>
        </w:rPr>
      </w:pPr>
      <w:r w:rsidRPr="00413778">
        <w:rPr>
          <w:lang w:val="sr-Latn-RS"/>
        </w:rPr>
        <w:t>Koris</w:t>
      </w:r>
      <w:r w:rsidR="00357271" w:rsidRPr="00413778">
        <w:rPr>
          <w:lang w:val="sr-Latn-RS"/>
        </w:rPr>
        <w:t xml:space="preserve">nik bira </w:t>
      </w:r>
      <w:r w:rsidR="008B2CD3" w:rsidRPr="00413778">
        <w:rPr>
          <w:lang w:val="sr-Latn-RS"/>
        </w:rPr>
        <w:t>događaj</w:t>
      </w:r>
      <w:r w:rsidR="00357271" w:rsidRPr="00413778">
        <w:rPr>
          <w:lang w:val="sr-Latn-RS"/>
        </w:rPr>
        <w:t xml:space="preserve"> na kojem je bio</w:t>
      </w:r>
    </w:p>
    <w:p w14:paraId="319E868A" w14:textId="55FB4FF3" w:rsidR="00357271" w:rsidRPr="00413778" w:rsidRDefault="00357271" w:rsidP="00B46DE1">
      <w:pPr>
        <w:pStyle w:val="BodyText"/>
        <w:numPr>
          <w:ilvl w:val="0"/>
          <w:numId w:val="18"/>
        </w:numPr>
        <w:tabs>
          <w:tab w:val="clear" w:pos="1440"/>
          <w:tab w:val="num" w:pos="1800"/>
        </w:tabs>
        <w:ind w:left="1800"/>
        <w:rPr>
          <w:lang w:val="sr-Latn-RS"/>
        </w:rPr>
      </w:pPr>
      <w:r w:rsidRPr="00413778">
        <w:rPr>
          <w:lang w:val="sr-Latn-RS"/>
        </w:rPr>
        <w:t xml:space="preserve">Strana se </w:t>
      </w:r>
      <w:r w:rsidR="001A1E2E" w:rsidRPr="00413778">
        <w:rPr>
          <w:lang w:val="sr-Latn-RS"/>
        </w:rPr>
        <w:t>osvežava</w:t>
      </w:r>
      <w:r w:rsidRPr="00413778">
        <w:rPr>
          <w:lang w:val="sr-Latn-RS"/>
        </w:rPr>
        <w:t xml:space="preserve"> sa informacijama o stanju datog terena</w:t>
      </w:r>
    </w:p>
    <w:p w14:paraId="6AC7B9C5" w14:textId="000FBCC2" w:rsidR="00B46DE1" w:rsidRPr="00413778" w:rsidRDefault="00E71850" w:rsidP="00B46DE1">
      <w:pPr>
        <w:pStyle w:val="BodyText"/>
        <w:keepNext/>
        <w:ind w:left="108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Izuzeci</w:t>
      </w:r>
      <w:r w:rsidR="00B46DE1" w:rsidRPr="00413778">
        <w:rPr>
          <w:b/>
          <w:bCs/>
          <w:lang w:val="sr-Latn-RS"/>
        </w:rPr>
        <w:t>:</w:t>
      </w:r>
    </w:p>
    <w:p w14:paraId="0B2EBD9F" w14:textId="061A494C" w:rsidR="00B46DE1" w:rsidRPr="00413778" w:rsidRDefault="00701BEC" w:rsidP="00B46DE1">
      <w:pPr>
        <w:pStyle w:val="BodyText"/>
        <w:ind w:left="1080"/>
        <w:rPr>
          <w:lang w:val="sr-Latn-RS"/>
        </w:rPr>
      </w:pPr>
      <w:r>
        <w:rPr>
          <w:lang w:val="sr-Latn-RS"/>
        </w:rPr>
        <w:t>Nema.</w:t>
      </w:r>
    </w:p>
    <w:p w14:paraId="1B2D2467" w14:textId="77777777" w:rsidR="00B46DE1" w:rsidRPr="00413778" w:rsidRDefault="00B46DE1" w:rsidP="00B46DE1">
      <w:pPr>
        <w:pStyle w:val="BodyText"/>
        <w:keepNext/>
        <w:ind w:left="108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Posledice:</w:t>
      </w:r>
    </w:p>
    <w:p w14:paraId="2DDA3A44" w14:textId="481B8FB5" w:rsidR="00B46DE1" w:rsidRPr="00413778" w:rsidRDefault="00B46DE1" w:rsidP="00B46DE1">
      <w:pPr>
        <w:pStyle w:val="BodyText"/>
        <w:ind w:left="1080"/>
        <w:rPr>
          <w:lang w:val="sr-Latn-RS"/>
        </w:rPr>
      </w:pPr>
      <w:r w:rsidRPr="00413778">
        <w:rPr>
          <w:lang w:val="sr-Latn-RS"/>
        </w:rPr>
        <w:t xml:space="preserve">Podaci o </w:t>
      </w:r>
      <w:r w:rsidR="00357271" w:rsidRPr="00413778">
        <w:rPr>
          <w:lang w:val="sr-Latn-RS"/>
        </w:rPr>
        <w:t>stanju terena su izmenjeni.</w:t>
      </w:r>
    </w:p>
    <w:p w14:paraId="0C4BB21F" w14:textId="685B01F0" w:rsidR="00357271" w:rsidRPr="00413778" w:rsidRDefault="00357271" w:rsidP="002D446B">
      <w:pPr>
        <w:pStyle w:val="Heading3"/>
        <w:ind w:firstLine="0"/>
        <w:rPr>
          <w:lang w:val="sr-Latn-RS"/>
        </w:rPr>
      </w:pPr>
      <w:bookmarkStart w:id="32" w:name="_Toc101021352"/>
      <w:r w:rsidRPr="00413778">
        <w:rPr>
          <w:lang w:val="sr-Latn-RS"/>
        </w:rPr>
        <w:lastRenderedPageBreak/>
        <w:t>Prikazivanje stanja terena</w:t>
      </w:r>
      <w:bookmarkEnd w:id="32"/>
    </w:p>
    <w:p w14:paraId="4EFD0CED" w14:textId="77777777" w:rsidR="00357271" w:rsidRPr="00413778" w:rsidRDefault="00357271" w:rsidP="00357271">
      <w:pPr>
        <w:pStyle w:val="BodyText"/>
        <w:keepNext/>
        <w:ind w:left="108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Kratak opis:</w:t>
      </w:r>
    </w:p>
    <w:p w14:paraId="5CE5CCBE" w14:textId="252D089C" w:rsidR="00357271" w:rsidRPr="00413778" w:rsidRDefault="00357271" w:rsidP="00357271">
      <w:pPr>
        <w:pStyle w:val="BodyText"/>
        <w:ind w:left="1080"/>
        <w:rPr>
          <w:lang w:val="sr-Latn-RS"/>
        </w:rPr>
      </w:pPr>
      <w:r w:rsidRPr="00413778">
        <w:rPr>
          <w:lang w:val="sr-Latn-RS"/>
        </w:rPr>
        <w:t>Prikazivanje podataka o stanju terena.</w:t>
      </w:r>
    </w:p>
    <w:p w14:paraId="76EC7D65" w14:textId="77777777" w:rsidR="00357271" w:rsidRPr="00413778" w:rsidRDefault="00357271" w:rsidP="00357271">
      <w:pPr>
        <w:pStyle w:val="BodyText"/>
        <w:keepNext/>
        <w:ind w:left="108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Akteri:</w:t>
      </w:r>
    </w:p>
    <w:p w14:paraId="69938CDE" w14:textId="48D15C4F" w:rsidR="00357271" w:rsidRPr="00413778" w:rsidRDefault="001A1E2E" w:rsidP="00357271">
      <w:pPr>
        <w:pStyle w:val="BodyText"/>
        <w:ind w:left="1080"/>
        <w:rPr>
          <w:lang w:val="sr-Latn-RS"/>
        </w:rPr>
      </w:pPr>
      <w:r w:rsidRPr="00413778">
        <w:rPr>
          <w:lang w:val="sr-Latn-RS"/>
        </w:rPr>
        <w:t>Korisnik</w:t>
      </w:r>
      <w:r w:rsidR="00357271" w:rsidRPr="00413778">
        <w:rPr>
          <w:lang w:val="sr-Latn-RS"/>
        </w:rPr>
        <w:t xml:space="preserve"> sajta, Vlasnik terena, Administrator.</w:t>
      </w:r>
    </w:p>
    <w:p w14:paraId="5C90002E" w14:textId="77777777" w:rsidR="00357271" w:rsidRPr="00413778" w:rsidRDefault="00357271" w:rsidP="00357271">
      <w:pPr>
        <w:pStyle w:val="BodyText"/>
        <w:keepNext/>
        <w:ind w:left="108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Preduslovi:</w:t>
      </w:r>
    </w:p>
    <w:p w14:paraId="1B63D541" w14:textId="330C208D" w:rsidR="00357271" w:rsidRPr="00413778" w:rsidRDefault="001A1E2E" w:rsidP="00357271">
      <w:pPr>
        <w:pStyle w:val="BodyText"/>
        <w:ind w:left="1080"/>
        <w:rPr>
          <w:lang w:val="sr-Latn-RS"/>
        </w:rPr>
      </w:pPr>
      <w:r w:rsidRPr="00413778">
        <w:rPr>
          <w:lang w:val="sr-Latn-RS"/>
        </w:rPr>
        <w:t>Korisnik, Vlasnik</w:t>
      </w:r>
      <w:r w:rsidR="00357271" w:rsidRPr="00413778">
        <w:rPr>
          <w:lang w:val="sr-Latn-RS"/>
        </w:rPr>
        <w:t xml:space="preserve"> ili Administrator su prijavljeni na sajt.</w:t>
      </w:r>
    </w:p>
    <w:p w14:paraId="5FF8F1B5" w14:textId="77777777" w:rsidR="00357271" w:rsidRPr="00413778" w:rsidRDefault="00357271" w:rsidP="00357271">
      <w:pPr>
        <w:pStyle w:val="BodyText"/>
        <w:keepNext/>
        <w:ind w:left="108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Osnovni tok:</w:t>
      </w:r>
    </w:p>
    <w:p w14:paraId="6C5D9773" w14:textId="6B6F290D" w:rsidR="00357271" w:rsidRPr="00413778" w:rsidRDefault="00357271" w:rsidP="00F70CB6">
      <w:pPr>
        <w:pStyle w:val="BodyText"/>
        <w:numPr>
          <w:ilvl w:val="0"/>
          <w:numId w:val="39"/>
        </w:numPr>
        <w:rPr>
          <w:lang w:val="sr-Latn-RS"/>
        </w:rPr>
      </w:pPr>
      <w:r w:rsidRPr="00413778">
        <w:rPr>
          <w:lang w:val="sr-Latn-RS"/>
        </w:rPr>
        <w:t xml:space="preserve">Korisnik bira </w:t>
      </w:r>
      <w:r w:rsidR="001A1E2E" w:rsidRPr="00413778">
        <w:rPr>
          <w:lang w:val="sr-Latn-RS"/>
        </w:rPr>
        <w:t>događaj</w:t>
      </w:r>
      <w:r w:rsidRPr="00413778">
        <w:rPr>
          <w:lang w:val="sr-Latn-RS"/>
        </w:rPr>
        <w:t xml:space="preserve"> za koji </w:t>
      </w:r>
      <w:r w:rsidR="001A1E2E" w:rsidRPr="00413778">
        <w:rPr>
          <w:lang w:val="sr-Latn-RS"/>
        </w:rPr>
        <w:t>želi</w:t>
      </w:r>
      <w:r w:rsidRPr="00413778">
        <w:rPr>
          <w:lang w:val="sr-Latn-RS"/>
        </w:rPr>
        <w:t xml:space="preserve"> da sazna vise informacija</w:t>
      </w:r>
    </w:p>
    <w:p w14:paraId="48982BF3" w14:textId="6B23940A" w:rsidR="00264EF9" w:rsidRPr="00413778" w:rsidRDefault="00264EF9" w:rsidP="00F70CB6">
      <w:pPr>
        <w:pStyle w:val="BodyText"/>
        <w:numPr>
          <w:ilvl w:val="0"/>
          <w:numId w:val="39"/>
        </w:numPr>
        <w:rPr>
          <w:lang w:val="sr-Latn-RS"/>
        </w:rPr>
      </w:pPr>
      <w:r w:rsidRPr="00413778">
        <w:rPr>
          <w:lang w:val="sr-Latn-RS"/>
        </w:rPr>
        <w:t>Stranica prikazuje stanje terena</w:t>
      </w:r>
    </w:p>
    <w:p w14:paraId="7A84FA0F" w14:textId="19FF181C" w:rsidR="00357271" w:rsidRPr="00413778" w:rsidRDefault="00E71850" w:rsidP="00357271">
      <w:pPr>
        <w:pStyle w:val="BodyText"/>
        <w:keepNext/>
        <w:ind w:left="108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Izuzeci</w:t>
      </w:r>
      <w:r w:rsidR="00357271" w:rsidRPr="00413778">
        <w:rPr>
          <w:b/>
          <w:bCs/>
          <w:lang w:val="sr-Latn-RS"/>
        </w:rPr>
        <w:t>:</w:t>
      </w:r>
    </w:p>
    <w:p w14:paraId="0E1DCC25" w14:textId="2C2BE81D" w:rsidR="00264EF9" w:rsidRPr="00413778" w:rsidRDefault="00264EF9" w:rsidP="00264EF9">
      <w:pPr>
        <w:pStyle w:val="BodyText"/>
        <w:ind w:firstLine="360"/>
        <w:rPr>
          <w:lang w:val="sr-Latn-RS"/>
        </w:rPr>
      </w:pPr>
      <w:r w:rsidRPr="00413778">
        <w:rPr>
          <w:lang w:val="sr-Latn-RS"/>
        </w:rPr>
        <w:t>[</w:t>
      </w:r>
      <w:r w:rsidRPr="00413778">
        <w:rPr>
          <w:i/>
          <w:iCs/>
          <w:lang w:val="sr-Latn-RS"/>
        </w:rPr>
        <w:t>Podaci o terenu ne postoje</w:t>
      </w:r>
      <w:r w:rsidRPr="00413778">
        <w:rPr>
          <w:lang w:val="sr-Latn-RS"/>
        </w:rPr>
        <w:t xml:space="preserve">] Korisnici </w:t>
      </w:r>
      <w:r w:rsidR="001A1E2E" w:rsidRPr="00413778">
        <w:rPr>
          <w:lang w:val="sr-Latn-RS"/>
        </w:rPr>
        <w:t>neće</w:t>
      </w:r>
      <w:r w:rsidRPr="00413778">
        <w:rPr>
          <w:lang w:val="sr-Latn-RS"/>
        </w:rPr>
        <w:t xml:space="preserve"> </w:t>
      </w:r>
      <w:r w:rsidR="001A1E2E" w:rsidRPr="00413778">
        <w:rPr>
          <w:lang w:val="sr-Latn-RS"/>
        </w:rPr>
        <w:t>videti</w:t>
      </w:r>
      <w:r w:rsidRPr="00413778">
        <w:rPr>
          <w:lang w:val="sr-Latn-RS"/>
        </w:rPr>
        <w:t xml:space="preserve"> stanje terena.</w:t>
      </w:r>
    </w:p>
    <w:p w14:paraId="17464DF4" w14:textId="77777777" w:rsidR="00357271" w:rsidRPr="00413778" w:rsidRDefault="00357271" w:rsidP="00357271">
      <w:pPr>
        <w:pStyle w:val="BodyText"/>
        <w:keepNext/>
        <w:ind w:left="108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Posledice:</w:t>
      </w:r>
    </w:p>
    <w:p w14:paraId="39260F5D" w14:textId="2EA16562" w:rsidR="007A564A" w:rsidRPr="00413778" w:rsidRDefault="00264EF9" w:rsidP="008A450F">
      <w:pPr>
        <w:pStyle w:val="BodyText"/>
        <w:ind w:left="1080"/>
        <w:rPr>
          <w:lang w:val="sr-Latn-RS"/>
        </w:rPr>
      </w:pPr>
      <w:r w:rsidRPr="00413778">
        <w:rPr>
          <w:lang w:val="sr-Latn-RS"/>
        </w:rPr>
        <w:t xml:space="preserve">Stranica se </w:t>
      </w:r>
      <w:r w:rsidR="001A1E2E" w:rsidRPr="00413778">
        <w:rPr>
          <w:lang w:val="sr-Latn-RS"/>
        </w:rPr>
        <w:t>osvežava</w:t>
      </w:r>
      <w:r w:rsidRPr="00413778">
        <w:rPr>
          <w:lang w:val="sr-Latn-RS"/>
        </w:rPr>
        <w:t xml:space="preserve"> sa informacijama o stanju terena</w:t>
      </w:r>
      <w:r w:rsidR="00357271" w:rsidRPr="00413778">
        <w:rPr>
          <w:lang w:val="sr-Latn-RS"/>
        </w:rPr>
        <w:t>.</w:t>
      </w:r>
    </w:p>
    <w:p w14:paraId="6E67C3C9" w14:textId="29DD714D" w:rsidR="00264EF9" w:rsidRPr="00413778" w:rsidRDefault="001A1E2E" w:rsidP="002D446B">
      <w:pPr>
        <w:pStyle w:val="Heading3"/>
        <w:ind w:firstLine="0"/>
        <w:rPr>
          <w:lang w:val="sr-Latn-RS"/>
        </w:rPr>
      </w:pPr>
      <w:bookmarkStart w:id="33" w:name="_Toc101021353"/>
      <w:r w:rsidRPr="00413778">
        <w:rPr>
          <w:lang w:val="sr-Latn-RS"/>
        </w:rPr>
        <w:t>Ažuriranje</w:t>
      </w:r>
      <w:r w:rsidR="00264EF9" w:rsidRPr="00413778">
        <w:rPr>
          <w:lang w:val="sr-Latn-RS"/>
        </w:rPr>
        <w:t xml:space="preserve"> stanja terena</w:t>
      </w:r>
      <w:bookmarkEnd w:id="33"/>
    </w:p>
    <w:p w14:paraId="1DCED58E" w14:textId="77777777" w:rsidR="00264EF9" w:rsidRPr="00413778" w:rsidRDefault="00264EF9" w:rsidP="00264EF9">
      <w:pPr>
        <w:pStyle w:val="BodyText"/>
        <w:keepNext/>
        <w:ind w:left="108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Kratak opis:</w:t>
      </w:r>
    </w:p>
    <w:p w14:paraId="22E372D8" w14:textId="3AE8258A" w:rsidR="00264EF9" w:rsidRPr="00413778" w:rsidRDefault="001A1E2E" w:rsidP="00264EF9">
      <w:pPr>
        <w:pStyle w:val="BodyText"/>
        <w:ind w:left="1080"/>
        <w:rPr>
          <w:lang w:val="sr-Latn-RS"/>
        </w:rPr>
      </w:pPr>
      <w:r w:rsidRPr="00413778">
        <w:rPr>
          <w:lang w:val="sr-Latn-RS"/>
        </w:rPr>
        <w:t>Ažuriranje</w:t>
      </w:r>
      <w:r w:rsidR="00264EF9" w:rsidRPr="00413778">
        <w:rPr>
          <w:lang w:val="sr-Latn-RS"/>
        </w:rPr>
        <w:t xml:space="preserve"> podataka o stanju terena.</w:t>
      </w:r>
    </w:p>
    <w:p w14:paraId="0AB97C2C" w14:textId="77777777" w:rsidR="00264EF9" w:rsidRPr="00413778" w:rsidRDefault="00264EF9" w:rsidP="00264EF9">
      <w:pPr>
        <w:pStyle w:val="BodyText"/>
        <w:keepNext/>
        <w:ind w:left="108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Akteri:</w:t>
      </w:r>
    </w:p>
    <w:p w14:paraId="08DD6434" w14:textId="4A717652" w:rsidR="00264EF9" w:rsidRPr="00413778" w:rsidRDefault="001A1E2E" w:rsidP="00264EF9">
      <w:pPr>
        <w:pStyle w:val="BodyText"/>
        <w:ind w:left="1080"/>
        <w:rPr>
          <w:lang w:val="sr-Latn-RS"/>
        </w:rPr>
      </w:pPr>
      <w:r w:rsidRPr="00413778">
        <w:rPr>
          <w:lang w:val="sr-Latn-RS"/>
        </w:rPr>
        <w:t>Korisnik</w:t>
      </w:r>
      <w:r w:rsidR="00264EF9" w:rsidRPr="00413778">
        <w:rPr>
          <w:lang w:val="sr-Latn-RS"/>
        </w:rPr>
        <w:t xml:space="preserve"> sajta, Vlasnik terena, Administrator.</w:t>
      </w:r>
    </w:p>
    <w:p w14:paraId="3059C58E" w14:textId="77777777" w:rsidR="00264EF9" w:rsidRPr="00413778" w:rsidRDefault="00264EF9" w:rsidP="00264EF9">
      <w:pPr>
        <w:pStyle w:val="BodyText"/>
        <w:keepNext/>
        <w:ind w:left="108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Preduslovi:</w:t>
      </w:r>
    </w:p>
    <w:p w14:paraId="7EFCA7EE" w14:textId="0F832B97" w:rsidR="00264EF9" w:rsidRPr="00413778" w:rsidRDefault="001A1E2E" w:rsidP="00264EF9">
      <w:pPr>
        <w:pStyle w:val="BodyText"/>
        <w:ind w:left="1080"/>
        <w:rPr>
          <w:lang w:val="sr-Latn-RS"/>
        </w:rPr>
      </w:pPr>
      <w:r w:rsidRPr="00413778">
        <w:rPr>
          <w:lang w:val="sr-Latn-RS"/>
        </w:rPr>
        <w:t>Korisnik, Vlasnik</w:t>
      </w:r>
      <w:r w:rsidR="00264EF9" w:rsidRPr="00413778">
        <w:rPr>
          <w:lang w:val="sr-Latn-RS"/>
        </w:rPr>
        <w:t xml:space="preserve"> ili Administrator su prijavljeni na sajt.</w:t>
      </w:r>
    </w:p>
    <w:p w14:paraId="3DC36360" w14:textId="77777777" w:rsidR="00264EF9" w:rsidRPr="00413778" w:rsidRDefault="00264EF9" w:rsidP="00264EF9">
      <w:pPr>
        <w:pStyle w:val="BodyText"/>
        <w:keepNext/>
        <w:ind w:left="108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Osnovni tok:</w:t>
      </w:r>
    </w:p>
    <w:p w14:paraId="0BC834EB" w14:textId="02B29525" w:rsidR="00264EF9" w:rsidRPr="00413778" w:rsidRDefault="00264EF9" w:rsidP="00F70CB6">
      <w:pPr>
        <w:pStyle w:val="BodyText"/>
        <w:numPr>
          <w:ilvl w:val="0"/>
          <w:numId w:val="40"/>
        </w:numPr>
        <w:rPr>
          <w:lang w:val="sr-Latn-RS"/>
        </w:rPr>
      </w:pPr>
      <w:r w:rsidRPr="00413778">
        <w:rPr>
          <w:lang w:val="sr-Latn-RS"/>
        </w:rPr>
        <w:t xml:space="preserve">Korisnik bira </w:t>
      </w:r>
      <w:r w:rsidR="001A1E2E" w:rsidRPr="00413778">
        <w:rPr>
          <w:lang w:val="sr-Latn-RS"/>
        </w:rPr>
        <w:t>događaj</w:t>
      </w:r>
      <w:r w:rsidRPr="00413778">
        <w:rPr>
          <w:lang w:val="sr-Latn-RS"/>
        </w:rPr>
        <w:t xml:space="preserve"> za koji </w:t>
      </w:r>
      <w:r w:rsidR="001A1E2E" w:rsidRPr="00413778">
        <w:rPr>
          <w:lang w:val="sr-Latn-RS"/>
        </w:rPr>
        <w:t>želi</w:t>
      </w:r>
      <w:r w:rsidRPr="00413778">
        <w:rPr>
          <w:lang w:val="sr-Latn-RS"/>
        </w:rPr>
        <w:t xml:space="preserve"> da sazna vise informacija</w:t>
      </w:r>
    </w:p>
    <w:p w14:paraId="1AA2C316" w14:textId="77777777" w:rsidR="00264EF9" w:rsidRPr="00413778" w:rsidRDefault="00264EF9" w:rsidP="00F70CB6">
      <w:pPr>
        <w:pStyle w:val="BodyText"/>
        <w:numPr>
          <w:ilvl w:val="0"/>
          <w:numId w:val="40"/>
        </w:numPr>
        <w:rPr>
          <w:lang w:val="sr-Latn-RS"/>
        </w:rPr>
      </w:pPr>
      <w:r w:rsidRPr="00413778">
        <w:rPr>
          <w:lang w:val="sr-Latn-RS"/>
        </w:rPr>
        <w:t>Stranica prikazuje stanje terena</w:t>
      </w:r>
    </w:p>
    <w:p w14:paraId="7122E0CE" w14:textId="1C08CFC9" w:rsidR="00264EF9" w:rsidRPr="00413778" w:rsidRDefault="00E71850" w:rsidP="00264EF9">
      <w:pPr>
        <w:pStyle w:val="BodyText"/>
        <w:keepNext/>
        <w:ind w:left="108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Izuzeci</w:t>
      </w:r>
      <w:r w:rsidR="00264EF9" w:rsidRPr="00413778">
        <w:rPr>
          <w:b/>
          <w:bCs/>
          <w:lang w:val="sr-Latn-RS"/>
        </w:rPr>
        <w:t>:</w:t>
      </w:r>
    </w:p>
    <w:p w14:paraId="6217396B" w14:textId="71886F8A" w:rsidR="00264EF9" w:rsidRPr="00413778" w:rsidRDefault="00264EF9" w:rsidP="00264EF9">
      <w:pPr>
        <w:pStyle w:val="BodyText"/>
        <w:ind w:firstLine="360"/>
        <w:rPr>
          <w:lang w:val="sr-Latn-RS"/>
        </w:rPr>
      </w:pPr>
      <w:r w:rsidRPr="00413778">
        <w:rPr>
          <w:lang w:val="sr-Latn-RS"/>
        </w:rPr>
        <w:t>[</w:t>
      </w:r>
      <w:r w:rsidRPr="00413778">
        <w:rPr>
          <w:i/>
          <w:iCs/>
          <w:lang w:val="sr-Latn-RS"/>
        </w:rPr>
        <w:t>Podaci o terenu ne postoje</w:t>
      </w:r>
      <w:r w:rsidRPr="00413778">
        <w:rPr>
          <w:lang w:val="sr-Latn-RS"/>
        </w:rPr>
        <w:t xml:space="preserve">] Korisnici </w:t>
      </w:r>
      <w:r w:rsidR="001A1E2E" w:rsidRPr="00413778">
        <w:rPr>
          <w:lang w:val="sr-Latn-RS"/>
        </w:rPr>
        <w:t>neće</w:t>
      </w:r>
      <w:r w:rsidRPr="00413778">
        <w:rPr>
          <w:lang w:val="sr-Latn-RS"/>
        </w:rPr>
        <w:t xml:space="preserve"> </w:t>
      </w:r>
      <w:r w:rsidR="001A1E2E" w:rsidRPr="00413778">
        <w:rPr>
          <w:lang w:val="sr-Latn-RS"/>
        </w:rPr>
        <w:t>videti</w:t>
      </w:r>
      <w:r w:rsidRPr="00413778">
        <w:rPr>
          <w:lang w:val="sr-Latn-RS"/>
        </w:rPr>
        <w:t xml:space="preserve"> stanje terena.</w:t>
      </w:r>
    </w:p>
    <w:p w14:paraId="30029E01" w14:textId="77777777" w:rsidR="00264EF9" w:rsidRPr="00413778" w:rsidRDefault="00264EF9" w:rsidP="00264EF9">
      <w:pPr>
        <w:pStyle w:val="BodyText"/>
        <w:keepNext/>
        <w:ind w:left="108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Posledice:</w:t>
      </w:r>
    </w:p>
    <w:p w14:paraId="06E197DD" w14:textId="39B9D220" w:rsidR="008A450F" w:rsidRPr="00413778" w:rsidRDefault="00264EF9" w:rsidP="008A450F">
      <w:pPr>
        <w:pStyle w:val="BodyText"/>
        <w:ind w:left="1080"/>
        <w:rPr>
          <w:lang w:val="sr-Latn-RS"/>
        </w:rPr>
      </w:pPr>
      <w:r w:rsidRPr="00413778">
        <w:rPr>
          <w:lang w:val="sr-Latn-RS"/>
        </w:rPr>
        <w:t xml:space="preserve">Stranica se </w:t>
      </w:r>
      <w:r w:rsidR="00B467A5" w:rsidRPr="00413778">
        <w:rPr>
          <w:lang w:val="sr-Latn-RS"/>
        </w:rPr>
        <w:t>osvežava</w:t>
      </w:r>
      <w:r w:rsidRPr="00413778">
        <w:rPr>
          <w:lang w:val="sr-Latn-RS"/>
        </w:rPr>
        <w:t xml:space="preserve"> sa informacijama o stanju terena.</w:t>
      </w:r>
    </w:p>
    <w:p w14:paraId="63D85421" w14:textId="77777777" w:rsidR="000F69C9" w:rsidRPr="00413778" w:rsidRDefault="000F69C9" w:rsidP="008A450F">
      <w:pPr>
        <w:pStyle w:val="BodyText"/>
        <w:ind w:left="1080"/>
        <w:rPr>
          <w:lang w:val="sr-Latn-RS"/>
        </w:rPr>
      </w:pPr>
    </w:p>
    <w:p w14:paraId="6EF86EA0" w14:textId="5BAC851A" w:rsidR="007A564A" w:rsidRPr="00413778" w:rsidRDefault="00964088" w:rsidP="002D446B">
      <w:pPr>
        <w:pStyle w:val="Heading3"/>
        <w:ind w:firstLine="0"/>
        <w:rPr>
          <w:lang w:val="sr-Latn-RS"/>
        </w:rPr>
      </w:pPr>
      <w:bookmarkStart w:id="34" w:name="_Toc101021354"/>
      <w:r w:rsidRPr="00413778">
        <w:rPr>
          <w:lang w:val="sr-Latn-RS"/>
        </w:rPr>
        <w:t>Ostavljanje komentara/ocene</w:t>
      </w:r>
      <w:bookmarkEnd w:id="34"/>
    </w:p>
    <w:p w14:paraId="4BB8DABF" w14:textId="77777777" w:rsidR="007A564A" w:rsidRPr="00413778" w:rsidRDefault="007A564A" w:rsidP="007A564A">
      <w:pPr>
        <w:pStyle w:val="BodyText"/>
        <w:keepNext/>
        <w:ind w:left="108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Kratak opis:</w:t>
      </w:r>
    </w:p>
    <w:p w14:paraId="0DACBD83" w14:textId="339CCF3F" w:rsidR="007A564A" w:rsidRPr="00413778" w:rsidRDefault="00964088" w:rsidP="007A564A">
      <w:pPr>
        <w:pStyle w:val="BodyText"/>
        <w:ind w:left="1080"/>
        <w:rPr>
          <w:lang w:val="sr-Latn-RS"/>
        </w:rPr>
      </w:pPr>
      <w:r w:rsidRPr="00413778">
        <w:rPr>
          <w:lang w:val="sr-Latn-RS"/>
        </w:rPr>
        <w:t>Ostavljanje podataka o stanju na terenu.</w:t>
      </w:r>
    </w:p>
    <w:p w14:paraId="36EF0230" w14:textId="77777777" w:rsidR="007A564A" w:rsidRPr="00413778" w:rsidRDefault="007A564A" w:rsidP="007A564A">
      <w:pPr>
        <w:pStyle w:val="BodyText"/>
        <w:keepNext/>
        <w:ind w:left="108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Akteri:</w:t>
      </w:r>
    </w:p>
    <w:p w14:paraId="0A33BCBD" w14:textId="04B6506E" w:rsidR="007A564A" w:rsidRPr="00413778" w:rsidRDefault="00B467A5" w:rsidP="007A564A">
      <w:pPr>
        <w:pStyle w:val="BodyText"/>
        <w:ind w:left="1080"/>
        <w:rPr>
          <w:lang w:val="sr-Latn-RS"/>
        </w:rPr>
      </w:pPr>
      <w:r w:rsidRPr="00413778">
        <w:rPr>
          <w:lang w:val="sr-Latn-RS"/>
        </w:rPr>
        <w:t>Korisnik</w:t>
      </w:r>
      <w:r w:rsidR="007A564A" w:rsidRPr="00413778">
        <w:rPr>
          <w:lang w:val="sr-Latn-RS"/>
        </w:rPr>
        <w:t xml:space="preserve"> sajta, Vlasnik terena, Administrator.</w:t>
      </w:r>
    </w:p>
    <w:p w14:paraId="7DDC5534" w14:textId="77777777" w:rsidR="007A564A" w:rsidRPr="00413778" w:rsidRDefault="007A564A" w:rsidP="007A564A">
      <w:pPr>
        <w:pStyle w:val="BodyText"/>
        <w:keepNext/>
        <w:ind w:left="108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lastRenderedPageBreak/>
        <w:t>Preduslovi:</w:t>
      </w:r>
    </w:p>
    <w:p w14:paraId="08BDB517" w14:textId="3E5CF363" w:rsidR="007A564A" w:rsidRPr="00413778" w:rsidRDefault="00B467A5" w:rsidP="007A564A">
      <w:pPr>
        <w:pStyle w:val="BodyText"/>
        <w:ind w:left="1080"/>
        <w:rPr>
          <w:lang w:val="sr-Latn-RS"/>
        </w:rPr>
      </w:pPr>
      <w:r w:rsidRPr="00413778">
        <w:rPr>
          <w:lang w:val="sr-Latn-RS"/>
        </w:rPr>
        <w:t>Korisnik, Vlasnik</w:t>
      </w:r>
      <w:r w:rsidR="007A564A" w:rsidRPr="00413778">
        <w:rPr>
          <w:lang w:val="sr-Latn-RS"/>
        </w:rPr>
        <w:t xml:space="preserve"> ili Administrator su prijavljeni na sajt.</w:t>
      </w:r>
    </w:p>
    <w:p w14:paraId="70D8D6F2" w14:textId="77777777" w:rsidR="007A564A" w:rsidRPr="00413778" w:rsidRDefault="007A564A" w:rsidP="007A564A">
      <w:pPr>
        <w:pStyle w:val="BodyText"/>
        <w:keepNext/>
        <w:ind w:left="108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Osnovni tok:</w:t>
      </w:r>
    </w:p>
    <w:p w14:paraId="49BAE678" w14:textId="39A5CC10" w:rsidR="007A564A" w:rsidRPr="00413778" w:rsidRDefault="007A564A" w:rsidP="00F70CB6">
      <w:pPr>
        <w:pStyle w:val="BodyText"/>
        <w:numPr>
          <w:ilvl w:val="0"/>
          <w:numId w:val="41"/>
        </w:numPr>
        <w:rPr>
          <w:lang w:val="sr-Latn-RS"/>
        </w:rPr>
      </w:pPr>
      <w:r w:rsidRPr="00413778">
        <w:rPr>
          <w:lang w:val="sr-Latn-RS"/>
        </w:rPr>
        <w:t xml:space="preserve">Korisnik bira </w:t>
      </w:r>
      <w:r w:rsidR="00B467A5" w:rsidRPr="00413778">
        <w:rPr>
          <w:lang w:val="sr-Latn-RS"/>
        </w:rPr>
        <w:t>događaj</w:t>
      </w:r>
      <w:r w:rsidRPr="00413778">
        <w:rPr>
          <w:lang w:val="sr-Latn-RS"/>
        </w:rPr>
        <w:t xml:space="preserve"> za koji </w:t>
      </w:r>
      <w:r w:rsidR="00B467A5" w:rsidRPr="00413778">
        <w:rPr>
          <w:lang w:val="sr-Latn-RS"/>
        </w:rPr>
        <w:t>želi</w:t>
      </w:r>
      <w:r w:rsidRPr="00413778">
        <w:rPr>
          <w:lang w:val="sr-Latn-RS"/>
        </w:rPr>
        <w:t xml:space="preserve"> da</w:t>
      </w:r>
      <w:r w:rsidR="00964088" w:rsidRPr="00413778">
        <w:rPr>
          <w:lang w:val="sr-Latn-RS"/>
        </w:rPr>
        <w:t xml:space="preserve"> da komentar</w:t>
      </w:r>
    </w:p>
    <w:p w14:paraId="2E5B746B" w14:textId="3FFB1729" w:rsidR="00964088" w:rsidRPr="00413778" w:rsidRDefault="00964088" w:rsidP="00F70CB6">
      <w:pPr>
        <w:pStyle w:val="BodyText"/>
        <w:numPr>
          <w:ilvl w:val="0"/>
          <w:numId w:val="41"/>
        </w:numPr>
        <w:rPr>
          <w:lang w:val="sr-Latn-RS"/>
        </w:rPr>
      </w:pPr>
      <w:r w:rsidRPr="00413778">
        <w:rPr>
          <w:lang w:val="sr-Latn-RS"/>
        </w:rPr>
        <w:t>Korisnik upisuje komentar/ocenu</w:t>
      </w:r>
    </w:p>
    <w:p w14:paraId="36A45B72" w14:textId="7CD05FE8" w:rsidR="00964088" w:rsidRPr="00413778" w:rsidRDefault="00964088" w:rsidP="00F70CB6">
      <w:pPr>
        <w:pStyle w:val="BodyText"/>
        <w:numPr>
          <w:ilvl w:val="0"/>
          <w:numId w:val="41"/>
        </w:numPr>
        <w:rPr>
          <w:lang w:val="sr-Latn-RS"/>
        </w:rPr>
      </w:pPr>
      <w:r w:rsidRPr="00413778">
        <w:rPr>
          <w:lang w:val="sr-Latn-RS"/>
        </w:rPr>
        <w:t xml:space="preserve">Korisnik </w:t>
      </w:r>
      <w:r w:rsidR="00B467A5" w:rsidRPr="00413778">
        <w:rPr>
          <w:lang w:val="sr-Latn-RS"/>
        </w:rPr>
        <w:t>potvrđuje</w:t>
      </w:r>
      <w:r w:rsidRPr="00413778">
        <w:rPr>
          <w:lang w:val="sr-Latn-RS"/>
        </w:rPr>
        <w:t xml:space="preserve"> komentar ili ocenu</w:t>
      </w:r>
    </w:p>
    <w:p w14:paraId="22285A72" w14:textId="5B1686B7" w:rsidR="007A564A" w:rsidRPr="00413778" w:rsidRDefault="007A564A" w:rsidP="00F70CB6">
      <w:pPr>
        <w:pStyle w:val="BodyText"/>
        <w:numPr>
          <w:ilvl w:val="0"/>
          <w:numId w:val="41"/>
        </w:numPr>
        <w:rPr>
          <w:lang w:val="sr-Latn-RS"/>
        </w:rPr>
      </w:pPr>
      <w:r w:rsidRPr="00413778">
        <w:rPr>
          <w:lang w:val="sr-Latn-RS"/>
        </w:rPr>
        <w:t xml:space="preserve">Stranica prikazuje </w:t>
      </w:r>
      <w:r w:rsidR="00964088" w:rsidRPr="00413778">
        <w:rPr>
          <w:lang w:val="sr-Latn-RS"/>
        </w:rPr>
        <w:t>sa novim komentarom/ocenom</w:t>
      </w:r>
    </w:p>
    <w:p w14:paraId="01227A85" w14:textId="4A38A391" w:rsidR="007A564A" w:rsidRPr="00413778" w:rsidRDefault="00E71850" w:rsidP="007A564A">
      <w:pPr>
        <w:pStyle w:val="BodyText"/>
        <w:keepNext/>
        <w:ind w:left="108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Izuzeci</w:t>
      </w:r>
      <w:r w:rsidR="007A564A" w:rsidRPr="00413778">
        <w:rPr>
          <w:b/>
          <w:bCs/>
          <w:lang w:val="sr-Latn-RS"/>
        </w:rPr>
        <w:t>:</w:t>
      </w:r>
    </w:p>
    <w:p w14:paraId="22C2EF26" w14:textId="37E8882C" w:rsidR="007A564A" w:rsidRPr="00413778" w:rsidRDefault="00964088" w:rsidP="007A564A">
      <w:pPr>
        <w:pStyle w:val="BodyText"/>
        <w:ind w:firstLine="360"/>
        <w:rPr>
          <w:lang w:val="sr-Latn-RS"/>
        </w:rPr>
      </w:pPr>
      <w:r w:rsidRPr="00413778">
        <w:rPr>
          <w:lang w:val="sr-Latn-RS"/>
        </w:rPr>
        <w:t>Nema</w:t>
      </w:r>
      <w:r w:rsidR="007A564A" w:rsidRPr="00413778">
        <w:rPr>
          <w:lang w:val="sr-Latn-RS"/>
        </w:rPr>
        <w:t>.</w:t>
      </w:r>
    </w:p>
    <w:p w14:paraId="2B5D4C70" w14:textId="77777777" w:rsidR="007A564A" w:rsidRPr="00413778" w:rsidRDefault="007A564A" w:rsidP="007A564A">
      <w:pPr>
        <w:pStyle w:val="BodyText"/>
        <w:keepNext/>
        <w:ind w:left="108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Posledice:</w:t>
      </w:r>
    </w:p>
    <w:p w14:paraId="6464DBA8" w14:textId="4638B549" w:rsidR="00357271" w:rsidRPr="00413778" w:rsidRDefault="007A564A" w:rsidP="008A450F">
      <w:pPr>
        <w:pStyle w:val="BodyText"/>
        <w:ind w:left="1080"/>
        <w:rPr>
          <w:lang w:val="sr-Latn-RS"/>
        </w:rPr>
      </w:pPr>
      <w:r w:rsidRPr="00413778">
        <w:rPr>
          <w:lang w:val="sr-Latn-RS"/>
        </w:rPr>
        <w:t xml:space="preserve">Stranica se </w:t>
      </w:r>
      <w:r w:rsidR="00B467A5" w:rsidRPr="00413778">
        <w:rPr>
          <w:lang w:val="sr-Latn-RS"/>
        </w:rPr>
        <w:t>osvežava</w:t>
      </w:r>
      <w:r w:rsidRPr="00413778">
        <w:rPr>
          <w:lang w:val="sr-Latn-RS"/>
        </w:rPr>
        <w:t xml:space="preserve"> sa</w:t>
      </w:r>
      <w:r w:rsidR="00964088" w:rsidRPr="00413778">
        <w:rPr>
          <w:lang w:val="sr-Latn-RS"/>
        </w:rPr>
        <w:t xml:space="preserve"> novim</w:t>
      </w:r>
      <w:r w:rsidRPr="00413778">
        <w:rPr>
          <w:lang w:val="sr-Latn-RS"/>
        </w:rPr>
        <w:t xml:space="preserve"> informacijama o</w:t>
      </w:r>
      <w:r w:rsidR="00964088" w:rsidRPr="00413778">
        <w:rPr>
          <w:lang w:val="sr-Latn-RS"/>
        </w:rPr>
        <w:t xml:space="preserve"> datom terenu</w:t>
      </w:r>
      <w:r w:rsidRPr="00413778">
        <w:rPr>
          <w:lang w:val="sr-Latn-RS"/>
        </w:rPr>
        <w:t>.</w:t>
      </w:r>
    </w:p>
    <w:p w14:paraId="7B68190F" w14:textId="6396533A" w:rsidR="008A450F" w:rsidRPr="00413778" w:rsidRDefault="008A450F" w:rsidP="008A450F">
      <w:pPr>
        <w:pStyle w:val="BodyText"/>
        <w:ind w:left="1080"/>
        <w:rPr>
          <w:lang w:val="sr-Latn-RS"/>
        </w:rPr>
      </w:pPr>
    </w:p>
    <w:p w14:paraId="3FBB7313" w14:textId="37D75389" w:rsidR="008A450F" w:rsidRPr="00413778" w:rsidRDefault="008A450F" w:rsidP="008A450F">
      <w:pPr>
        <w:pStyle w:val="Heading2"/>
        <w:rPr>
          <w:lang w:val="sr-Latn-RS"/>
        </w:rPr>
      </w:pPr>
      <w:bookmarkStart w:id="35" w:name="_Toc101021355"/>
      <w:r w:rsidRPr="00413778">
        <w:rPr>
          <w:lang w:val="sr-Latn-RS"/>
        </w:rPr>
        <w:t xml:space="preserve">Unos, prikaz i </w:t>
      </w:r>
      <w:r w:rsidR="00B467A5" w:rsidRPr="00413778">
        <w:rPr>
          <w:lang w:val="sr-Latn-RS"/>
        </w:rPr>
        <w:t>ažuriranje</w:t>
      </w:r>
      <w:r w:rsidRPr="00413778">
        <w:rPr>
          <w:lang w:val="sr-Latn-RS"/>
        </w:rPr>
        <w:t xml:space="preserve"> osnovnih podataka o </w:t>
      </w:r>
      <w:r w:rsidR="00B467A5" w:rsidRPr="00413778">
        <w:rPr>
          <w:lang w:val="sr-Latn-RS"/>
        </w:rPr>
        <w:t>košarkaškim</w:t>
      </w:r>
      <w:r w:rsidRPr="00413778">
        <w:rPr>
          <w:lang w:val="sr-Latn-RS"/>
        </w:rPr>
        <w:t xml:space="preserve"> aktivnostima</w:t>
      </w:r>
      <w:bookmarkEnd w:id="35"/>
    </w:p>
    <w:p w14:paraId="153A6703" w14:textId="244D0506" w:rsidR="008A450F" w:rsidRPr="00413778" w:rsidRDefault="008A450F" w:rsidP="002D446B">
      <w:pPr>
        <w:pStyle w:val="Heading3"/>
        <w:ind w:firstLine="0"/>
        <w:rPr>
          <w:lang w:val="sr-Latn-RS"/>
        </w:rPr>
      </w:pPr>
      <w:bookmarkStart w:id="36" w:name="_Toc101021356"/>
      <w:r w:rsidRPr="00413778">
        <w:rPr>
          <w:lang w:val="sr-Latn-RS"/>
        </w:rPr>
        <w:t xml:space="preserve">Unos </w:t>
      </w:r>
      <w:r w:rsidR="00B467A5" w:rsidRPr="00413778">
        <w:rPr>
          <w:lang w:val="sr-Latn-RS"/>
        </w:rPr>
        <w:t>košarkaške</w:t>
      </w:r>
      <w:r w:rsidR="00B342FF" w:rsidRPr="00413778">
        <w:rPr>
          <w:lang w:val="sr-Latn-RS"/>
        </w:rPr>
        <w:t xml:space="preserve"> aktivnosti</w:t>
      </w:r>
      <w:bookmarkEnd w:id="36"/>
    </w:p>
    <w:p w14:paraId="7C8EA006" w14:textId="77777777" w:rsidR="008A450F" w:rsidRPr="00413778" w:rsidRDefault="008A450F" w:rsidP="008A450F">
      <w:pPr>
        <w:pStyle w:val="BodyText"/>
        <w:keepNext/>
        <w:ind w:left="108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Kratak opis:</w:t>
      </w:r>
    </w:p>
    <w:p w14:paraId="069E0064" w14:textId="4A01B977" w:rsidR="008A450F" w:rsidRPr="00413778" w:rsidRDefault="008A450F" w:rsidP="008A450F">
      <w:pPr>
        <w:pStyle w:val="BodyText"/>
        <w:ind w:left="1080"/>
        <w:rPr>
          <w:lang w:val="sr-Latn-RS"/>
        </w:rPr>
      </w:pPr>
      <w:r w:rsidRPr="00413778">
        <w:rPr>
          <w:lang w:val="sr-Latn-RS"/>
        </w:rPr>
        <w:t xml:space="preserve">Izmena podataka o stanju </w:t>
      </w:r>
      <w:r w:rsidR="00B342FF" w:rsidRPr="00413778">
        <w:rPr>
          <w:lang w:val="sr-Latn-RS"/>
        </w:rPr>
        <w:t>aktivnosti</w:t>
      </w:r>
      <w:r w:rsidRPr="00413778">
        <w:rPr>
          <w:lang w:val="sr-Latn-RS"/>
        </w:rPr>
        <w:t>.</w:t>
      </w:r>
    </w:p>
    <w:p w14:paraId="7681B9B1" w14:textId="77777777" w:rsidR="008A450F" w:rsidRPr="00413778" w:rsidRDefault="008A450F" w:rsidP="008A450F">
      <w:pPr>
        <w:pStyle w:val="BodyText"/>
        <w:keepNext/>
        <w:ind w:left="108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Akteri:</w:t>
      </w:r>
    </w:p>
    <w:p w14:paraId="69BDB26F" w14:textId="0850FA4B" w:rsidR="008A450F" w:rsidRPr="00413778" w:rsidRDefault="00B467A5" w:rsidP="008A450F">
      <w:pPr>
        <w:pStyle w:val="BodyText"/>
        <w:ind w:left="1080"/>
        <w:rPr>
          <w:lang w:val="sr-Latn-RS"/>
        </w:rPr>
      </w:pPr>
      <w:r w:rsidRPr="00413778">
        <w:rPr>
          <w:lang w:val="sr-Latn-RS"/>
        </w:rPr>
        <w:t>Korisnik</w:t>
      </w:r>
      <w:r w:rsidR="008A450F" w:rsidRPr="00413778">
        <w:rPr>
          <w:lang w:val="sr-Latn-RS"/>
        </w:rPr>
        <w:t xml:space="preserve"> sajta, Vlasnik terena, Administrator.</w:t>
      </w:r>
    </w:p>
    <w:p w14:paraId="2D734556" w14:textId="77777777" w:rsidR="008A450F" w:rsidRPr="00413778" w:rsidRDefault="008A450F" w:rsidP="008A450F">
      <w:pPr>
        <w:pStyle w:val="BodyText"/>
        <w:keepNext/>
        <w:ind w:left="108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Preduslovi:</w:t>
      </w:r>
    </w:p>
    <w:p w14:paraId="3A37B521" w14:textId="77777777" w:rsidR="008A450F" w:rsidRPr="00413778" w:rsidRDefault="008A450F" w:rsidP="008A450F">
      <w:pPr>
        <w:pStyle w:val="BodyText"/>
        <w:ind w:left="1080"/>
        <w:rPr>
          <w:lang w:val="sr-Latn-RS"/>
        </w:rPr>
      </w:pPr>
      <w:r w:rsidRPr="00413778">
        <w:rPr>
          <w:lang w:val="sr-Latn-RS"/>
        </w:rPr>
        <w:t>Korisnik, Vlasnik ili Administrator su prijavljeni na sajt.</w:t>
      </w:r>
    </w:p>
    <w:p w14:paraId="062C985F" w14:textId="77777777" w:rsidR="008A450F" w:rsidRPr="00413778" w:rsidRDefault="008A450F" w:rsidP="008A450F">
      <w:pPr>
        <w:pStyle w:val="BodyText"/>
        <w:keepNext/>
        <w:ind w:left="108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Osnovni tok:</w:t>
      </w:r>
    </w:p>
    <w:p w14:paraId="77DE1EC5" w14:textId="5AD89C85" w:rsidR="008A450F" w:rsidRPr="00413778" w:rsidRDefault="008A450F" w:rsidP="00F70CB6">
      <w:pPr>
        <w:pStyle w:val="BodyText"/>
        <w:numPr>
          <w:ilvl w:val="0"/>
          <w:numId w:val="42"/>
        </w:numPr>
        <w:rPr>
          <w:lang w:val="sr-Latn-RS"/>
        </w:rPr>
      </w:pPr>
      <w:r w:rsidRPr="00413778">
        <w:rPr>
          <w:lang w:val="sr-Latn-RS"/>
        </w:rPr>
        <w:t xml:space="preserve">Korisnik bira </w:t>
      </w:r>
      <w:r w:rsidR="00B342FF" w:rsidRPr="00413778">
        <w:rPr>
          <w:lang w:val="sr-Latn-RS"/>
        </w:rPr>
        <w:t>opciju na sajtu da kreira aktivnost</w:t>
      </w:r>
    </w:p>
    <w:p w14:paraId="1F4F567E" w14:textId="3BD813F6" w:rsidR="008A450F" w:rsidRPr="00413778" w:rsidRDefault="00B342FF" w:rsidP="00F70CB6">
      <w:pPr>
        <w:pStyle w:val="BodyText"/>
        <w:numPr>
          <w:ilvl w:val="0"/>
          <w:numId w:val="42"/>
        </w:numPr>
        <w:rPr>
          <w:lang w:val="sr-Latn-RS"/>
        </w:rPr>
      </w:pPr>
      <w:r w:rsidRPr="00413778">
        <w:rPr>
          <w:lang w:val="sr-Latn-RS"/>
        </w:rPr>
        <w:t xml:space="preserve">Korisnik na osnovu </w:t>
      </w:r>
      <w:r w:rsidR="00B467A5" w:rsidRPr="00413778">
        <w:rPr>
          <w:lang w:val="sr-Latn-RS"/>
        </w:rPr>
        <w:t>relevantnih</w:t>
      </w:r>
      <w:r w:rsidRPr="00413778">
        <w:rPr>
          <w:lang w:val="sr-Latn-RS"/>
        </w:rPr>
        <w:t xml:space="preserve"> </w:t>
      </w:r>
      <w:r w:rsidR="00B467A5" w:rsidRPr="00413778">
        <w:rPr>
          <w:lang w:val="sr-Latn-RS"/>
        </w:rPr>
        <w:t>informacija</w:t>
      </w:r>
      <w:r w:rsidRPr="00413778">
        <w:rPr>
          <w:lang w:val="sr-Latn-RS"/>
        </w:rPr>
        <w:t xml:space="preserve"> kreira aktivnost</w:t>
      </w:r>
    </w:p>
    <w:p w14:paraId="70B14649" w14:textId="368BB029" w:rsidR="00B342FF" w:rsidRPr="00413778" w:rsidRDefault="00B467A5" w:rsidP="00F70CB6">
      <w:pPr>
        <w:pStyle w:val="BodyText"/>
        <w:numPr>
          <w:ilvl w:val="0"/>
          <w:numId w:val="42"/>
        </w:numPr>
        <w:rPr>
          <w:lang w:val="sr-Latn-RS"/>
        </w:rPr>
      </w:pPr>
      <w:r w:rsidRPr="00413778">
        <w:rPr>
          <w:lang w:val="sr-Latn-RS"/>
        </w:rPr>
        <w:t>Potvrđuje</w:t>
      </w:r>
      <w:r w:rsidR="00B342FF" w:rsidRPr="00413778">
        <w:rPr>
          <w:lang w:val="sr-Latn-RS"/>
        </w:rPr>
        <w:t xml:space="preserve"> i stranica se </w:t>
      </w:r>
      <w:r w:rsidRPr="00413778">
        <w:rPr>
          <w:lang w:val="sr-Latn-RS"/>
        </w:rPr>
        <w:t>osvežava</w:t>
      </w:r>
      <w:r w:rsidR="00B342FF" w:rsidRPr="00413778">
        <w:rPr>
          <w:lang w:val="sr-Latn-RS"/>
        </w:rPr>
        <w:t xml:space="preserve"> sa novom </w:t>
      </w:r>
      <w:r w:rsidRPr="00413778">
        <w:rPr>
          <w:lang w:val="sr-Latn-RS"/>
        </w:rPr>
        <w:t>aktivnošću</w:t>
      </w:r>
    </w:p>
    <w:p w14:paraId="41B5DB0B" w14:textId="4C4F1A6F" w:rsidR="008A450F" w:rsidRPr="00413778" w:rsidRDefault="00E71850" w:rsidP="008A450F">
      <w:pPr>
        <w:pStyle w:val="BodyText"/>
        <w:keepNext/>
        <w:ind w:left="108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Izuzeci</w:t>
      </w:r>
      <w:r w:rsidR="008A450F" w:rsidRPr="00413778">
        <w:rPr>
          <w:b/>
          <w:bCs/>
          <w:lang w:val="sr-Latn-RS"/>
        </w:rPr>
        <w:t>:</w:t>
      </w:r>
    </w:p>
    <w:p w14:paraId="78A10278" w14:textId="53584D7A" w:rsidR="008A450F" w:rsidRPr="00413778" w:rsidRDefault="00B342FF" w:rsidP="008A450F">
      <w:pPr>
        <w:pStyle w:val="BodyText"/>
        <w:ind w:left="1080"/>
        <w:rPr>
          <w:lang w:val="sr-Latn-RS"/>
        </w:rPr>
      </w:pPr>
      <w:r w:rsidRPr="00413778">
        <w:rPr>
          <w:lang w:val="sr-Latn-RS"/>
        </w:rPr>
        <w:t>Nema.</w:t>
      </w:r>
    </w:p>
    <w:p w14:paraId="53E8AEC0" w14:textId="77777777" w:rsidR="008A450F" w:rsidRPr="00413778" w:rsidRDefault="008A450F" w:rsidP="008A450F">
      <w:pPr>
        <w:pStyle w:val="BodyText"/>
        <w:keepNext/>
        <w:ind w:left="108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Posledice:</w:t>
      </w:r>
    </w:p>
    <w:p w14:paraId="2084F104" w14:textId="06917D49" w:rsidR="008A450F" w:rsidRPr="00413778" w:rsidRDefault="008A450F" w:rsidP="008A450F">
      <w:pPr>
        <w:pStyle w:val="BodyText"/>
        <w:ind w:left="1080"/>
        <w:rPr>
          <w:lang w:val="sr-Latn-RS"/>
        </w:rPr>
      </w:pPr>
      <w:r w:rsidRPr="00413778">
        <w:rPr>
          <w:lang w:val="sr-Latn-RS"/>
        </w:rPr>
        <w:t xml:space="preserve">Podaci o </w:t>
      </w:r>
      <w:r w:rsidR="00B342FF" w:rsidRPr="00413778">
        <w:rPr>
          <w:lang w:val="sr-Latn-RS"/>
        </w:rPr>
        <w:t xml:space="preserve">listi </w:t>
      </w:r>
      <w:r w:rsidR="00B467A5" w:rsidRPr="00413778">
        <w:rPr>
          <w:lang w:val="sr-Latn-RS"/>
        </w:rPr>
        <w:t>košarkaških</w:t>
      </w:r>
      <w:r w:rsidR="00B342FF" w:rsidRPr="00413778">
        <w:rPr>
          <w:lang w:val="sr-Latn-RS"/>
        </w:rPr>
        <w:t xml:space="preserve"> aktivnosti </w:t>
      </w:r>
    </w:p>
    <w:p w14:paraId="271EE432" w14:textId="47E736AC" w:rsidR="008A450F" w:rsidRPr="00413778" w:rsidRDefault="008A450F" w:rsidP="002D446B">
      <w:pPr>
        <w:pStyle w:val="Heading3"/>
        <w:ind w:firstLine="0"/>
        <w:rPr>
          <w:lang w:val="sr-Latn-RS"/>
        </w:rPr>
      </w:pPr>
      <w:bookmarkStart w:id="37" w:name="_Toc101021357"/>
      <w:r w:rsidRPr="00413778">
        <w:rPr>
          <w:lang w:val="sr-Latn-RS"/>
        </w:rPr>
        <w:t xml:space="preserve">Prikazivanje </w:t>
      </w:r>
      <w:r w:rsidR="00B467A5" w:rsidRPr="00413778">
        <w:rPr>
          <w:lang w:val="sr-Latn-RS"/>
        </w:rPr>
        <w:t>košarkaške</w:t>
      </w:r>
      <w:r w:rsidR="00045422" w:rsidRPr="00413778">
        <w:rPr>
          <w:lang w:val="sr-Latn-RS"/>
        </w:rPr>
        <w:t xml:space="preserve"> aktivnosti</w:t>
      </w:r>
      <w:bookmarkEnd w:id="37"/>
    </w:p>
    <w:p w14:paraId="67251F6A" w14:textId="77777777" w:rsidR="008A450F" w:rsidRPr="00413778" w:rsidRDefault="008A450F" w:rsidP="008A450F">
      <w:pPr>
        <w:pStyle w:val="BodyText"/>
        <w:keepNext/>
        <w:ind w:left="108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Kratak opis:</w:t>
      </w:r>
    </w:p>
    <w:p w14:paraId="163309C4" w14:textId="0F878F82" w:rsidR="008A450F" w:rsidRPr="00413778" w:rsidRDefault="008A450F" w:rsidP="008A450F">
      <w:pPr>
        <w:pStyle w:val="BodyText"/>
        <w:ind w:left="1080"/>
        <w:rPr>
          <w:lang w:val="sr-Latn-RS"/>
        </w:rPr>
      </w:pPr>
      <w:r w:rsidRPr="00413778">
        <w:rPr>
          <w:lang w:val="sr-Latn-RS"/>
        </w:rPr>
        <w:t xml:space="preserve">Prikazivanje podataka o </w:t>
      </w:r>
      <w:r w:rsidR="00045422" w:rsidRPr="00413778">
        <w:rPr>
          <w:lang w:val="sr-Latn-RS"/>
        </w:rPr>
        <w:t>aktivnostima</w:t>
      </w:r>
      <w:r w:rsidRPr="00413778">
        <w:rPr>
          <w:lang w:val="sr-Latn-RS"/>
        </w:rPr>
        <w:t>.</w:t>
      </w:r>
    </w:p>
    <w:p w14:paraId="3F0A5907" w14:textId="77777777" w:rsidR="008A450F" w:rsidRPr="00413778" w:rsidRDefault="008A450F" w:rsidP="008A450F">
      <w:pPr>
        <w:pStyle w:val="BodyText"/>
        <w:keepNext/>
        <w:ind w:left="108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Akteri:</w:t>
      </w:r>
    </w:p>
    <w:p w14:paraId="0B063D8F" w14:textId="5E420D7C" w:rsidR="008A450F" w:rsidRPr="00413778" w:rsidRDefault="00B467A5" w:rsidP="008A450F">
      <w:pPr>
        <w:pStyle w:val="BodyText"/>
        <w:ind w:left="1080"/>
        <w:rPr>
          <w:lang w:val="sr-Latn-RS"/>
        </w:rPr>
      </w:pPr>
      <w:r w:rsidRPr="00413778">
        <w:rPr>
          <w:lang w:val="sr-Latn-RS"/>
        </w:rPr>
        <w:t>Korisnik</w:t>
      </w:r>
      <w:r w:rsidR="008A450F" w:rsidRPr="00413778">
        <w:rPr>
          <w:lang w:val="sr-Latn-RS"/>
        </w:rPr>
        <w:t xml:space="preserve"> sajta, Vlasnik terena, Administrator.</w:t>
      </w:r>
    </w:p>
    <w:p w14:paraId="09744C87" w14:textId="77777777" w:rsidR="008A450F" w:rsidRPr="00413778" w:rsidRDefault="008A450F" w:rsidP="008A450F">
      <w:pPr>
        <w:pStyle w:val="BodyText"/>
        <w:keepNext/>
        <w:ind w:left="108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Preduslovi:</w:t>
      </w:r>
    </w:p>
    <w:p w14:paraId="4DA885A6" w14:textId="6A42043E" w:rsidR="008A450F" w:rsidRPr="00413778" w:rsidRDefault="00B467A5" w:rsidP="008A450F">
      <w:pPr>
        <w:pStyle w:val="BodyText"/>
        <w:ind w:left="1080"/>
        <w:rPr>
          <w:lang w:val="sr-Latn-RS"/>
        </w:rPr>
      </w:pPr>
      <w:r w:rsidRPr="00413778">
        <w:rPr>
          <w:lang w:val="sr-Latn-RS"/>
        </w:rPr>
        <w:t>Korisnik, Vlasnik</w:t>
      </w:r>
      <w:r w:rsidR="008A450F" w:rsidRPr="00413778">
        <w:rPr>
          <w:lang w:val="sr-Latn-RS"/>
        </w:rPr>
        <w:t xml:space="preserve"> ili Administrator su prijavljeni na sajt.</w:t>
      </w:r>
    </w:p>
    <w:p w14:paraId="551C0A65" w14:textId="77777777" w:rsidR="008A450F" w:rsidRPr="00413778" w:rsidRDefault="008A450F" w:rsidP="008A450F">
      <w:pPr>
        <w:pStyle w:val="BodyText"/>
        <w:keepNext/>
        <w:ind w:left="108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lastRenderedPageBreak/>
        <w:t>Osnovni tok:</w:t>
      </w:r>
    </w:p>
    <w:p w14:paraId="2FC79D68" w14:textId="63A5A9AD" w:rsidR="008A450F" w:rsidRPr="00413778" w:rsidRDefault="008A450F" w:rsidP="00F70CB6">
      <w:pPr>
        <w:pStyle w:val="BodyText"/>
        <w:numPr>
          <w:ilvl w:val="0"/>
          <w:numId w:val="43"/>
        </w:numPr>
        <w:rPr>
          <w:lang w:val="sr-Latn-RS"/>
        </w:rPr>
      </w:pPr>
      <w:r w:rsidRPr="00413778">
        <w:rPr>
          <w:lang w:val="sr-Latn-RS"/>
        </w:rPr>
        <w:t xml:space="preserve">Korisnik bira </w:t>
      </w:r>
      <w:r w:rsidR="00045422" w:rsidRPr="00413778">
        <w:rPr>
          <w:lang w:val="sr-Latn-RS"/>
        </w:rPr>
        <w:t>aktivnost</w:t>
      </w:r>
      <w:r w:rsidRPr="00413778">
        <w:rPr>
          <w:lang w:val="sr-Latn-RS"/>
        </w:rPr>
        <w:t xml:space="preserve"> za koj</w:t>
      </w:r>
      <w:r w:rsidR="00045422" w:rsidRPr="00413778">
        <w:rPr>
          <w:lang w:val="sr-Latn-RS"/>
        </w:rPr>
        <w:t>u</w:t>
      </w:r>
      <w:r w:rsidRPr="00413778">
        <w:rPr>
          <w:lang w:val="sr-Latn-RS"/>
        </w:rPr>
        <w:t xml:space="preserve"> </w:t>
      </w:r>
      <w:r w:rsidR="00B467A5" w:rsidRPr="00413778">
        <w:rPr>
          <w:lang w:val="sr-Latn-RS"/>
        </w:rPr>
        <w:t>želi</w:t>
      </w:r>
      <w:r w:rsidRPr="00413778">
        <w:rPr>
          <w:lang w:val="sr-Latn-RS"/>
        </w:rPr>
        <w:t xml:space="preserve"> da sazna vise informacija</w:t>
      </w:r>
    </w:p>
    <w:p w14:paraId="17EE7B05" w14:textId="608B219E" w:rsidR="008A450F" w:rsidRPr="00413778" w:rsidRDefault="008A450F" w:rsidP="00F70CB6">
      <w:pPr>
        <w:pStyle w:val="BodyText"/>
        <w:numPr>
          <w:ilvl w:val="0"/>
          <w:numId w:val="43"/>
        </w:numPr>
        <w:rPr>
          <w:lang w:val="sr-Latn-RS"/>
        </w:rPr>
      </w:pPr>
      <w:r w:rsidRPr="00413778">
        <w:rPr>
          <w:lang w:val="sr-Latn-RS"/>
        </w:rPr>
        <w:t xml:space="preserve">Stranica prikazuje </w:t>
      </w:r>
      <w:r w:rsidR="00045422" w:rsidRPr="00413778">
        <w:rPr>
          <w:lang w:val="sr-Latn-RS"/>
        </w:rPr>
        <w:t xml:space="preserve">relevantne informacije za </w:t>
      </w:r>
      <w:r w:rsidR="00B467A5" w:rsidRPr="00413778">
        <w:rPr>
          <w:lang w:val="sr-Latn-RS"/>
        </w:rPr>
        <w:t>košarkašku</w:t>
      </w:r>
      <w:r w:rsidR="00045422" w:rsidRPr="00413778">
        <w:rPr>
          <w:lang w:val="sr-Latn-RS"/>
        </w:rPr>
        <w:t xml:space="preserve"> aktivnost.</w:t>
      </w:r>
    </w:p>
    <w:p w14:paraId="32F2394C" w14:textId="0E52F258" w:rsidR="008A450F" w:rsidRPr="00413778" w:rsidRDefault="00E71850" w:rsidP="008A450F">
      <w:pPr>
        <w:pStyle w:val="BodyText"/>
        <w:keepNext/>
        <w:ind w:left="108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Izuzeci</w:t>
      </w:r>
      <w:r w:rsidR="008A450F" w:rsidRPr="00413778">
        <w:rPr>
          <w:b/>
          <w:bCs/>
          <w:lang w:val="sr-Latn-RS"/>
        </w:rPr>
        <w:t>:</w:t>
      </w:r>
    </w:p>
    <w:p w14:paraId="118CE138" w14:textId="19ABDE4A" w:rsidR="008A450F" w:rsidRPr="00413778" w:rsidRDefault="00045422" w:rsidP="008A450F">
      <w:pPr>
        <w:pStyle w:val="BodyText"/>
        <w:ind w:firstLine="360"/>
        <w:rPr>
          <w:lang w:val="sr-Latn-RS"/>
        </w:rPr>
      </w:pPr>
      <w:r w:rsidRPr="00413778">
        <w:rPr>
          <w:lang w:val="sr-Latn-RS"/>
        </w:rPr>
        <w:t>Nema</w:t>
      </w:r>
      <w:r w:rsidR="008A450F" w:rsidRPr="00413778">
        <w:rPr>
          <w:lang w:val="sr-Latn-RS"/>
        </w:rPr>
        <w:t>.</w:t>
      </w:r>
    </w:p>
    <w:p w14:paraId="64A8D531" w14:textId="77777777" w:rsidR="008A450F" w:rsidRPr="00413778" w:rsidRDefault="008A450F" w:rsidP="008A450F">
      <w:pPr>
        <w:pStyle w:val="BodyText"/>
        <w:keepNext/>
        <w:ind w:left="108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Posledice:</w:t>
      </w:r>
    </w:p>
    <w:p w14:paraId="3C07AD51" w14:textId="21F7801D" w:rsidR="008A450F" w:rsidRPr="00413778" w:rsidRDefault="008A450F" w:rsidP="008A450F">
      <w:pPr>
        <w:pStyle w:val="BodyText"/>
        <w:ind w:left="1080"/>
        <w:rPr>
          <w:lang w:val="sr-Latn-RS"/>
        </w:rPr>
      </w:pPr>
      <w:r w:rsidRPr="00413778">
        <w:rPr>
          <w:lang w:val="sr-Latn-RS"/>
        </w:rPr>
        <w:t xml:space="preserve">Stranica se </w:t>
      </w:r>
      <w:r w:rsidR="00B467A5" w:rsidRPr="00413778">
        <w:rPr>
          <w:lang w:val="sr-Latn-RS"/>
        </w:rPr>
        <w:t>osvežava</w:t>
      </w:r>
      <w:r w:rsidRPr="00413778">
        <w:rPr>
          <w:lang w:val="sr-Latn-RS"/>
        </w:rPr>
        <w:t xml:space="preserve"> sa informacijama o </w:t>
      </w:r>
      <w:r w:rsidR="00045422" w:rsidRPr="00413778">
        <w:rPr>
          <w:lang w:val="sr-Latn-RS"/>
        </w:rPr>
        <w:t xml:space="preserve">datoj </w:t>
      </w:r>
      <w:r w:rsidR="00B467A5" w:rsidRPr="00413778">
        <w:rPr>
          <w:lang w:val="sr-Latn-RS"/>
        </w:rPr>
        <w:t>košarkaškoj</w:t>
      </w:r>
      <w:r w:rsidR="00045422" w:rsidRPr="00413778">
        <w:rPr>
          <w:lang w:val="sr-Latn-RS"/>
        </w:rPr>
        <w:t xml:space="preserve"> aktivnosti</w:t>
      </w:r>
      <w:r w:rsidRPr="00413778">
        <w:rPr>
          <w:lang w:val="sr-Latn-RS"/>
        </w:rPr>
        <w:t>.</w:t>
      </w:r>
    </w:p>
    <w:p w14:paraId="0D90C137" w14:textId="098D8792" w:rsidR="008A450F" w:rsidRPr="00413778" w:rsidRDefault="00B467A5" w:rsidP="00F70CB6">
      <w:pPr>
        <w:pStyle w:val="Heading3"/>
        <w:ind w:firstLine="0"/>
        <w:rPr>
          <w:lang w:val="sr-Latn-RS"/>
        </w:rPr>
      </w:pPr>
      <w:bookmarkStart w:id="38" w:name="_Toc101021358"/>
      <w:r w:rsidRPr="00413778">
        <w:rPr>
          <w:lang w:val="sr-Latn-RS"/>
        </w:rPr>
        <w:t>Ažuriranje</w:t>
      </w:r>
      <w:r w:rsidR="008A450F" w:rsidRPr="00413778">
        <w:rPr>
          <w:lang w:val="sr-Latn-RS"/>
        </w:rPr>
        <w:t xml:space="preserve"> </w:t>
      </w:r>
      <w:r w:rsidRPr="00413778">
        <w:rPr>
          <w:lang w:val="sr-Latn-RS"/>
        </w:rPr>
        <w:t>košarkaške</w:t>
      </w:r>
      <w:r w:rsidR="00045422" w:rsidRPr="00413778">
        <w:rPr>
          <w:lang w:val="sr-Latn-RS"/>
        </w:rPr>
        <w:t xml:space="preserve"> aktivnosti</w:t>
      </w:r>
      <w:bookmarkEnd w:id="38"/>
    </w:p>
    <w:p w14:paraId="055104B8" w14:textId="77777777" w:rsidR="008A450F" w:rsidRPr="00413778" w:rsidRDefault="008A450F" w:rsidP="008A450F">
      <w:pPr>
        <w:pStyle w:val="BodyText"/>
        <w:keepNext/>
        <w:ind w:left="108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Kratak opis:</w:t>
      </w:r>
    </w:p>
    <w:p w14:paraId="102EC0FE" w14:textId="4EBFF922" w:rsidR="008A450F" w:rsidRPr="00413778" w:rsidRDefault="00B467A5" w:rsidP="008A450F">
      <w:pPr>
        <w:pStyle w:val="BodyText"/>
        <w:ind w:left="1080"/>
        <w:rPr>
          <w:lang w:val="sr-Latn-RS"/>
        </w:rPr>
      </w:pPr>
      <w:r w:rsidRPr="00413778">
        <w:rPr>
          <w:lang w:val="sr-Latn-RS"/>
        </w:rPr>
        <w:t>Ažuriranje</w:t>
      </w:r>
      <w:r w:rsidR="008A450F" w:rsidRPr="00413778">
        <w:rPr>
          <w:lang w:val="sr-Latn-RS"/>
        </w:rPr>
        <w:t xml:space="preserve"> podataka o </w:t>
      </w:r>
      <w:r w:rsidR="00741DE9" w:rsidRPr="00413778">
        <w:rPr>
          <w:lang w:val="sr-Latn-RS"/>
        </w:rPr>
        <w:t>aktivnosti</w:t>
      </w:r>
      <w:r w:rsidR="008A450F" w:rsidRPr="00413778">
        <w:rPr>
          <w:lang w:val="sr-Latn-RS"/>
        </w:rPr>
        <w:t>.</w:t>
      </w:r>
    </w:p>
    <w:p w14:paraId="6CAE81F3" w14:textId="77777777" w:rsidR="008A450F" w:rsidRPr="00413778" w:rsidRDefault="008A450F" w:rsidP="008A450F">
      <w:pPr>
        <w:pStyle w:val="BodyText"/>
        <w:keepNext/>
        <w:ind w:left="108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Akteri:</w:t>
      </w:r>
    </w:p>
    <w:p w14:paraId="7DBC3186" w14:textId="1FF15C6E" w:rsidR="008A450F" w:rsidRPr="00413778" w:rsidRDefault="00B467A5" w:rsidP="008A450F">
      <w:pPr>
        <w:pStyle w:val="BodyText"/>
        <w:ind w:left="1080"/>
        <w:rPr>
          <w:lang w:val="sr-Latn-RS"/>
        </w:rPr>
      </w:pPr>
      <w:r w:rsidRPr="00413778">
        <w:rPr>
          <w:lang w:val="sr-Latn-RS"/>
        </w:rPr>
        <w:t>Korisnik</w:t>
      </w:r>
      <w:r w:rsidR="008A450F" w:rsidRPr="00413778">
        <w:rPr>
          <w:lang w:val="sr-Latn-RS"/>
        </w:rPr>
        <w:t xml:space="preserve"> sajta, Vlasnik terena, Administrator.</w:t>
      </w:r>
    </w:p>
    <w:p w14:paraId="37C4D166" w14:textId="77777777" w:rsidR="008A450F" w:rsidRPr="00413778" w:rsidRDefault="008A450F" w:rsidP="008A450F">
      <w:pPr>
        <w:pStyle w:val="BodyText"/>
        <w:keepNext/>
        <w:ind w:left="108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Preduslovi:</w:t>
      </w:r>
    </w:p>
    <w:p w14:paraId="14A2094E" w14:textId="47B90FF0" w:rsidR="008A450F" w:rsidRPr="00413778" w:rsidRDefault="00B467A5" w:rsidP="008A450F">
      <w:pPr>
        <w:pStyle w:val="BodyText"/>
        <w:ind w:left="1080"/>
        <w:rPr>
          <w:lang w:val="sr-Latn-RS"/>
        </w:rPr>
      </w:pPr>
      <w:r w:rsidRPr="00413778">
        <w:rPr>
          <w:lang w:val="sr-Latn-RS"/>
        </w:rPr>
        <w:t>Korisnik, Vlasnik</w:t>
      </w:r>
      <w:r w:rsidR="008A450F" w:rsidRPr="00413778">
        <w:rPr>
          <w:lang w:val="sr-Latn-RS"/>
        </w:rPr>
        <w:t xml:space="preserve"> ili Administrator su prijavljeni na sajt.</w:t>
      </w:r>
    </w:p>
    <w:p w14:paraId="274BA13F" w14:textId="77777777" w:rsidR="008A450F" w:rsidRPr="00413778" w:rsidRDefault="008A450F" w:rsidP="008A450F">
      <w:pPr>
        <w:pStyle w:val="BodyText"/>
        <w:keepNext/>
        <w:ind w:left="108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Osnovni tok:</w:t>
      </w:r>
    </w:p>
    <w:p w14:paraId="1B75B24C" w14:textId="5E7CD7B4" w:rsidR="008A450F" w:rsidRPr="00413778" w:rsidRDefault="008A450F" w:rsidP="00F70CB6">
      <w:pPr>
        <w:pStyle w:val="BodyText"/>
        <w:numPr>
          <w:ilvl w:val="0"/>
          <w:numId w:val="44"/>
        </w:numPr>
        <w:rPr>
          <w:lang w:val="sr-Latn-RS"/>
        </w:rPr>
      </w:pPr>
      <w:r w:rsidRPr="00413778">
        <w:rPr>
          <w:lang w:val="sr-Latn-RS"/>
        </w:rPr>
        <w:t xml:space="preserve">Korisnik bira </w:t>
      </w:r>
      <w:r w:rsidR="00741DE9" w:rsidRPr="00413778">
        <w:rPr>
          <w:lang w:val="sr-Latn-RS"/>
        </w:rPr>
        <w:t>aktivnost</w:t>
      </w:r>
      <w:r w:rsidRPr="00413778">
        <w:rPr>
          <w:lang w:val="sr-Latn-RS"/>
        </w:rPr>
        <w:t xml:space="preserve"> za koj</w:t>
      </w:r>
      <w:r w:rsidR="00741DE9" w:rsidRPr="00413778">
        <w:rPr>
          <w:lang w:val="sr-Latn-RS"/>
        </w:rPr>
        <w:t>u</w:t>
      </w:r>
      <w:r w:rsidRPr="00413778">
        <w:rPr>
          <w:lang w:val="sr-Latn-RS"/>
        </w:rPr>
        <w:t xml:space="preserve"> </w:t>
      </w:r>
      <w:r w:rsidR="00B467A5" w:rsidRPr="00413778">
        <w:rPr>
          <w:lang w:val="sr-Latn-RS"/>
        </w:rPr>
        <w:t>želi</w:t>
      </w:r>
      <w:r w:rsidRPr="00413778">
        <w:rPr>
          <w:lang w:val="sr-Latn-RS"/>
        </w:rPr>
        <w:t xml:space="preserve"> da sazna vise informacija</w:t>
      </w:r>
    </w:p>
    <w:p w14:paraId="0D45E13C" w14:textId="256E414E" w:rsidR="008A450F" w:rsidRPr="00413778" w:rsidRDefault="008A450F" w:rsidP="00F70CB6">
      <w:pPr>
        <w:pStyle w:val="BodyText"/>
        <w:numPr>
          <w:ilvl w:val="0"/>
          <w:numId w:val="44"/>
        </w:numPr>
        <w:rPr>
          <w:lang w:val="sr-Latn-RS"/>
        </w:rPr>
      </w:pPr>
      <w:r w:rsidRPr="00413778">
        <w:rPr>
          <w:lang w:val="sr-Latn-RS"/>
        </w:rPr>
        <w:t xml:space="preserve">Stranica prikazuje </w:t>
      </w:r>
      <w:r w:rsidR="00741DE9" w:rsidRPr="00413778">
        <w:rPr>
          <w:lang w:val="sr-Latn-RS"/>
        </w:rPr>
        <w:t xml:space="preserve">informacije za </w:t>
      </w:r>
      <w:r w:rsidR="00B467A5" w:rsidRPr="00413778">
        <w:rPr>
          <w:lang w:val="sr-Latn-RS"/>
        </w:rPr>
        <w:t>košarkašku</w:t>
      </w:r>
      <w:r w:rsidR="00741DE9" w:rsidRPr="00413778">
        <w:rPr>
          <w:lang w:val="sr-Latn-RS"/>
        </w:rPr>
        <w:t xml:space="preserve"> aktivnost.</w:t>
      </w:r>
    </w:p>
    <w:p w14:paraId="55A40600" w14:textId="44FC9462" w:rsidR="00741DE9" w:rsidRPr="00413778" w:rsidRDefault="00741DE9" w:rsidP="00F70CB6">
      <w:pPr>
        <w:pStyle w:val="BodyText"/>
        <w:numPr>
          <w:ilvl w:val="0"/>
          <w:numId w:val="44"/>
        </w:numPr>
        <w:rPr>
          <w:lang w:val="sr-Latn-RS"/>
        </w:rPr>
      </w:pPr>
      <w:r w:rsidRPr="00413778">
        <w:rPr>
          <w:lang w:val="sr-Latn-RS"/>
        </w:rPr>
        <w:t>Korisnik vrsi neke izmene</w:t>
      </w:r>
    </w:p>
    <w:p w14:paraId="28D5401B" w14:textId="5EF9872D" w:rsidR="00741DE9" w:rsidRPr="00413778" w:rsidRDefault="00741DE9" w:rsidP="00F70CB6">
      <w:pPr>
        <w:pStyle w:val="BodyText"/>
        <w:numPr>
          <w:ilvl w:val="0"/>
          <w:numId w:val="44"/>
        </w:numPr>
        <w:rPr>
          <w:lang w:val="sr-Latn-RS"/>
        </w:rPr>
      </w:pPr>
      <w:r w:rsidRPr="00413778">
        <w:rPr>
          <w:lang w:val="sr-Latn-RS"/>
        </w:rPr>
        <w:t xml:space="preserve">Aktivnost i stranica se </w:t>
      </w:r>
      <w:r w:rsidR="00B467A5" w:rsidRPr="00413778">
        <w:rPr>
          <w:lang w:val="sr-Latn-RS"/>
        </w:rPr>
        <w:t>osvežavaju</w:t>
      </w:r>
      <w:r w:rsidRPr="00413778">
        <w:rPr>
          <w:lang w:val="sr-Latn-RS"/>
        </w:rPr>
        <w:t xml:space="preserve"> sa novim informacijama</w:t>
      </w:r>
    </w:p>
    <w:p w14:paraId="4CDE632F" w14:textId="5488A584" w:rsidR="008A450F" w:rsidRPr="00413778" w:rsidRDefault="00E71850" w:rsidP="008A450F">
      <w:pPr>
        <w:pStyle w:val="BodyText"/>
        <w:keepNext/>
        <w:ind w:left="108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Izuzeci</w:t>
      </w:r>
      <w:r w:rsidR="008A450F" w:rsidRPr="00413778">
        <w:rPr>
          <w:b/>
          <w:bCs/>
          <w:lang w:val="sr-Latn-RS"/>
        </w:rPr>
        <w:t>:</w:t>
      </w:r>
    </w:p>
    <w:p w14:paraId="0A8FD83F" w14:textId="37E980E4" w:rsidR="008A450F" w:rsidRPr="00413778" w:rsidRDefault="00741DE9" w:rsidP="008A450F">
      <w:pPr>
        <w:pStyle w:val="BodyText"/>
        <w:ind w:firstLine="360"/>
        <w:rPr>
          <w:lang w:val="sr-Latn-RS"/>
        </w:rPr>
      </w:pPr>
      <w:r w:rsidRPr="00413778">
        <w:rPr>
          <w:lang w:val="sr-Latn-RS"/>
        </w:rPr>
        <w:t>Nema.</w:t>
      </w:r>
    </w:p>
    <w:p w14:paraId="4B679804" w14:textId="77777777" w:rsidR="008A450F" w:rsidRPr="00413778" w:rsidRDefault="008A450F" w:rsidP="008A450F">
      <w:pPr>
        <w:pStyle w:val="BodyText"/>
        <w:keepNext/>
        <w:ind w:left="108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Posledice:</w:t>
      </w:r>
    </w:p>
    <w:p w14:paraId="603FB4F5" w14:textId="3C2AB476" w:rsidR="008A450F" w:rsidRPr="00413778" w:rsidRDefault="008A450F" w:rsidP="008A450F">
      <w:pPr>
        <w:pStyle w:val="BodyText"/>
        <w:ind w:left="1080"/>
        <w:rPr>
          <w:lang w:val="sr-Latn-RS"/>
        </w:rPr>
      </w:pPr>
      <w:r w:rsidRPr="00413778">
        <w:rPr>
          <w:lang w:val="sr-Latn-RS"/>
        </w:rPr>
        <w:t xml:space="preserve">Stranica se </w:t>
      </w:r>
      <w:r w:rsidR="00B467A5" w:rsidRPr="00413778">
        <w:rPr>
          <w:lang w:val="sr-Latn-RS"/>
        </w:rPr>
        <w:t>osvežava</w:t>
      </w:r>
      <w:r w:rsidRPr="00413778">
        <w:rPr>
          <w:lang w:val="sr-Latn-RS"/>
        </w:rPr>
        <w:t xml:space="preserve"> sa informacijama o </w:t>
      </w:r>
      <w:r w:rsidR="00B467A5" w:rsidRPr="00413778">
        <w:rPr>
          <w:lang w:val="sr-Latn-RS"/>
        </w:rPr>
        <w:t>košarkaškoj</w:t>
      </w:r>
      <w:r w:rsidR="00741DE9" w:rsidRPr="00413778">
        <w:rPr>
          <w:lang w:val="sr-Latn-RS"/>
        </w:rPr>
        <w:t xml:space="preserve"> aktivnosti</w:t>
      </w:r>
      <w:r w:rsidRPr="00413778">
        <w:rPr>
          <w:lang w:val="sr-Latn-RS"/>
        </w:rPr>
        <w:t>.</w:t>
      </w:r>
    </w:p>
    <w:p w14:paraId="070DFD3D" w14:textId="77777777" w:rsidR="008A450F" w:rsidRPr="00413778" w:rsidRDefault="008A450F" w:rsidP="00F70CB6">
      <w:pPr>
        <w:pStyle w:val="Heading3"/>
        <w:ind w:firstLine="0"/>
        <w:rPr>
          <w:lang w:val="sr-Latn-RS"/>
        </w:rPr>
      </w:pPr>
      <w:bookmarkStart w:id="39" w:name="_Toc101021359"/>
      <w:r w:rsidRPr="00413778">
        <w:rPr>
          <w:lang w:val="sr-Latn-RS"/>
        </w:rPr>
        <w:t>Ostavljanje komentara/ocene</w:t>
      </w:r>
      <w:bookmarkEnd w:id="39"/>
    </w:p>
    <w:p w14:paraId="3EB8C5A8" w14:textId="77777777" w:rsidR="008A450F" w:rsidRPr="00413778" w:rsidRDefault="008A450F" w:rsidP="008A450F">
      <w:pPr>
        <w:pStyle w:val="BodyText"/>
        <w:keepNext/>
        <w:ind w:left="108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Kratak opis:</w:t>
      </w:r>
    </w:p>
    <w:p w14:paraId="51839639" w14:textId="49046E3C" w:rsidR="008A450F" w:rsidRPr="00413778" w:rsidRDefault="008A450F" w:rsidP="008A450F">
      <w:pPr>
        <w:pStyle w:val="BodyText"/>
        <w:ind w:left="1080"/>
        <w:rPr>
          <w:lang w:val="sr-Latn-RS"/>
        </w:rPr>
      </w:pPr>
      <w:r w:rsidRPr="00413778">
        <w:rPr>
          <w:lang w:val="sr-Latn-RS"/>
        </w:rPr>
        <w:t xml:space="preserve">Ostavljanje podataka o </w:t>
      </w:r>
      <w:r w:rsidR="00741DE9" w:rsidRPr="00413778">
        <w:rPr>
          <w:lang w:val="sr-Latn-RS"/>
        </w:rPr>
        <w:t>datoj aktivnosti</w:t>
      </w:r>
      <w:r w:rsidRPr="00413778">
        <w:rPr>
          <w:lang w:val="sr-Latn-RS"/>
        </w:rPr>
        <w:t>.</w:t>
      </w:r>
    </w:p>
    <w:p w14:paraId="4026DA87" w14:textId="77777777" w:rsidR="008A450F" w:rsidRPr="00413778" w:rsidRDefault="008A450F" w:rsidP="008A450F">
      <w:pPr>
        <w:pStyle w:val="BodyText"/>
        <w:keepNext/>
        <w:ind w:left="108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Akteri:</w:t>
      </w:r>
    </w:p>
    <w:p w14:paraId="2D9A545F" w14:textId="0005FEBC" w:rsidR="008A450F" w:rsidRPr="00413778" w:rsidRDefault="00B467A5" w:rsidP="008A450F">
      <w:pPr>
        <w:pStyle w:val="BodyText"/>
        <w:ind w:left="1080"/>
        <w:rPr>
          <w:lang w:val="sr-Latn-RS"/>
        </w:rPr>
      </w:pPr>
      <w:r w:rsidRPr="00413778">
        <w:rPr>
          <w:lang w:val="sr-Latn-RS"/>
        </w:rPr>
        <w:t>Korisnik</w:t>
      </w:r>
      <w:r w:rsidR="008A450F" w:rsidRPr="00413778">
        <w:rPr>
          <w:lang w:val="sr-Latn-RS"/>
        </w:rPr>
        <w:t xml:space="preserve"> sajta, Vlasnik terena, Administrator.</w:t>
      </w:r>
    </w:p>
    <w:p w14:paraId="14A3867F" w14:textId="77777777" w:rsidR="008A450F" w:rsidRPr="00413778" w:rsidRDefault="008A450F" w:rsidP="008A450F">
      <w:pPr>
        <w:pStyle w:val="BodyText"/>
        <w:keepNext/>
        <w:ind w:left="108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Preduslovi:</w:t>
      </w:r>
    </w:p>
    <w:p w14:paraId="606B82A3" w14:textId="0860B5B1" w:rsidR="008A450F" w:rsidRPr="00413778" w:rsidRDefault="00B467A5" w:rsidP="008A450F">
      <w:pPr>
        <w:pStyle w:val="BodyText"/>
        <w:ind w:left="1080"/>
        <w:rPr>
          <w:lang w:val="sr-Latn-RS"/>
        </w:rPr>
      </w:pPr>
      <w:r w:rsidRPr="00413778">
        <w:rPr>
          <w:lang w:val="sr-Latn-RS"/>
        </w:rPr>
        <w:t>Korisnik, Vlasnik</w:t>
      </w:r>
      <w:r w:rsidR="008A450F" w:rsidRPr="00413778">
        <w:rPr>
          <w:lang w:val="sr-Latn-RS"/>
        </w:rPr>
        <w:t xml:space="preserve"> ili Administrator su prijavljeni na sajt.</w:t>
      </w:r>
    </w:p>
    <w:p w14:paraId="177F9284" w14:textId="77777777" w:rsidR="008A450F" w:rsidRPr="00413778" w:rsidRDefault="008A450F" w:rsidP="008A450F">
      <w:pPr>
        <w:pStyle w:val="BodyText"/>
        <w:keepNext/>
        <w:ind w:left="108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Osnovni tok:</w:t>
      </w:r>
    </w:p>
    <w:p w14:paraId="142489A1" w14:textId="5330D985" w:rsidR="008A450F" w:rsidRPr="00413778" w:rsidRDefault="008A450F" w:rsidP="00F70CB6">
      <w:pPr>
        <w:pStyle w:val="BodyText"/>
        <w:numPr>
          <w:ilvl w:val="0"/>
          <w:numId w:val="45"/>
        </w:numPr>
        <w:rPr>
          <w:lang w:val="sr-Latn-RS"/>
        </w:rPr>
      </w:pPr>
      <w:r w:rsidRPr="00413778">
        <w:rPr>
          <w:lang w:val="sr-Latn-RS"/>
        </w:rPr>
        <w:t xml:space="preserve">Korisnik bira </w:t>
      </w:r>
      <w:r w:rsidR="00741DE9" w:rsidRPr="00413778">
        <w:rPr>
          <w:lang w:val="sr-Latn-RS"/>
        </w:rPr>
        <w:t>aktivnost</w:t>
      </w:r>
      <w:r w:rsidRPr="00413778">
        <w:rPr>
          <w:lang w:val="sr-Latn-RS"/>
        </w:rPr>
        <w:t xml:space="preserve"> za koj</w:t>
      </w:r>
      <w:r w:rsidR="00741DE9" w:rsidRPr="00413778">
        <w:rPr>
          <w:lang w:val="sr-Latn-RS"/>
        </w:rPr>
        <w:t>u</w:t>
      </w:r>
      <w:r w:rsidRPr="00413778">
        <w:rPr>
          <w:lang w:val="sr-Latn-RS"/>
        </w:rPr>
        <w:t xml:space="preserve"> </w:t>
      </w:r>
      <w:r w:rsidR="00B467A5" w:rsidRPr="00413778">
        <w:rPr>
          <w:lang w:val="sr-Latn-RS"/>
        </w:rPr>
        <w:t>želi</w:t>
      </w:r>
      <w:r w:rsidRPr="00413778">
        <w:rPr>
          <w:lang w:val="sr-Latn-RS"/>
        </w:rPr>
        <w:t xml:space="preserve"> da da komentar</w:t>
      </w:r>
    </w:p>
    <w:p w14:paraId="58C09764" w14:textId="77777777" w:rsidR="008A450F" w:rsidRPr="00413778" w:rsidRDefault="008A450F" w:rsidP="00F70CB6">
      <w:pPr>
        <w:pStyle w:val="BodyText"/>
        <w:numPr>
          <w:ilvl w:val="0"/>
          <w:numId w:val="45"/>
        </w:numPr>
        <w:rPr>
          <w:lang w:val="sr-Latn-RS"/>
        </w:rPr>
      </w:pPr>
      <w:r w:rsidRPr="00413778">
        <w:rPr>
          <w:lang w:val="sr-Latn-RS"/>
        </w:rPr>
        <w:t>Korisnik upisuje komentar/ocenu</w:t>
      </w:r>
    </w:p>
    <w:p w14:paraId="6F7CB01E" w14:textId="670983A6" w:rsidR="008A450F" w:rsidRPr="00413778" w:rsidRDefault="008A450F" w:rsidP="00F70CB6">
      <w:pPr>
        <w:pStyle w:val="BodyText"/>
        <w:numPr>
          <w:ilvl w:val="0"/>
          <w:numId w:val="45"/>
        </w:numPr>
        <w:rPr>
          <w:lang w:val="sr-Latn-RS"/>
        </w:rPr>
      </w:pPr>
      <w:r w:rsidRPr="00413778">
        <w:rPr>
          <w:lang w:val="sr-Latn-RS"/>
        </w:rPr>
        <w:t xml:space="preserve">Korisnik </w:t>
      </w:r>
      <w:r w:rsidR="00B467A5" w:rsidRPr="00413778">
        <w:rPr>
          <w:lang w:val="sr-Latn-RS"/>
        </w:rPr>
        <w:t>potvrđuje</w:t>
      </w:r>
      <w:r w:rsidRPr="00413778">
        <w:rPr>
          <w:lang w:val="sr-Latn-RS"/>
        </w:rPr>
        <w:t xml:space="preserve"> komentar ili ocenu</w:t>
      </w:r>
    </w:p>
    <w:p w14:paraId="1D7D521B" w14:textId="77777777" w:rsidR="008A450F" w:rsidRPr="00413778" w:rsidRDefault="008A450F" w:rsidP="00F70CB6">
      <w:pPr>
        <w:pStyle w:val="BodyText"/>
        <w:numPr>
          <w:ilvl w:val="0"/>
          <w:numId w:val="45"/>
        </w:numPr>
        <w:rPr>
          <w:lang w:val="sr-Latn-RS"/>
        </w:rPr>
      </w:pPr>
      <w:r w:rsidRPr="00413778">
        <w:rPr>
          <w:lang w:val="sr-Latn-RS"/>
        </w:rPr>
        <w:t>Stranica prikazuje sa novim komentarom/ocenom</w:t>
      </w:r>
    </w:p>
    <w:p w14:paraId="6BC39C2A" w14:textId="2CE62650" w:rsidR="008A450F" w:rsidRPr="00413778" w:rsidRDefault="00E71850" w:rsidP="008A450F">
      <w:pPr>
        <w:pStyle w:val="BodyText"/>
        <w:keepNext/>
        <w:ind w:left="108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lastRenderedPageBreak/>
        <w:t>Izuzeci</w:t>
      </w:r>
      <w:r w:rsidR="008A450F" w:rsidRPr="00413778">
        <w:rPr>
          <w:b/>
          <w:bCs/>
          <w:lang w:val="sr-Latn-RS"/>
        </w:rPr>
        <w:t>:</w:t>
      </w:r>
    </w:p>
    <w:p w14:paraId="4A4AE69A" w14:textId="77777777" w:rsidR="008A450F" w:rsidRPr="00413778" w:rsidRDefault="008A450F" w:rsidP="008A450F">
      <w:pPr>
        <w:pStyle w:val="BodyText"/>
        <w:ind w:firstLine="360"/>
        <w:rPr>
          <w:lang w:val="sr-Latn-RS"/>
        </w:rPr>
      </w:pPr>
      <w:r w:rsidRPr="00413778">
        <w:rPr>
          <w:lang w:val="sr-Latn-RS"/>
        </w:rPr>
        <w:t>Nema.</w:t>
      </w:r>
    </w:p>
    <w:p w14:paraId="367D78CA" w14:textId="77777777" w:rsidR="008A450F" w:rsidRPr="00413778" w:rsidRDefault="008A450F" w:rsidP="008A450F">
      <w:pPr>
        <w:pStyle w:val="BodyText"/>
        <w:keepNext/>
        <w:ind w:left="1080"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Posledice:</w:t>
      </w:r>
    </w:p>
    <w:p w14:paraId="65C84022" w14:textId="45C22655" w:rsidR="00175C3E" w:rsidRDefault="008A450F" w:rsidP="00665A14">
      <w:pPr>
        <w:pStyle w:val="BodyText"/>
        <w:ind w:left="1080"/>
        <w:rPr>
          <w:lang w:val="sr-Latn-RS"/>
        </w:rPr>
      </w:pPr>
      <w:r w:rsidRPr="00413778">
        <w:rPr>
          <w:lang w:val="sr-Latn-RS"/>
        </w:rPr>
        <w:t xml:space="preserve">Stranica se </w:t>
      </w:r>
      <w:r w:rsidR="00B467A5" w:rsidRPr="00413778">
        <w:rPr>
          <w:lang w:val="sr-Latn-RS"/>
        </w:rPr>
        <w:t>osvežava</w:t>
      </w:r>
      <w:r w:rsidRPr="00413778">
        <w:rPr>
          <w:lang w:val="sr-Latn-RS"/>
        </w:rPr>
        <w:t xml:space="preserve"> sa novim informacijama o dato</w:t>
      </w:r>
      <w:r w:rsidR="00741DE9" w:rsidRPr="00413778">
        <w:rPr>
          <w:lang w:val="sr-Latn-RS"/>
        </w:rPr>
        <w:t xml:space="preserve">j </w:t>
      </w:r>
      <w:r w:rsidR="00B467A5" w:rsidRPr="00413778">
        <w:rPr>
          <w:lang w:val="sr-Latn-RS"/>
        </w:rPr>
        <w:t>košarkaškoj</w:t>
      </w:r>
      <w:r w:rsidR="00741DE9" w:rsidRPr="00413778">
        <w:rPr>
          <w:lang w:val="sr-Latn-RS"/>
        </w:rPr>
        <w:t xml:space="preserve"> aktivnosti.</w:t>
      </w:r>
    </w:p>
    <w:p w14:paraId="44456518" w14:textId="77777777" w:rsidR="00665A14" w:rsidRPr="00413778" w:rsidRDefault="00665A14" w:rsidP="00665A14">
      <w:pPr>
        <w:pStyle w:val="BodyText"/>
        <w:ind w:left="1080"/>
        <w:rPr>
          <w:lang w:val="sr-Latn-RS"/>
        </w:rPr>
      </w:pPr>
    </w:p>
    <w:p w14:paraId="528C32A1" w14:textId="70CA778D" w:rsidR="00175C3E" w:rsidRPr="00413778" w:rsidRDefault="00175C3E" w:rsidP="00175C3E">
      <w:pPr>
        <w:pStyle w:val="Heading2"/>
        <w:rPr>
          <w:lang w:val="sr-Latn-RS"/>
        </w:rPr>
      </w:pPr>
      <w:bookmarkStart w:id="40" w:name="_Toc101021360"/>
      <w:r w:rsidRPr="00413778">
        <w:rPr>
          <w:lang w:val="sr-Latn-RS"/>
        </w:rPr>
        <w:t>Ažuriranje i brisanje profila korisnika</w:t>
      </w:r>
      <w:bookmarkEnd w:id="40"/>
    </w:p>
    <w:p w14:paraId="2B32BAC3" w14:textId="77777777" w:rsidR="00175C3E" w:rsidRPr="00413778" w:rsidRDefault="00175C3E" w:rsidP="00175C3E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Kratak opis:</w:t>
      </w:r>
    </w:p>
    <w:p w14:paraId="54338DE6" w14:textId="75FAF844" w:rsidR="00175C3E" w:rsidRPr="00413778" w:rsidRDefault="00175C3E" w:rsidP="00175C3E">
      <w:pPr>
        <w:pStyle w:val="BodyText"/>
        <w:rPr>
          <w:lang w:val="sr-Latn-RS"/>
        </w:rPr>
      </w:pPr>
      <w:r w:rsidRPr="00413778">
        <w:rPr>
          <w:lang w:val="sr-Latn-RS"/>
        </w:rPr>
        <w:t>Kor</w:t>
      </w:r>
      <w:r w:rsidR="00F175A5" w:rsidRPr="00413778">
        <w:rPr>
          <w:lang w:val="sr-Latn-RS"/>
        </w:rPr>
        <w:t>i</w:t>
      </w:r>
      <w:r w:rsidRPr="00413778">
        <w:rPr>
          <w:lang w:val="sr-Latn-RS"/>
        </w:rPr>
        <w:t>snik ažurira ili briše svoj profil.</w:t>
      </w:r>
    </w:p>
    <w:p w14:paraId="58D7A032" w14:textId="77777777" w:rsidR="00175C3E" w:rsidRPr="00413778" w:rsidRDefault="00175C3E" w:rsidP="00175C3E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Akteri:</w:t>
      </w:r>
    </w:p>
    <w:p w14:paraId="632990BA" w14:textId="26161ACB" w:rsidR="00175C3E" w:rsidRPr="00413778" w:rsidRDefault="00175C3E" w:rsidP="00175C3E">
      <w:pPr>
        <w:pStyle w:val="BodyText"/>
        <w:rPr>
          <w:lang w:val="sr-Latn-RS"/>
        </w:rPr>
      </w:pPr>
      <w:r w:rsidRPr="00413778">
        <w:rPr>
          <w:lang w:val="sr-Latn-RS"/>
        </w:rPr>
        <w:t xml:space="preserve">Prijavljeni korisnik – </w:t>
      </w:r>
      <w:r w:rsidR="00B467A5" w:rsidRPr="00413778">
        <w:rPr>
          <w:lang w:val="sr-Latn-RS"/>
        </w:rPr>
        <w:t>Igrač</w:t>
      </w:r>
      <w:r w:rsidRPr="00413778">
        <w:rPr>
          <w:lang w:val="sr-Latn-RS"/>
        </w:rPr>
        <w:t>.</w:t>
      </w:r>
    </w:p>
    <w:p w14:paraId="4CA2255B" w14:textId="77777777" w:rsidR="00175C3E" w:rsidRPr="00413778" w:rsidRDefault="00175C3E" w:rsidP="00175C3E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Preduslovi:</w:t>
      </w:r>
    </w:p>
    <w:p w14:paraId="03800295" w14:textId="77777777" w:rsidR="00175C3E" w:rsidRPr="00413778" w:rsidRDefault="00175C3E" w:rsidP="00175C3E">
      <w:pPr>
        <w:pStyle w:val="BodyText"/>
        <w:rPr>
          <w:lang w:val="sr-Latn-RS"/>
        </w:rPr>
      </w:pPr>
      <w:r w:rsidRPr="00413778">
        <w:rPr>
          <w:lang w:val="sr-Latn-RS"/>
        </w:rPr>
        <w:t>Nema.</w:t>
      </w:r>
    </w:p>
    <w:p w14:paraId="60EFBE88" w14:textId="77777777" w:rsidR="00175C3E" w:rsidRPr="00413778" w:rsidRDefault="00175C3E" w:rsidP="00175C3E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Osnovni tok:</w:t>
      </w:r>
    </w:p>
    <w:p w14:paraId="686D4E48" w14:textId="77777777" w:rsidR="00175C3E" w:rsidRPr="00413778" w:rsidRDefault="00175C3E" w:rsidP="00175C3E">
      <w:pPr>
        <w:pStyle w:val="BodyText"/>
        <w:numPr>
          <w:ilvl w:val="0"/>
          <w:numId w:val="31"/>
        </w:numPr>
        <w:suppressAutoHyphens/>
        <w:rPr>
          <w:lang w:val="sr-Latn-RS"/>
        </w:rPr>
      </w:pPr>
      <w:r w:rsidRPr="00413778">
        <w:rPr>
          <w:lang w:val="sr-Latn-RS"/>
        </w:rPr>
        <w:t xml:space="preserve">Korisnik klikće na </w:t>
      </w:r>
      <w:proofErr w:type="spellStart"/>
      <w:r w:rsidRPr="00413778">
        <w:rPr>
          <w:lang w:val="sr-Latn-RS"/>
        </w:rPr>
        <w:t>profilnu</w:t>
      </w:r>
      <w:proofErr w:type="spellEnd"/>
      <w:r w:rsidRPr="00413778">
        <w:rPr>
          <w:lang w:val="sr-Latn-RS"/>
        </w:rPr>
        <w:t xml:space="preserve"> sliku unutar </w:t>
      </w:r>
      <w:proofErr w:type="spellStart"/>
      <w:r w:rsidRPr="00413778">
        <w:rPr>
          <w:lang w:val="sr-Latn-RS"/>
        </w:rPr>
        <w:t>header</w:t>
      </w:r>
      <w:proofErr w:type="spellEnd"/>
      <w:r w:rsidRPr="00413778">
        <w:rPr>
          <w:lang w:val="sr-Latn-RS"/>
        </w:rPr>
        <w:t>-a portala.</w:t>
      </w:r>
    </w:p>
    <w:p w14:paraId="4461090E" w14:textId="048348B8" w:rsidR="00175C3E" w:rsidRPr="00413778" w:rsidRDefault="00175C3E" w:rsidP="00175C3E">
      <w:pPr>
        <w:pStyle w:val="BodyText"/>
        <w:numPr>
          <w:ilvl w:val="0"/>
          <w:numId w:val="31"/>
        </w:numPr>
        <w:suppressAutoHyphens/>
        <w:rPr>
          <w:lang w:val="sr-Latn-RS"/>
        </w:rPr>
      </w:pPr>
      <w:r w:rsidRPr="00413778">
        <w:rPr>
          <w:lang w:val="sr-Latn-RS"/>
        </w:rPr>
        <w:t>Korisnik iz drop</w:t>
      </w:r>
      <w:r w:rsidR="00B467A5">
        <w:rPr>
          <w:lang w:val="sr-Latn-RS"/>
        </w:rPr>
        <w:t>-</w:t>
      </w:r>
      <w:proofErr w:type="spellStart"/>
      <w:r w:rsidRPr="00413778">
        <w:rPr>
          <w:lang w:val="sr-Latn-RS"/>
        </w:rPr>
        <w:t>down</w:t>
      </w:r>
      <w:proofErr w:type="spellEnd"/>
      <w:r w:rsidRPr="00413778">
        <w:rPr>
          <w:lang w:val="sr-Latn-RS"/>
        </w:rPr>
        <w:t xml:space="preserve"> menu-a bira opciju „Izmeni profil“.</w:t>
      </w:r>
    </w:p>
    <w:p w14:paraId="59A54350" w14:textId="77777777" w:rsidR="00175C3E" w:rsidRPr="00413778" w:rsidRDefault="00175C3E" w:rsidP="00175C3E">
      <w:pPr>
        <w:pStyle w:val="BodyText"/>
        <w:numPr>
          <w:ilvl w:val="0"/>
          <w:numId w:val="31"/>
        </w:numPr>
        <w:suppressAutoHyphens/>
        <w:rPr>
          <w:lang w:val="sr-Latn-RS"/>
        </w:rPr>
      </w:pPr>
      <w:r w:rsidRPr="00413778">
        <w:rPr>
          <w:lang w:val="sr-Latn-RS"/>
        </w:rPr>
        <w:t>Otvara se nova strana sa detaljima njegovog profila.</w:t>
      </w:r>
    </w:p>
    <w:p w14:paraId="34143D1D" w14:textId="77777777" w:rsidR="00175C3E" w:rsidRPr="00413778" w:rsidRDefault="00175C3E" w:rsidP="00175C3E">
      <w:pPr>
        <w:pStyle w:val="BodyText"/>
        <w:numPr>
          <w:ilvl w:val="0"/>
          <w:numId w:val="31"/>
        </w:numPr>
        <w:suppressAutoHyphens/>
        <w:rPr>
          <w:lang w:val="sr-Latn-RS"/>
        </w:rPr>
      </w:pPr>
      <w:r w:rsidRPr="00413778">
        <w:rPr>
          <w:lang w:val="sr-Latn-RS"/>
        </w:rPr>
        <w:t>Korisnik vrši izmene/</w:t>
      </w:r>
      <w:proofErr w:type="spellStart"/>
      <w:r w:rsidRPr="00413778">
        <w:rPr>
          <w:lang w:val="sr-Latn-RS"/>
        </w:rPr>
        <w:t>scroll</w:t>
      </w:r>
      <w:proofErr w:type="spellEnd"/>
      <w:r w:rsidRPr="00413778">
        <w:rPr>
          <w:lang w:val="sr-Latn-RS"/>
        </w:rPr>
        <w:t>-uje na dno.</w:t>
      </w:r>
    </w:p>
    <w:p w14:paraId="07794E57" w14:textId="556C7837" w:rsidR="00175C3E" w:rsidRPr="00413778" w:rsidRDefault="00175C3E" w:rsidP="00175C3E">
      <w:pPr>
        <w:pStyle w:val="BodyText"/>
        <w:numPr>
          <w:ilvl w:val="0"/>
          <w:numId w:val="31"/>
        </w:numPr>
        <w:suppressAutoHyphens/>
        <w:rPr>
          <w:lang w:val="sr-Latn-RS"/>
        </w:rPr>
      </w:pPr>
      <w:r w:rsidRPr="00413778">
        <w:rPr>
          <w:lang w:val="sr-Latn-RS"/>
        </w:rPr>
        <w:t xml:space="preserve">Korisnik klikće na dugme „Izmeni profil“ / </w:t>
      </w:r>
      <w:r w:rsidR="00F70CB6">
        <w:rPr>
          <w:lang w:val="sr-Latn-RS"/>
        </w:rPr>
        <w:t>„</w:t>
      </w:r>
      <w:r w:rsidRPr="00413778">
        <w:rPr>
          <w:lang w:val="sr-Latn-RS"/>
        </w:rPr>
        <w:t>Obriši profil“.</w:t>
      </w:r>
    </w:p>
    <w:p w14:paraId="53BF1A0C" w14:textId="77777777" w:rsidR="00175C3E" w:rsidRPr="00413778" w:rsidRDefault="00175C3E" w:rsidP="00175C3E">
      <w:pPr>
        <w:pStyle w:val="BodyText"/>
        <w:numPr>
          <w:ilvl w:val="0"/>
          <w:numId w:val="31"/>
        </w:numPr>
        <w:suppressAutoHyphens/>
        <w:rPr>
          <w:lang w:val="sr-Latn-RS"/>
        </w:rPr>
      </w:pPr>
      <w:r w:rsidRPr="00413778">
        <w:rPr>
          <w:lang w:val="sr-Latn-RS"/>
        </w:rPr>
        <w:t>Otvara se forma za potvrdu šifre.</w:t>
      </w:r>
    </w:p>
    <w:p w14:paraId="65573246" w14:textId="77777777" w:rsidR="00175C3E" w:rsidRPr="00413778" w:rsidRDefault="00175C3E" w:rsidP="00175C3E">
      <w:pPr>
        <w:pStyle w:val="BodyText"/>
        <w:numPr>
          <w:ilvl w:val="0"/>
          <w:numId w:val="31"/>
        </w:numPr>
        <w:suppressAutoHyphens/>
        <w:rPr>
          <w:lang w:val="sr-Latn-RS"/>
        </w:rPr>
      </w:pPr>
      <w:r w:rsidRPr="00413778">
        <w:rPr>
          <w:lang w:val="sr-Latn-RS"/>
        </w:rPr>
        <w:t>Korisnik unosi (staru) šifru za potvrdu.</w:t>
      </w:r>
    </w:p>
    <w:p w14:paraId="5D308131" w14:textId="1F6B71BC" w:rsidR="00175C3E" w:rsidRPr="00413778" w:rsidRDefault="00B467A5" w:rsidP="00175C3E">
      <w:pPr>
        <w:pStyle w:val="BodyText"/>
        <w:numPr>
          <w:ilvl w:val="0"/>
          <w:numId w:val="31"/>
        </w:numPr>
        <w:suppressAutoHyphens/>
        <w:rPr>
          <w:lang w:val="sr-Latn-RS"/>
        </w:rPr>
      </w:pPr>
      <w:r w:rsidRPr="00413778">
        <w:rPr>
          <w:lang w:val="sr-Latn-RS"/>
        </w:rPr>
        <w:t>Klijentska</w:t>
      </w:r>
      <w:r w:rsidR="00175C3E" w:rsidRPr="00413778">
        <w:rPr>
          <w:lang w:val="sr-Latn-RS"/>
        </w:rPr>
        <w:t xml:space="preserve"> strana šalje zahtev bazi.</w:t>
      </w:r>
    </w:p>
    <w:p w14:paraId="28D925DF" w14:textId="77777777" w:rsidR="00175C3E" w:rsidRPr="00413778" w:rsidRDefault="00175C3E" w:rsidP="00175C3E">
      <w:pPr>
        <w:pStyle w:val="BodyText"/>
        <w:numPr>
          <w:ilvl w:val="0"/>
          <w:numId w:val="31"/>
        </w:numPr>
        <w:suppressAutoHyphens/>
        <w:rPr>
          <w:lang w:val="sr-Latn-RS"/>
        </w:rPr>
      </w:pPr>
      <w:r w:rsidRPr="00413778">
        <w:rPr>
          <w:lang w:val="sr-Latn-RS"/>
        </w:rPr>
        <w:t>Profil je izmenjen/obrisan.</w:t>
      </w:r>
    </w:p>
    <w:p w14:paraId="2D8E9329" w14:textId="77777777" w:rsidR="00175C3E" w:rsidRPr="00413778" w:rsidRDefault="00175C3E" w:rsidP="00175C3E">
      <w:pPr>
        <w:pStyle w:val="BodyText"/>
        <w:numPr>
          <w:ilvl w:val="0"/>
          <w:numId w:val="31"/>
        </w:numPr>
        <w:suppressAutoHyphens/>
        <w:rPr>
          <w:lang w:val="sr-Latn-RS"/>
        </w:rPr>
      </w:pPr>
      <w:r w:rsidRPr="00413778">
        <w:rPr>
          <w:lang w:val="sr-Latn-RS"/>
        </w:rPr>
        <w:t>Strana se osvežava.</w:t>
      </w:r>
    </w:p>
    <w:p w14:paraId="51B059BF" w14:textId="77777777" w:rsidR="00175C3E" w:rsidRPr="00413778" w:rsidRDefault="00175C3E" w:rsidP="00175C3E">
      <w:pPr>
        <w:pStyle w:val="BodyText"/>
        <w:numPr>
          <w:ilvl w:val="0"/>
          <w:numId w:val="31"/>
        </w:numPr>
        <w:suppressAutoHyphens/>
        <w:rPr>
          <w:lang w:val="sr-Latn-RS"/>
        </w:rPr>
      </w:pPr>
      <w:r w:rsidRPr="00413778">
        <w:rPr>
          <w:lang w:val="sr-Latn-RS"/>
        </w:rPr>
        <w:t>Korisnik je sa izmenjenim profilom/u režimu posetioca.</w:t>
      </w:r>
    </w:p>
    <w:p w14:paraId="756FC3A8" w14:textId="77777777" w:rsidR="00175C3E" w:rsidRPr="00413778" w:rsidRDefault="00175C3E" w:rsidP="00175C3E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Izuzeci:</w:t>
      </w:r>
    </w:p>
    <w:p w14:paraId="5BB20AFA" w14:textId="77777777" w:rsidR="00175C3E" w:rsidRPr="00413778" w:rsidRDefault="00175C3E" w:rsidP="00175C3E">
      <w:pPr>
        <w:pStyle w:val="BodyText"/>
        <w:rPr>
          <w:lang w:val="sr-Latn-RS"/>
        </w:rPr>
      </w:pPr>
      <w:r w:rsidRPr="00413778">
        <w:rPr>
          <w:lang w:val="sr-Latn-RS"/>
        </w:rPr>
        <w:t>[</w:t>
      </w:r>
      <w:r w:rsidRPr="00413778">
        <w:rPr>
          <w:i/>
          <w:iCs/>
          <w:lang w:val="sr-Latn-RS"/>
        </w:rPr>
        <w:t>Nije ništa izmenjeno</w:t>
      </w:r>
      <w:r w:rsidRPr="00413778">
        <w:rPr>
          <w:lang w:val="sr-Latn-RS"/>
        </w:rPr>
        <w:t>] Korisnik se obaveštava da nije napravio izmene svog profila.</w:t>
      </w:r>
    </w:p>
    <w:p w14:paraId="5B424603" w14:textId="77777777" w:rsidR="00175C3E" w:rsidRPr="00413778" w:rsidRDefault="00175C3E" w:rsidP="00175C3E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Posledice:</w:t>
      </w:r>
    </w:p>
    <w:p w14:paraId="7EAFC318" w14:textId="2192EB70" w:rsidR="00175C3E" w:rsidRPr="00413778" w:rsidRDefault="00175C3E" w:rsidP="00175C3E">
      <w:pPr>
        <w:pStyle w:val="BodyText"/>
        <w:ind w:left="0" w:firstLine="720"/>
        <w:rPr>
          <w:lang w:val="sr-Latn-RS"/>
        </w:rPr>
      </w:pPr>
      <w:r w:rsidRPr="00413778">
        <w:rPr>
          <w:lang w:val="sr-Latn-RS"/>
        </w:rPr>
        <w:t>Korisnikov nalog je izmenjen/obrisan.</w:t>
      </w:r>
      <w:r w:rsidRPr="00413778">
        <w:rPr>
          <w:lang w:val="sr-Latn-RS"/>
        </w:rPr>
        <w:tab/>
      </w:r>
    </w:p>
    <w:p w14:paraId="60606C72" w14:textId="5761D40A" w:rsidR="005640AF" w:rsidRPr="00413778" w:rsidRDefault="00621D97" w:rsidP="005640AF">
      <w:pPr>
        <w:pStyle w:val="Heading2"/>
        <w:rPr>
          <w:lang w:val="sr-Latn-RS"/>
        </w:rPr>
      </w:pPr>
      <w:r w:rsidRPr="00413778">
        <w:rPr>
          <w:lang w:val="sr-Latn-RS"/>
        </w:rPr>
        <w:t xml:space="preserve"> </w:t>
      </w:r>
      <w:bookmarkStart w:id="41" w:name="_Toc101021361"/>
      <w:r w:rsidR="005640AF" w:rsidRPr="00413778">
        <w:rPr>
          <w:lang w:val="sr-Latn-RS"/>
        </w:rPr>
        <w:t xml:space="preserve">Ažuriranje i brisanje </w:t>
      </w:r>
      <w:r w:rsidR="00B467A5" w:rsidRPr="00413778">
        <w:rPr>
          <w:lang w:val="sr-Latn-RS"/>
        </w:rPr>
        <w:t>članova</w:t>
      </w:r>
      <w:bookmarkEnd w:id="41"/>
    </w:p>
    <w:p w14:paraId="6E2D3CC9" w14:textId="77777777" w:rsidR="005640AF" w:rsidRPr="00413778" w:rsidRDefault="005640AF" w:rsidP="005640AF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Kratak opis:</w:t>
      </w:r>
    </w:p>
    <w:p w14:paraId="5881D006" w14:textId="586A17C7" w:rsidR="005640AF" w:rsidRPr="00413778" w:rsidRDefault="005640AF" w:rsidP="005640AF">
      <w:pPr>
        <w:pStyle w:val="BodyText"/>
        <w:rPr>
          <w:lang w:val="sr-Latn-RS"/>
        </w:rPr>
      </w:pPr>
      <w:r w:rsidRPr="00413778">
        <w:rPr>
          <w:lang w:val="sr-Latn-RS"/>
        </w:rPr>
        <w:t xml:space="preserve">Administrator ažurira ili briše </w:t>
      </w:r>
      <w:r w:rsidR="006F05B1">
        <w:rPr>
          <w:lang w:val="sr-Latn-RS"/>
        </w:rPr>
        <w:t>ostale profile.</w:t>
      </w:r>
    </w:p>
    <w:p w14:paraId="07164A54" w14:textId="77777777" w:rsidR="005640AF" w:rsidRPr="00413778" w:rsidRDefault="005640AF" w:rsidP="005640AF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Akteri:</w:t>
      </w:r>
    </w:p>
    <w:p w14:paraId="7D2E2B50" w14:textId="1F61620B" w:rsidR="005640AF" w:rsidRPr="00413778" w:rsidRDefault="005640AF" w:rsidP="005640AF">
      <w:pPr>
        <w:pStyle w:val="BodyText"/>
        <w:rPr>
          <w:lang w:val="sr-Latn-RS"/>
        </w:rPr>
      </w:pPr>
      <w:r w:rsidRPr="00413778">
        <w:rPr>
          <w:lang w:val="sr-Latn-RS"/>
        </w:rPr>
        <w:t>Administr</w:t>
      </w:r>
      <w:r w:rsidR="00F175A5" w:rsidRPr="00413778">
        <w:rPr>
          <w:lang w:val="sr-Latn-RS"/>
        </w:rPr>
        <w:t>at</w:t>
      </w:r>
      <w:r w:rsidRPr="00413778">
        <w:rPr>
          <w:lang w:val="sr-Latn-RS"/>
        </w:rPr>
        <w:t>or.</w:t>
      </w:r>
    </w:p>
    <w:p w14:paraId="6F40A21B" w14:textId="77777777" w:rsidR="005640AF" w:rsidRPr="00413778" w:rsidRDefault="005640AF" w:rsidP="005640AF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Preduslovi:</w:t>
      </w:r>
    </w:p>
    <w:p w14:paraId="1D97E45D" w14:textId="77777777" w:rsidR="005640AF" w:rsidRPr="00413778" w:rsidRDefault="005640AF" w:rsidP="005640AF">
      <w:pPr>
        <w:pStyle w:val="BodyText"/>
        <w:rPr>
          <w:lang w:val="sr-Latn-RS"/>
        </w:rPr>
      </w:pPr>
      <w:r w:rsidRPr="00413778">
        <w:rPr>
          <w:lang w:val="sr-Latn-RS"/>
        </w:rPr>
        <w:t>Nema.</w:t>
      </w:r>
    </w:p>
    <w:p w14:paraId="672095AE" w14:textId="77777777" w:rsidR="005640AF" w:rsidRPr="00413778" w:rsidRDefault="005640AF" w:rsidP="005640AF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lastRenderedPageBreak/>
        <w:t>Osnovni tok:</w:t>
      </w:r>
    </w:p>
    <w:p w14:paraId="681B2281" w14:textId="0A8BA90D" w:rsidR="005640AF" w:rsidRPr="00413778" w:rsidRDefault="005640AF" w:rsidP="000A694D">
      <w:pPr>
        <w:pStyle w:val="BodyText"/>
        <w:numPr>
          <w:ilvl w:val="0"/>
          <w:numId w:val="46"/>
        </w:numPr>
        <w:suppressAutoHyphens/>
        <w:rPr>
          <w:lang w:val="sr-Latn-RS"/>
        </w:rPr>
      </w:pPr>
      <w:r w:rsidRPr="00413778">
        <w:rPr>
          <w:lang w:val="sr-Latn-RS"/>
        </w:rPr>
        <w:t>Administrator mora biti ulogovan.</w:t>
      </w:r>
    </w:p>
    <w:p w14:paraId="2AE0FEFD" w14:textId="23E41D7E" w:rsidR="005640AF" w:rsidRPr="00413778" w:rsidRDefault="005640AF" w:rsidP="000A694D">
      <w:pPr>
        <w:pStyle w:val="BodyText"/>
        <w:numPr>
          <w:ilvl w:val="0"/>
          <w:numId w:val="46"/>
        </w:numPr>
        <w:suppressAutoHyphens/>
        <w:rPr>
          <w:lang w:val="sr-Latn-RS"/>
        </w:rPr>
      </w:pPr>
      <w:r w:rsidRPr="00413778">
        <w:rPr>
          <w:lang w:val="sr-Latn-RS"/>
        </w:rPr>
        <w:t xml:space="preserve">Administrator bira </w:t>
      </w:r>
      <w:r w:rsidR="00B467A5" w:rsidRPr="00413778">
        <w:rPr>
          <w:lang w:val="sr-Latn-RS"/>
        </w:rPr>
        <w:t>člana</w:t>
      </w:r>
      <w:r w:rsidRPr="00413778">
        <w:rPr>
          <w:lang w:val="sr-Latn-RS"/>
        </w:rPr>
        <w:t xml:space="preserve"> iz liste </w:t>
      </w:r>
      <w:r w:rsidR="00B467A5" w:rsidRPr="00413778">
        <w:rPr>
          <w:lang w:val="sr-Latn-RS"/>
        </w:rPr>
        <w:t>članova</w:t>
      </w:r>
    </w:p>
    <w:p w14:paraId="71829CA5" w14:textId="4A803007" w:rsidR="005640AF" w:rsidRPr="00413778" w:rsidRDefault="005640AF" w:rsidP="000A694D">
      <w:pPr>
        <w:pStyle w:val="BodyText"/>
        <w:numPr>
          <w:ilvl w:val="0"/>
          <w:numId w:val="46"/>
        </w:numPr>
        <w:suppressAutoHyphens/>
        <w:rPr>
          <w:lang w:val="sr-Latn-RS"/>
        </w:rPr>
      </w:pPr>
      <w:r w:rsidRPr="00413778">
        <w:rPr>
          <w:lang w:val="sr-Latn-RS"/>
        </w:rPr>
        <w:t>Administrator bri</w:t>
      </w:r>
      <w:r w:rsidR="000A694D">
        <w:rPr>
          <w:lang w:val="sr-Latn-RS"/>
        </w:rPr>
        <w:t>š</w:t>
      </w:r>
      <w:r w:rsidRPr="00413778">
        <w:rPr>
          <w:lang w:val="sr-Latn-RS"/>
        </w:rPr>
        <w:t xml:space="preserve">e ili </w:t>
      </w:r>
      <w:r w:rsidR="00B467A5" w:rsidRPr="00413778">
        <w:rPr>
          <w:lang w:val="sr-Latn-RS"/>
        </w:rPr>
        <w:t>ažurira</w:t>
      </w:r>
      <w:r w:rsidRPr="00413778">
        <w:rPr>
          <w:lang w:val="sr-Latn-RS"/>
        </w:rPr>
        <w:t xml:space="preserve"> podatke </w:t>
      </w:r>
      <w:r w:rsidR="00B467A5" w:rsidRPr="00413778">
        <w:rPr>
          <w:lang w:val="sr-Latn-RS"/>
        </w:rPr>
        <w:t>člana</w:t>
      </w:r>
      <w:r w:rsidRPr="00413778">
        <w:rPr>
          <w:lang w:val="sr-Latn-RS"/>
        </w:rPr>
        <w:t>.</w:t>
      </w:r>
    </w:p>
    <w:p w14:paraId="65269938" w14:textId="77777777" w:rsidR="005640AF" w:rsidRPr="00413778" w:rsidRDefault="005640AF" w:rsidP="005640AF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Izuzeci:</w:t>
      </w:r>
    </w:p>
    <w:p w14:paraId="14D0E7A4" w14:textId="5DD9D070" w:rsidR="005640AF" w:rsidRPr="00413778" w:rsidRDefault="005640AF" w:rsidP="005640AF">
      <w:pPr>
        <w:pStyle w:val="BodyText"/>
        <w:rPr>
          <w:lang w:val="sr-Latn-RS"/>
        </w:rPr>
      </w:pPr>
      <w:r w:rsidRPr="00413778">
        <w:rPr>
          <w:lang w:val="sr-Latn-RS"/>
        </w:rPr>
        <w:t>[</w:t>
      </w:r>
      <w:r w:rsidRPr="00413778">
        <w:rPr>
          <w:i/>
          <w:iCs/>
          <w:lang w:val="sr-Latn-RS"/>
        </w:rPr>
        <w:t>Nije ništa izmenjeno</w:t>
      </w:r>
      <w:r w:rsidRPr="00413778">
        <w:rPr>
          <w:lang w:val="sr-Latn-RS"/>
        </w:rPr>
        <w:t>] Administrator se obaveštava da nije napravio izmene svog profila.</w:t>
      </w:r>
    </w:p>
    <w:p w14:paraId="2D534071" w14:textId="77777777" w:rsidR="005640AF" w:rsidRPr="00413778" w:rsidRDefault="005640AF" w:rsidP="005640AF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Posledice:</w:t>
      </w:r>
    </w:p>
    <w:p w14:paraId="0BE1A3B1" w14:textId="165A3472" w:rsidR="00F175A5" w:rsidRPr="00413778" w:rsidRDefault="005640AF" w:rsidP="005640AF">
      <w:pPr>
        <w:pStyle w:val="BodyText"/>
        <w:ind w:left="0" w:firstLine="720"/>
        <w:rPr>
          <w:lang w:val="sr-Latn-RS"/>
        </w:rPr>
      </w:pPr>
      <w:r w:rsidRPr="00413778">
        <w:rPr>
          <w:lang w:val="sr-Latn-RS"/>
        </w:rPr>
        <w:t xml:space="preserve">Nalog </w:t>
      </w:r>
      <w:r w:rsidR="00B467A5" w:rsidRPr="00413778">
        <w:rPr>
          <w:lang w:val="sr-Latn-RS"/>
        </w:rPr>
        <w:t>člana</w:t>
      </w:r>
      <w:r w:rsidRPr="00413778">
        <w:rPr>
          <w:lang w:val="sr-Latn-RS"/>
        </w:rPr>
        <w:t xml:space="preserve"> sajta je izmenjen/obrisan.</w:t>
      </w:r>
    </w:p>
    <w:p w14:paraId="3D55789B" w14:textId="77777777" w:rsidR="0046649D" w:rsidRPr="00413778" w:rsidRDefault="0046649D" w:rsidP="005640AF">
      <w:pPr>
        <w:pStyle w:val="BodyText"/>
        <w:ind w:left="0" w:firstLine="720"/>
        <w:rPr>
          <w:lang w:val="sr-Latn-RS"/>
        </w:rPr>
      </w:pPr>
    </w:p>
    <w:p w14:paraId="1BF6102A" w14:textId="77777777" w:rsidR="0046649D" w:rsidRPr="00413778" w:rsidRDefault="0046649D" w:rsidP="0046649D">
      <w:pPr>
        <w:pStyle w:val="Heading2"/>
        <w:rPr>
          <w:lang w:val="sr-Latn-RS"/>
        </w:rPr>
      </w:pPr>
      <w:bookmarkStart w:id="42" w:name="_Toc101021362"/>
      <w:r w:rsidRPr="00413778">
        <w:rPr>
          <w:lang w:val="sr-Latn-RS"/>
        </w:rPr>
        <w:t>Kreiranje tima</w:t>
      </w:r>
      <w:bookmarkEnd w:id="42"/>
    </w:p>
    <w:p w14:paraId="49D6DF38" w14:textId="77777777" w:rsidR="0046649D" w:rsidRPr="00413778" w:rsidRDefault="0046649D" w:rsidP="0046649D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Kratak opis:</w:t>
      </w:r>
    </w:p>
    <w:p w14:paraId="533E3784" w14:textId="77777777" w:rsidR="0046649D" w:rsidRPr="00413778" w:rsidRDefault="0046649D" w:rsidP="0046649D">
      <w:pPr>
        <w:pStyle w:val="BodyText"/>
        <w:rPr>
          <w:lang w:val="sr-Latn-RS"/>
        </w:rPr>
      </w:pPr>
      <w:r w:rsidRPr="00413778">
        <w:rPr>
          <w:lang w:val="sr-Latn-RS"/>
        </w:rPr>
        <w:t>Stranica za unos i kreiranje novog tima.</w:t>
      </w:r>
    </w:p>
    <w:p w14:paraId="14E4AA6F" w14:textId="77777777" w:rsidR="0046649D" w:rsidRPr="00413778" w:rsidRDefault="0046649D" w:rsidP="0046649D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Akteri:</w:t>
      </w:r>
    </w:p>
    <w:p w14:paraId="236B11E2" w14:textId="1AFB97A6" w:rsidR="0046649D" w:rsidRPr="00413778" w:rsidRDefault="0046649D" w:rsidP="0046649D">
      <w:pPr>
        <w:pStyle w:val="BodyText"/>
        <w:rPr>
          <w:lang w:val="sr-Latn-RS"/>
        </w:rPr>
      </w:pPr>
      <w:r w:rsidRPr="00413778">
        <w:rPr>
          <w:lang w:val="sr-Latn-RS"/>
        </w:rPr>
        <w:t xml:space="preserve">Bilo </w:t>
      </w:r>
      <w:r w:rsidR="00B467A5" w:rsidRPr="00413778">
        <w:rPr>
          <w:lang w:val="sr-Latn-RS"/>
        </w:rPr>
        <w:t>koji</w:t>
      </w:r>
      <w:r w:rsidRPr="00413778">
        <w:rPr>
          <w:lang w:val="sr-Latn-RS"/>
        </w:rPr>
        <w:t xml:space="preserve"> </w:t>
      </w:r>
      <w:r w:rsidR="006F05B1">
        <w:rPr>
          <w:lang w:val="sr-Latn-RS"/>
        </w:rPr>
        <w:t>Korisnik(član) sajta</w:t>
      </w:r>
      <w:r w:rsidRPr="00413778">
        <w:rPr>
          <w:lang w:val="sr-Latn-RS"/>
        </w:rPr>
        <w:t>.</w:t>
      </w:r>
    </w:p>
    <w:p w14:paraId="5D99CF5C" w14:textId="77777777" w:rsidR="0046649D" w:rsidRPr="00413778" w:rsidRDefault="0046649D" w:rsidP="0046649D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Preduslovi:</w:t>
      </w:r>
    </w:p>
    <w:p w14:paraId="70B4E877" w14:textId="05F9A16D" w:rsidR="0046649D" w:rsidRPr="00413778" w:rsidRDefault="0046649D" w:rsidP="0046649D">
      <w:pPr>
        <w:pStyle w:val="BodyText"/>
        <w:rPr>
          <w:lang w:val="sr-Latn-RS"/>
        </w:rPr>
      </w:pPr>
      <w:r w:rsidRPr="00413778">
        <w:rPr>
          <w:lang w:val="sr-Latn-RS"/>
        </w:rPr>
        <w:t>Korisnik</w:t>
      </w:r>
      <w:r w:rsidR="006F05B1">
        <w:rPr>
          <w:lang w:val="sr-Latn-RS"/>
        </w:rPr>
        <w:t xml:space="preserve"> sajta</w:t>
      </w:r>
      <w:r w:rsidRPr="00413778">
        <w:rPr>
          <w:lang w:val="sr-Latn-RS"/>
        </w:rPr>
        <w:t xml:space="preserve"> je prijavljen na aplikaciju.</w:t>
      </w:r>
    </w:p>
    <w:p w14:paraId="67471A95" w14:textId="77777777" w:rsidR="0046649D" w:rsidRPr="00413778" w:rsidRDefault="0046649D" w:rsidP="0046649D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Osnovni tok:</w:t>
      </w:r>
    </w:p>
    <w:p w14:paraId="2DD3C1FD" w14:textId="77777777" w:rsidR="0046649D" w:rsidRPr="00413778" w:rsidRDefault="0046649D" w:rsidP="0046649D">
      <w:pPr>
        <w:pStyle w:val="BodyText"/>
        <w:numPr>
          <w:ilvl w:val="0"/>
          <w:numId w:val="12"/>
        </w:numPr>
        <w:rPr>
          <w:lang w:val="sr-Latn-RS"/>
        </w:rPr>
      </w:pPr>
      <w:r w:rsidRPr="00413778">
        <w:rPr>
          <w:lang w:val="sr-Latn-RS"/>
        </w:rPr>
        <w:t>Korisnik bira opciju za kreiranje tima.</w:t>
      </w:r>
    </w:p>
    <w:p w14:paraId="2FC5C40E" w14:textId="77777777" w:rsidR="0046649D" w:rsidRPr="00413778" w:rsidRDefault="0046649D" w:rsidP="0046649D">
      <w:pPr>
        <w:pStyle w:val="BodyText"/>
        <w:numPr>
          <w:ilvl w:val="0"/>
          <w:numId w:val="12"/>
        </w:numPr>
        <w:rPr>
          <w:lang w:val="sr-Latn-RS"/>
        </w:rPr>
      </w:pPr>
      <w:r w:rsidRPr="00413778">
        <w:rPr>
          <w:lang w:val="sr-Latn-RS"/>
        </w:rPr>
        <w:t>Prikazuje se stranica sa formom za upis podataka vezanih za tim.</w:t>
      </w:r>
    </w:p>
    <w:p w14:paraId="50FF08F4" w14:textId="660CA7BA" w:rsidR="0046649D" w:rsidRPr="00413778" w:rsidRDefault="0046649D" w:rsidP="0046649D">
      <w:pPr>
        <w:pStyle w:val="BodyText"/>
        <w:numPr>
          <w:ilvl w:val="0"/>
          <w:numId w:val="12"/>
        </w:numPr>
        <w:rPr>
          <w:lang w:val="sr-Latn-RS"/>
        </w:rPr>
      </w:pPr>
      <w:r w:rsidRPr="00413778">
        <w:rPr>
          <w:lang w:val="sr-Latn-RS"/>
        </w:rPr>
        <w:t xml:space="preserve">Korisnik </w:t>
      </w:r>
      <w:r w:rsidR="00B467A5" w:rsidRPr="00413778">
        <w:rPr>
          <w:lang w:val="sr-Latn-RS"/>
        </w:rPr>
        <w:t>definiše</w:t>
      </w:r>
      <w:r w:rsidRPr="00413778">
        <w:rPr>
          <w:lang w:val="sr-Latn-RS"/>
        </w:rPr>
        <w:t xml:space="preserve"> pravila/mesta za druge korisnike da uđu u tim.</w:t>
      </w:r>
    </w:p>
    <w:p w14:paraId="6307577F" w14:textId="77777777" w:rsidR="0046649D" w:rsidRPr="00413778" w:rsidRDefault="0046649D" w:rsidP="0046649D">
      <w:pPr>
        <w:pStyle w:val="BodyText"/>
        <w:numPr>
          <w:ilvl w:val="0"/>
          <w:numId w:val="12"/>
        </w:numPr>
        <w:rPr>
          <w:lang w:val="sr-Latn-RS"/>
        </w:rPr>
      </w:pPr>
      <w:r w:rsidRPr="00413778">
        <w:rPr>
          <w:lang w:val="sr-Latn-RS"/>
        </w:rPr>
        <w:t>Proverava se validnost podataka.</w:t>
      </w:r>
    </w:p>
    <w:p w14:paraId="2BB4A1B1" w14:textId="77777777" w:rsidR="0046649D" w:rsidRPr="00413778" w:rsidRDefault="0046649D" w:rsidP="0046649D">
      <w:pPr>
        <w:pStyle w:val="BodyText"/>
        <w:numPr>
          <w:ilvl w:val="0"/>
          <w:numId w:val="12"/>
        </w:numPr>
        <w:rPr>
          <w:lang w:val="sr-Latn-RS"/>
        </w:rPr>
      </w:pPr>
      <w:r w:rsidRPr="00413778">
        <w:rPr>
          <w:lang w:val="sr-Latn-RS"/>
        </w:rPr>
        <w:t>Šalje se upit u bazu podataka.</w:t>
      </w:r>
    </w:p>
    <w:p w14:paraId="4BABD51F" w14:textId="77777777" w:rsidR="0046649D" w:rsidRPr="00413778" w:rsidRDefault="0046649D" w:rsidP="0046649D">
      <w:pPr>
        <w:pStyle w:val="BodyText"/>
        <w:numPr>
          <w:ilvl w:val="0"/>
          <w:numId w:val="12"/>
        </w:numPr>
        <w:rPr>
          <w:lang w:val="sr-Latn-RS"/>
        </w:rPr>
      </w:pPr>
      <w:r w:rsidRPr="00413778">
        <w:rPr>
          <w:lang w:val="sr-Latn-RS"/>
        </w:rPr>
        <w:t xml:space="preserve">Ako su podaci validni upisuje se tim u bazu podataka. </w:t>
      </w:r>
    </w:p>
    <w:p w14:paraId="1A1BED97" w14:textId="189453E9" w:rsidR="0046649D" w:rsidRPr="00413778" w:rsidRDefault="00B467A5" w:rsidP="0046649D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Izuzeci</w:t>
      </w:r>
      <w:r w:rsidR="0046649D" w:rsidRPr="00413778">
        <w:rPr>
          <w:b/>
          <w:bCs/>
          <w:lang w:val="sr-Latn-RS"/>
        </w:rPr>
        <w:t>:</w:t>
      </w:r>
    </w:p>
    <w:p w14:paraId="3C767FD7" w14:textId="77777777" w:rsidR="0046649D" w:rsidRPr="00413778" w:rsidRDefault="0046649D" w:rsidP="0046649D">
      <w:pPr>
        <w:pStyle w:val="BodyText"/>
        <w:rPr>
          <w:lang w:val="sr-Latn-RS"/>
        </w:rPr>
      </w:pPr>
      <w:r w:rsidRPr="00413778">
        <w:rPr>
          <w:lang w:val="sr-Latn-RS"/>
        </w:rPr>
        <w:t>[</w:t>
      </w:r>
      <w:r w:rsidRPr="00413778">
        <w:rPr>
          <w:i/>
          <w:iCs/>
          <w:lang w:val="sr-Latn-RS"/>
        </w:rPr>
        <w:t>Podaci o timu nisu validni</w:t>
      </w:r>
      <w:r w:rsidRPr="00413778">
        <w:rPr>
          <w:lang w:val="sr-Latn-RS"/>
        </w:rPr>
        <w:t>] Prikazuje se obaveštenje na formi sa podacima koji nisu validni.</w:t>
      </w:r>
    </w:p>
    <w:p w14:paraId="2913279C" w14:textId="77777777" w:rsidR="0046649D" w:rsidRPr="00413778" w:rsidRDefault="0046649D" w:rsidP="0046649D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Posledice:</w:t>
      </w:r>
    </w:p>
    <w:p w14:paraId="5EE3509B" w14:textId="77777777" w:rsidR="0046649D" w:rsidRPr="00413778" w:rsidRDefault="0046649D" w:rsidP="0046649D">
      <w:pPr>
        <w:pStyle w:val="BodyText"/>
        <w:rPr>
          <w:lang w:val="sr-Latn-RS"/>
        </w:rPr>
      </w:pPr>
      <w:r w:rsidRPr="00413778">
        <w:rPr>
          <w:lang w:val="sr-Latn-RS"/>
        </w:rPr>
        <w:t>Tim je uspešno kreiran.</w:t>
      </w:r>
    </w:p>
    <w:p w14:paraId="51982858" w14:textId="77777777" w:rsidR="0046649D" w:rsidRPr="00413778" w:rsidRDefault="0046649D" w:rsidP="0046649D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lastRenderedPageBreak/>
        <w:t>Dijagram sekvence:</w:t>
      </w:r>
    </w:p>
    <w:p w14:paraId="5550903C" w14:textId="77777777" w:rsidR="0046649D" w:rsidRPr="00413778" w:rsidRDefault="0046649D" w:rsidP="0046649D">
      <w:pPr>
        <w:pStyle w:val="BodyText"/>
        <w:rPr>
          <w:lang w:val="sr-Latn-RS"/>
        </w:rPr>
      </w:pPr>
      <w:r w:rsidRPr="00413778">
        <w:rPr>
          <w:noProof/>
          <w:lang w:val="sr-Latn-RS"/>
        </w:rPr>
        <w:drawing>
          <wp:inline distT="0" distB="0" distL="0" distR="0" wp14:anchorId="16672BB3" wp14:editId="0F043863">
            <wp:extent cx="5943600" cy="3839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2697" w14:textId="77777777" w:rsidR="0046649D" w:rsidRPr="00413778" w:rsidRDefault="0046649D" w:rsidP="0046649D">
      <w:pPr>
        <w:pStyle w:val="BodyText"/>
        <w:ind w:left="1080"/>
        <w:rPr>
          <w:lang w:val="sr-Latn-RS"/>
        </w:rPr>
      </w:pPr>
    </w:p>
    <w:p w14:paraId="71BA87BB" w14:textId="77777777" w:rsidR="0046649D" w:rsidRPr="00413778" w:rsidRDefault="0046649D" w:rsidP="005640AF">
      <w:pPr>
        <w:pStyle w:val="BodyText"/>
        <w:ind w:left="0" w:firstLine="720"/>
        <w:rPr>
          <w:lang w:val="sr-Latn-RS"/>
        </w:rPr>
      </w:pPr>
    </w:p>
    <w:p w14:paraId="229C0185" w14:textId="77777777" w:rsidR="006269E1" w:rsidRPr="00413778" w:rsidRDefault="006269E1" w:rsidP="005640AF">
      <w:pPr>
        <w:pStyle w:val="BodyText"/>
        <w:ind w:left="0" w:firstLine="720"/>
        <w:rPr>
          <w:lang w:val="sr-Latn-RS"/>
        </w:rPr>
      </w:pPr>
    </w:p>
    <w:p w14:paraId="2FDA17D5" w14:textId="062D9933" w:rsidR="006269E1" w:rsidRPr="00413778" w:rsidRDefault="006269E1" w:rsidP="006269E1">
      <w:pPr>
        <w:pStyle w:val="Heading2"/>
        <w:rPr>
          <w:lang w:val="sr-Latn-RS"/>
        </w:rPr>
      </w:pPr>
      <w:bookmarkStart w:id="43" w:name="_Toc101021363"/>
      <w:r w:rsidRPr="00413778">
        <w:rPr>
          <w:lang w:val="sr-Latn-RS"/>
        </w:rPr>
        <w:t>Dogovor u vezi terena</w:t>
      </w:r>
      <w:bookmarkEnd w:id="43"/>
    </w:p>
    <w:p w14:paraId="5CD12397" w14:textId="77777777" w:rsidR="006269E1" w:rsidRPr="00413778" w:rsidRDefault="006269E1" w:rsidP="006269E1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Kratak opis:</w:t>
      </w:r>
    </w:p>
    <w:p w14:paraId="5E4F3032" w14:textId="719A6C31" w:rsidR="006269E1" w:rsidRPr="00413778" w:rsidRDefault="006269E1" w:rsidP="006269E1">
      <w:pPr>
        <w:pStyle w:val="BodyText"/>
        <w:rPr>
          <w:lang w:val="sr-Latn-RS"/>
        </w:rPr>
      </w:pPr>
      <w:r w:rsidRPr="00413778">
        <w:rPr>
          <w:lang w:val="sr-Latn-RS"/>
        </w:rPr>
        <w:t xml:space="preserve">Administrator i vlasnici se dogovaraju za </w:t>
      </w:r>
      <w:r w:rsidR="003D54F6" w:rsidRPr="00413778">
        <w:rPr>
          <w:lang w:val="sr-Latn-RS"/>
        </w:rPr>
        <w:t>iznajmljivanje terena.</w:t>
      </w:r>
    </w:p>
    <w:p w14:paraId="1EF8CDED" w14:textId="77777777" w:rsidR="006269E1" w:rsidRPr="00413778" w:rsidRDefault="006269E1" w:rsidP="006269E1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Akteri:</w:t>
      </w:r>
    </w:p>
    <w:p w14:paraId="4A00B5D1" w14:textId="07D8A220" w:rsidR="006269E1" w:rsidRPr="00413778" w:rsidRDefault="003D54F6" w:rsidP="006269E1">
      <w:pPr>
        <w:pStyle w:val="BodyText"/>
        <w:rPr>
          <w:lang w:val="sr-Latn-RS"/>
        </w:rPr>
      </w:pPr>
      <w:r w:rsidRPr="00413778">
        <w:rPr>
          <w:lang w:val="sr-Latn-RS"/>
        </w:rPr>
        <w:t>Vlasnik terena</w:t>
      </w:r>
      <w:r w:rsidR="006269E1" w:rsidRPr="00413778">
        <w:rPr>
          <w:lang w:val="sr-Latn-RS"/>
        </w:rPr>
        <w:t>, Administrator.</w:t>
      </w:r>
    </w:p>
    <w:p w14:paraId="184C0006" w14:textId="77777777" w:rsidR="006269E1" w:rsidRPr="00413778" w:rsidRDefault="006269E1" w:rsidP="006269E1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Preduslovi:</w:t>
      </w:r>
      <w:r w:rsidRPr="00413778">
        <w:rPr>
          <w:b/>
          <w:bCs/>
          <w:lang w:val="sr-Latn-RS"/>
        </w:rPr>
        <w:softHyphen/>
      </w:r>
    </w:p>
    <w:p w14:paraId="36A9ABA4" w14:textId="54409039" w:rsidR="006269E1" w:rsidRPr="00413778" w:rsidRDefault="00B467A5" w:rsidP="003D54F6">
      <w:pPr>
        <w:pStyle w:val="BodyText"/>
        <w:ind w:left="0" w:firstLine="720"/>
        <w:rPr>
          <w:lang w:val="sr-Latn-RS"/>
        </w:rPr>
      </w:pPr>
      <w:r w:rsidRPr="00413778">
        <w:rPr>
          <w:lang w:val="sr-Latn-RS"/>
        </w:rPr>
        <w:t>Članovi</w:t>
      </w:r>
      <w:r w:rsidR="006269E1" w:rsidRPr="00413778">
        <w:rPr>
          <w:lang w:val="sr-Latn-RS"/>
        </w:rPr>
        <w:t xml:space="preserve"> </w:t>
      </w:r>
      <w:r w:rsidR="003D54F6" w:rsidRPr="00413778">
        <w:rPr>
          <w:lang w:val="sr-Latn-RS"/>
        </w:rPr>
        <w:t>su</w:t>
      </w:r>
      <w:r w:rsidR="006269E1" w:rsidRPr="00413778">
        <w:rPr>
          <w:lang w:val="sr-Latn-RS"/>
        </w:rPr>
        <w:t xml:space="preserve"> prijavljen</w:t>
      </w:r>
      <w:r w:rsidR="003D54F6" w:rsidRPr="00413778">
        <w:rPr>
          <w:lang w:val="sr-Latn-RS"/>
        </w:rPr>
        <w:t>i</w:t>
      </w:r>
      <w:r w:rsidR="006269E1" w:rsidRPr="00413778">
        <w:rPr>
          <w:lang w:val="sr-Latn-RS"/>
        </w:rPr>
        <w:t xml:space="preserve"> na </w:t>
      </w:r>
      <w:r w:rsidR="002F36F1">
        <w:rPr>
          <w:lang w:val="sr-Latn-RS"/>
        </w:rPr>
        <w:t>sajt</w:t>
      </w:r>
      <w:r w:rsidR="006269E1" w:rsidRPr="00413778">
        <w:rPr>
          <w:lang w:val="sr-Latn-RS"/>
        </w:rPr>
        <w:t>.</w:t>
      </w:r>
    </w:p>
    <w:p w14:paraId="262A74AB" w14:textId="77777777" w:rsidR="006269E1" w:rsidRPr="00413778" w:rsidRDefault="006269E1" w:rsidP="006269E1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Osnovni tok:</w:t>
      </w:r>
    </w:p>
    <w:p w14:paraId="45CA7F8A" w14:textId="1C7E93AA" w:rsidR="006269E1" w:rsidRPr="00413778" w:rsidRDefault="003D54F6" w:rsidP="008E1DB7">
      <w:pPr>
        <w:pStyle w:val="BodyText"/>
        <w:numPr>
          <w:ilvl w:val="0"/>
          <w:numId w:val="47"/>
        </w:numPr>
        <w:rPr>
          <w:lang w:val="sr-Latn-RS"/>
        </w:rPr>
      </w:pPr>
      <w:r w:rsidRPr="00413778">
        <w:rPr>
          <w:lang w:val="sr-Latn-RS"/>
        </w:rPr>
        <w:t xml:space="preserve">Administrator i vlasnik </w:t>
      </w:r>
      <w:r w:rsidR="00B467A5" w:rsidRPr="00413778">
        <w:rPr>
          <w:lang w:val="sr-Latn-RS"/>
        </w:rPr>
        <w:t>žele</w:t>
      </w:r>
      <w:r w:rsidRPr="00413778">
        <w:rPr>
          <w:lang w:val="sr-Latn-RS"/>
        </w:rPr>
        <w:t xml:space="preserve"> da </w:t>
      </w:r>
      <w:r w:rsidR="008E1DB7">
        <w:rPr>
          <w:lang w:val="sr-Latn-RS"/>
        </w:rPr>
        <w:t xml:space="preserve">se </w:t>
      </w:r>
      <w:r w:rsidRPr="00413778">
        <w:rPr>
          <w:lang w:val="sr-Latn-RS"/>
        </w:rPr>
        <w:t>org</w:t>
      </w:r>
      <w:r w:rsidR="004C3809" w:rsidRPr="00413778">
        <w:rPr>
          <w:lang w:val="sr-Latn-RS"/>
        </w:rPr>
        <w:t>anizuju oko iznajmljivanja/dostupnosti terena</w:t>
      </w:r>
      <w:r w:rsidR="006269E1" w:rsidRPr="00413778">
        <w:rPr>
          <w:lang w:val="sr-Latn-RS"/>
        </w:rPr>
        <w:t>.</w:t>
      </w:r>
    </w:p>
    <w:p w14:paraId="0CF6339A" w14:textId="77777777" w:rsidR="004C3809" w:rsidRPr="00413778" w:rsidRDefault="004C3809" w:rsidP="008E1DB7">
      <w:pPr>
        <w:pStyle w:val="BodyText"/>
        <w:numPr>
          <w:ilvl w:val="0"/>
          <w:numId w:val="47"/>
        </w:numPr>
        <w:rPr>
          <w:lang w:val="sr-Latn-RS"/>
        </w:rPr>
      </w:pPr>
      <w:r w:rsidRPr="00413778">
        <w:rPr>
          <w:lang w:val="sr-Latn-RS"/>
        </w:rPr>
        <w:t>Vlasnik ima informacije od sajta kako da kontaktira administratora.</w:t>
      </w:r>
    </w:p>
    <w:p w14:paraId="71530498" w14:textId="77777777" w:rsidR="004C3809" w:rsidRPr="00413778" w:rsidRDefault="004C3809" w:rsidP="008E1DB7">
      <w:pPr>
        <w:pStyle w:val="BodyText"/>
        <w:numPr>
          <w:ilvl w:val="0"/>
          <w:numId w:val="47"/>
        </w:numPr>
        <w:rPr>
          <w:lang w:val="sr-Latn-RS"/>
        </w:rPr>
      </w:pPr>
      <w:r w:rsidRPr="00413778">
        <w:rPr>
          <w:lang w:val="sr-Latn-RS"/>
        </w:rPr>
        <w:t>Administrator ima informacije o vlasniku na osnovu njegovog profila.</w:t>
      </w:r>
    </w:p>
    <w:p w14:paraId="042CA6AF" w14:textId="1A0979A7" w:rsidR="004C3809" w:rsidRPr="00413778" w:rsidRDefault="004C3809" w:rsidP="008E1DB7">
      <w:pPr>
        <w:pStyle w:val="BodyText"/>
        <w:numPr>
          <w:ilvl w:val="0"/>
          <w:numId w:val="47"/>
        </w:numPr>
        <w:rPr>
          <w:lang w:val="sr-Latn-RS"/>
        </w:rPr>
      </w:pPr>
      <w:r w:rsidRPr="00413778">
        <w:rPr>
          <w:lang w:val="sr-Latn-RS"/>
        </w:rPr>
        <w:t xml:space="preserve">Administrator i vlasnik se dogovaraju putem mail-a ili telefona. </w:t>
      </w:r>
    </w:p>
    <w:p w14:paraId="50C099F5" w14:textId="788CA88C" w:rsidR="006269E1" w:rsidRPr="00413778" w:rsidRDefault="006269E1" w:rsidP="006269E1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Izuzeci:</w:t>
      </w:r>
    </w:p>
    <w:p w14:paraId="07DF3176" w14:textId="5B64AC07" w:rsidR="006269E1" w:rsidRPr="00413778" w:rsidRDefault="006269E1" w:rsidP="006269E1">
      <w:pPr>
        <w:pStyle w:val="BodyText"/>
        <w:rPr>
          <w:lang w:val="sr-Latn-RS"/>
        </w:rPr>
      </w:pPr>
      <w:r w:rsidRPr="00413778">
        <w:rPr>
          <w:lang w:val="sr-Latn-RS"/>
        </w:rPr>
        <w:t>[</w:t>
      </w:r>
      <w:r w:rsidRPr="00413778">
        <w:rPr>
          <w:i/>
          <w:iCs/>
          <w:lang w:val="sr-Latn-RS"/>
        </w:rPr>
        <w:t xml:space="preserve">Podaci o </w:t>
      </w:r>
      <w:r w:rsidR="004C3809" w:rsidRPr="00413778">
        <w:rPr>
          <w:i/>
          <w:iCs/>
          <w:lang w:val="sr-Latn-RS"/>
        </w:rPr>
        <w:t xml:space="preserve">vlasniku su </w:t>
      </w:r>
      <w:proofErr w:type="spellStart"/>
      <w:r w:rsidR="00B467A5" w:rsidRPr="00413778">
        <w:rPr>
          <w:i/>
          <w:iCs/>
          <w:lang w:val="sr-Latn-RS"/>
        </w:rPr>
        <w:t>nevalidn</w:t>
      </w:r>
      <w:r w:rsidR="002F36F1">
        <w:rPr>
          <w:i/>
          <w:iCs/>
          <w:lang w:val="sr-Latn-RS"/>
        </w:rPr>
        <w:t>i</w:t>
      </w:r>
      <w:proofErr w:type="spellEnd"/>
      <w:r w:rsidR="004C3809" w:rsidRPr="00413778">
        <w:rPr>
          <w:i/>
          <w:iCs/>
          <w:lang w:val="sr-Latn-RS"/>
        </w:rPr>
        <w:t>/nepotpuni</w:t>
      </w:r>
      <w:r w:rsidRPr="00413778">
        <w:rPr>
          <w:lang w:val="sr-Latn-RS"/>
        </w:rPr>
        <w:t xml:space="preserve">] </w:t>
      </w:r>
      <w:r w:rsidR="004C3809" w:rsidRPr="00413778">
        <w:rPr>
          <w:lang w:val="sr-Latn-RS"/>
        </w:rPr>
        <w:t xml:space="preserve">Komunikacija onda nije </w:t>
      </w:r>
      <w:r w:rsidR="00B467A5" w:rsidRPr="00413778">
        <w:rPr>
          <w:lang w:val="sr-Latn-RS"/>
        </w:rPr>
        <w:t>moguća</w:t>
      </w:r>
      <w:r w:rsidR="004C3809" w:rsidRPr="00413778">
        <w:rPr>
          <w:lang w:val="sr-Latn-RS"/>
        </w:rPr>
        <w:t>.</w:t>
      </w:r>
    </w:p>
    <w:p w14:paraId="18792D19" w14:textId="77777777" w:rsidR="006269E1" w:rsidRPr="00413778" w:rsidRDefault="006269E1" w:rsidP="006269E1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lastRenderedPageBreak/>
        <w:t>Posledice:</w:t>
      </w:r>
    </w:p>
    <w:p w14:paraId="64C0754E" w14:textId="2C050855" w:rsidR="006269E1" w:rsidRPr="00413778" w:rsidRDefault="004C3809" w:rsidP="004C3809">
      <w:pPr>
        <w:pStyle w:val="BodyText"/>
        <w:rPr>
          <w:lang w:val="sr-Latn-RS"/>
        </w:rPr>
      </w:pPr>
      <w:r w:rsidRPr="00413778">
        <w:rPr>
          <w:lang w:val="sr-Latn-RS"/>
        </w:rPr>
        <w:t>Sajt ima a</w:t>
      </w:r>
      <w:r w:rsidR="00B92A56" w:rsidRPr="00413778">
        <w:rPr>
          <w:lang w:val="sr-Latn-RS"/>
        </w:rPr>
        <w:t>ž</w:t>
      </w:r>
      <w:r w:rsidRPr="00413778">
        <w:rPr>
          <w:lang w:val="sr-Latn-RS"/>
        </w:rPr>
        <w:t>urne informacije o dostupnosti terena.</w:t>
      </w:r>
    </w:p>
    <w:p w14:paraId="52B2F034" w14:textId="77777777" w:rsidR="00F175A5" w:rsidRPr="00413778" w:rsidRDefault="00F175A5" w:rsidP="005640AF">
      <w:pPr>
        <w:pStyle w:val="BodyText"/>
        <w:ind w:left="0" w:firstLine="720"/>
        <w:rPr>
          <w:lang w:val="sr-Latn-RS"/>
        </w:rPr>
      </w:pPr>
    </w:p>
    <w:p w14:paraId="6A51859B" w14:textId="622D6EC4" w:rsidR="00F175A5" w:rsidRPr="00413778" w:rsidRDefault="00F175A5" w:rsidP="00F175A5">
      <w:pPr>
        <w:pStyle w:val="Heading2"/>
        <w:rPr>
          <w:lang w:val="sr-Latn-RS"/>
        </w:rPr>
      </w:pPr>
      <w:bookmarkStart w:id="44" w:name="_Toc101021364"/>
      <w:r w:rsidRPr="00413778">
        <w:rPr>
          <w:lang w:val="sr-Latn-RS"/>
        </w:rPr>
        <w:t>Komunikacija korisnika</w:t>
      </w:r>
      <w:bookmarkEnd w:id="44"/>
    </w:p>
    <w:p w14:paraId="547F7003" w14:textId="77777777" w:rsidR="00F175A5" w:rsidRPr="00413778" w:rsidRDefault="00F175A5" w:rsidP="00F175A5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Kratak opis:</w:t>
      </w:r>
    </w:p>
    <w:p w14:paraId="37F901BA" w14:textId="3EAA04F0" w:rsidR="00F175A5" w:rsidRPr="00413778" w:rsidRDefault="00F175A5" w:rsidP="00F175A5">
      <w:pPr>
        <w:pStyle w:val="BodyText"/>
        <w:rPr>
          <w:lang w:val="sr-Latn-RS"/>
        </w:rPr>
      </w:pPr>
      <w:r w:rsidRPr="00413778">
        <w:rPr>
          <w:lang w:val="sr-Latn-RS"/>
        </w:rPr>
        <w:t xml:space="preserve">Korisnici putem komentara ostvaruju </w:t>
      </w:r>
      <w:r w:rsidR="00B467A5" w:rsidRPr="00413778">
        <w:rPr>
          <w:lang w:val="sr-Latn-RS"/>
        </w:rPr>
        <w:t>komunikaciju</w:t>
      </w:r>
    </w:p>
    <w:p w14:paraId="66C3FFDB" w14:textId="77777777" w:rsidR="00F175A5" w:rsidRPr="00413778" w:rsidRDefault="00F175A5" w:rsidP="00F175A5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Akteri:</w:t>
      </w:r>
    </w:p>
    <w:p w14:paraId="70835BB9" w14:textId="5CF902BF" w:rsidR="00F175A5" w:rsidRPr="00413778" w:rsidRDefault="00B92A56" w:rsidP="00F175A5">
      <w:pPr>
        <w:pStyle w:val="BodyText"/>
        <w:rPr>
          <w:lang w:val="sr-Latn-RS"/>
        </w:rPr>
      </w:pPr>
      <w:r w:rsidRPr="00413778">
        <w:rPr>
          <w:lang w:val="sr-Latn-RS"/>
        </w:rPr>
        <w:t xml:space="preserve">Korisnici sajta, </w:t>
      </w:r>
      <w:r w:rsidR="00F175A5" w:rsidRPr="00413778">
        <w:rPr>
          <w:lang w:val="sr-Latn-RS"/>
        </w:rPr>
        <w:t>Vlasnik terena, Administrator.</w:t>
      </w:r>
    </w:p>
    <w:p w14:paraId="66E22939" w14:textId="77777777" w:rsidR="00F175A5" w:rsidRPr="00413778" w:rsidRDefault="00F175A5" w:rsidP="00F175A5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Preduslovi:</w:t>
      </w:r>
    </w:p>
    <w:p w14:paraId="0D54669F" w14:textId="6FDC283B" w:rsidR="00F175A5" w:rsidRPr="00413778" w:rsidRDefault="00B467A5" w:rsidP="00F175A5">
      <w:pPr>
        <w:pStyle w:val="BodyText"/>
        <w:rPr>
          <w:lang w:val="sr-Latn-RS"/>
        </w:rPr>
      </w:pPr>
      <w:r w:rsidRPr="00413778">
        <w:rPr>
          <w:lang w:val="sr-Latn-RS"/>
        </w:rPr>
        <w:t>Članovi</w:t>
      </w:r>
      <w:r w:rsidR="006269E1" w:rsidRPr="00413778">
        <w:rPr>
          <w:lang w:val="sr-Latn-RS"/>
        </w:rPr>
        <w:t xml:space="preserve"> su</w:t>
      </w:r>
      <w:r w:rsidR="00F175A5" w:rsidRPr="00413778">
        <w:rPr>
          <w:lang w:val="sr-Latn-RS"/>
        </w:rPr>
        <w:t xml:space="preserve"> prijavljen</w:t>
      </w:r>
      <w:r w:rsidR="006269E1" w:rsidRPr="00413778">
        <w:rPr>
          <w:lang w:val="sr-Latn-RS"/>
        </w:rPr>
        <w:t>i</w:t>
      </w:r>
      <w:r w:rsidR="00F175A5" w:rsidRPr="00413778">
        <w:rPr>
          <w:lang w:val="sr-Latn-RS"/>
        </w:rPr>
        <w:t>.</w:t>
      </w:r>
    </w:p>
    <w:p w14:paraId="79F19F59" w14:textId="77777777" w:rsidR="00F175A5" w:rsidRPr="00413778" w:rsidRDefault="00F175A5" w:rsidP="00F175A5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Osnovni tok:</w:t>
      </w:r>
    </w:p>
    <w:p w14:paraId="457B255F" w14:textId="4BA3B4C5" w:rsidR="00F175A5" w:rsidRPr="00413778" w:rsidRDefault="00B92A56" w:rsidP="008E1DB7">
      <w:pPr>
        <w:pStyle w:val="BodyText"/>
        <w:numPr>
          <w:ilvl w:val="0"/>
          <w:numId w:val="48"/>
        </w:numPr>
        <w:rPr>
          <w:lang w:val="sr-Latn-RS"/>
        </w:rPr>
      </w:pPr>
      <w:r w:rsidRPr="00413778">
        <w:rPr>
          <w:lang w:val="sr-Latn-RS"/>
        </w:rPr>
        <w:t>Članovi bi želeli da ostave neki komentar ili mišljenje</w:t>
      </w:r>
      <w:r w:rsidR="00F175A5" w:rsidRPr="00413778">
        <w:rPr>
          <w:lang w:val="sr-Latn-RS"/>
        </w:rPr>
        <w:t>.</w:t>
      </w:r>
    </w:p>
    <w:p w14:paraId="645C991C" w14:textId="60B5F7C2" w:rsidR="006269E1" w:rsidRPr="00413778" w:rsidRDefault="00B92A56" w:rsidP="008E1DB7">
      <w:pPr>
        <w:pStyle w:val="BodyText"/>
        <w:numPr>
          <w:ilvl w:val="0"/>
          <w:numId w:val="48"/>
        </w:numPr>
        <w:rPr>
          <w:lang w:val="sr-Latn-RS"/>
        </w:rPr>
      </w:pPr>
      <w:r w:rsidRPr="00413778">
        <w:rPr>
          <w:lang w:val="sr-Latn-RS"/>
        </w:rPr>
        <w:t>Član</w:t>
      </w:r>
      <w:r w:rsidR="006269E1" w:rsidRPr="00413778">
        <w:rPr>
          <w:lang w:val="sr-Latn-RS"/>
        </w:rPr>
        <w:t xml:space="preserve"> kuca komentar i </w:t>
      </w:r>
      <w:r w:rsidR="00B467A5" w:rsidRPr="00413778">
        <w:rPr>
          <w:lang w:val="sr-Latn-RS"/>
        </w:rPr>
        <w:t>šalje</w:t>
      </w:r>
      <w:r w:rsidR="006269E1" w:rsidRPr="00413778">
        <w:rPr>
          <w:lang w:val="sr-Latn-RS"/>
        </w:rPr>
        <w:t xml:space="preserve"> ga.</w:t>
      </w:r>
    </w:p>
    <w:p w14:paraId="543C99F2" w14:textId="2D31B85D" w:rsidR="006269E1" w:rsidRPr="00413778" w:rsidRDefault="006269E1" w:rsidP="008E1DB7">
      <w:pPr>
        <w:pStyle w:val="BodyText"/>
        <w:numPr>
          <w:ilvl w:val="0"/>
          <w:numId w:val="48"/>
        </w:numPr>
        <w:rPr>
          <w:lang w:val="sr-Latn-RS"/>
        </w:rPr>
      </w:pPr>
      <w:r w:rsidRPr="00413778">
        <w:rPr>
          <w:lang w:val="sr-Latn-RS"/>
        </w:rPr>
        <w:t xml:space="preserve">Drugi </w:t>
      </w:r>
      <w:r w:rsidR="00B92A56" w:rsidRPr="00413778">
        <w:rPr>
          <w:lang w:val="sr-Latn-RS"/>
        </w:rPr>
        <w:t>članovi</w:t>
      </w:r>
      <w:r w:rsidRPr="00413778">
        <w:rPr>
          <w:lang w:val="sr-Latn-RS"/>
        </w:rPr>
        <w:t xml:space="preserve"> vi</w:t>
      </w:r>
      <w:r w:rsidR="00B92A56" w:rsidRPr="00413778">
        <w:rPr>
          <w:lang w:val="sr-Latn-RS"/>
        </w:rPr>
        <w:t>d</w:t>
      </w:r>
      <w:r w:rsidRPr="00413778">
        <w:rPr>
          <w:lang w:val="sr-Latn-RS"/>
        </w:rPr>
        <w:t>e to i potencijalno razmenjuju</w:t>
      </w:r>
      <w:r w:rsidR="00B92A56" w:rsidRPr="00413778">
        <w:rPr>
          <w:lang w:val="sr-Latn-RS"/>
        </w:rPr>
        <w:t xml:space="preserve"> mišljena i </w:t>
      </w:r>
      <w:r w:rsidRPr="00413778">
        <w:rPr>
          <w:lang w:val="sr-Latn-RS"/>
        </w:rPr>
        <w:t>pi</w:t>
      </w:r>
      <w:r w:rsidR="00B467A5">
        <w:rPr>
          <w:lang w:val="sr-Latn-RS"/>
        </w:rPr>
        <w:t>š</w:t>
      </w:r>
      <w:r w:rsidRPr="00413778">
        <w:rPr>
          <w:lang w:val="sr-Latn-RS"/>
        </w:rPr>
        <w:t>u svoje komentare</w:t>
      </w:r>
      <w:r w:rsidR="00B92A56" w:rsidRPr="00413778">
        <w:rPr>
          <w:lang w:val="sr-Latn-RS"/>
        </w:rPr>
        <w:t>.</w:t>
      </w:r>
    </w:p>
    <w:p w14:paraId="2D0B3D7C" w14:textId="24C9E57A" w:rsidR="00F175A5" w:rsidRPr="00413778" w:rsidRDefault="00E71850" w:rsidP="00F175A5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Izuzeci</w:t>
      </w:r>
      <w:r w:rsidR="00F175A5" w:rsidRPr="00413778">
        <w:rPr>
          <w:b/>
          <w:bCs/>
          <w:lang w:val="sr-Latn-RS"/>
        </w:rPr>
        <w:t>:</w:t>
      </w:r>
    </w:p>
    <w:p w14:paraId="23428A7A" w14:textId="4A1467E8" w:rsidR="00F175A5" w:rsidRPr="00413778" w:rsidRDefault="00F175A5" w:rsidP="00F175A5">
      <w:pPr>
        <w:pStyle w:val="BodyText"/>
        <w:rPr>
          <w:lang w:val="sr-Latn-RS"/>
        </w:rPr>
      </w:pPr>
      <w:r w:rsidRPr="00413778">
        <w:rPr>
          <w:lang w:val="sr-Latn-RS"/>
        </w:rPr>
        <w:t>[</w:t>
      </w:r>
      <w:r w:rsidR="006269E1" w:rsidRPr="00413778">
        <w:rPr>
          <w:i/>
          <w:iCs/>
          <w:lang w:val="sr-Latn-RS"/>
        </w:rPr>
        <w:t>Ne postoji nikakav komentar</w:t>
      </w:r>
      <w:r w:rsidRPr="00413778">
        <w:rPr>
          <w:lang w:val="sr-Latn-RS"/>
        </w:rPr>
        <w:t xml:space="preserve">] </w:t>
      </w:r>
      <w:r w:rsidR="006269E1" w:rsidRPr="00413778">
        <w:rPr>
          <w:lang w:val="sr-Latn-RS"/>
        </w:rPr>
        <w:t>Ne prikazuju se nikakvi komentari i komunikacija nije uspostavljena</w:t>
      </w:r>
      <w:r w:rsidRPr="00413778">
        <w:rPr>
          <w:lang w:val="sr-Latn-RS"/>
        </w:rPr>
        <w:t>.</w:t>
      </w:r>
    </w:p>
    <w:p w14:paraId="4AC72849" w14:textId="77777777" w:rsidR="00F175A5" w:rsidRPr="00413778" w:rsidRDefault="00F175A5" w:rsidP="00F175A5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Posledice:</w:t>
      </w:r>
    </w:p>
    <w:p w14:paraId="5A5665CC" w14:textId="4212B8BB" w:rsidR="00621D97" w:rsidRPr="00413778" w:rsidRDefault="006269E1" w:rsidP="006269E1">
      <w:pPr>
        <w:pStyle w:val="BodyText"/>
        <w:rPr>
          <w:lang w:val="sr-Latn-RS"/>
        </w:rPr>
      </w:pPr>
      <w:r w:rsidRPr="00413778">
        <w:rPr>
          <w:lang w:val="sr-Latn-RS"/>
        </w:rPr>
        <w:t xml:space="preserve">Korisnici sajta se </w:t>
      </w:r>
      <w:r w:rsidR="00B467A5" w:rsidRPr="00413778">
        <w:rPr>
          <w:lang w:val="sr-Latn-RS"/>
        </w:rPr>
        <w:t>osećaju</w:t>
      </w:r>
      <w:r w:rsidRPr="00413778">
        <w:rPr>
          <w:lang w:val="sr-Latn-RS"/>
        </w:rPr>
        <w:t xml:space="preserve"> korisno i </w:t>
      </w:r>
      <w:r w:rsidR="004C3809" w:rsidRPr="00413778">
        <w:rPr>
          <w:lang w:val="sr-Latn-RS"/>
        </w:rPr>
        <w:t xml:space="preserve">kao </w:t>
      </w:r>
      <w:r w:rsidR="00B467A5" w:rsidRPr="00413778">
        <w:rPr>
          <w:lang w:val="sr-Latn-RS"/>
        </w:rPr>
        <w:t>članovi</w:t>
      </w:r>
      <w:r w:rsidRPr="00413778">
        <w:rPr>
          <w:lang w:val="sr-Latn-RS"/>
        </w:rPr>
        <w:t xml:space="preserve"> grupe, pa samim tim imaju i </w:t>
      </w:r>
      <w:r w:rsidR="00B467A5" w:rsidRPr="00413778">
        <w:rPr>
          <w:lang w:val="sr-Latn-RS"/>
        </w:rPr>
        <w:t>veću</w:t>
      </w:r>
      <w:r w:rsidRPr="00413778">
        <w:rPr>
          <w:lang w:val="sr-Latn-RS"/>
        </w:rPr>
        <w:t xml:space="preserve"> zelju za </w:t>
      </w:r>
      <w:r w:rsidR="00B467A5" w:rsidRPr="00413778">
        <w:rPr>
          <w:lang w:val="sr-Latn-RS"/>
        </w:rPr>
        <w:t>učestvovanjem</w:t>
      </w:r>
      <w:r w:rsidRPr="00413778">
        <w:rPr>
          <w:lang w:val="sr-Latn-RS"/>
        </w:rPr>
        <w:t>.</w:t>
      </w:r>
    </w:p>
    <w:p w14:paraId="4584C063" w14:textId="77777777" w:rsidR="008C50FE" w:rsidRPr="00413778" w:rsidRDefault="008C50FE" w:rsidP="00B92A56">
      <w:pPr>
        <w:pStyle w:val="BodyText"/>
        <w:ind w:left="0"/>
        <w:rPr>
          <w:lang w:val="sr-Latn-RS"/>
        </w:rPr>
      </w:pPr>
    </w:p>
    <w:p w14:paraId="3E937CBC" w14:textId="77777777" w:rsidR="006E5E1D" w:rsidRPr="00413778" w:rsidRDefault="006E5E1D" w:rsidP="006E5E1D">
      <w:pPr>
        <w:pStyle w:val="Heading1"/>
        <w:rPr>
          <w:lang w:val="sr-Latn-RS"/>
        </w:rPr>
      </w:pPr>
      <w:bookmarkStart w:id="45" w:name="_Toc101021365"/>
      <w:r w:rsidRPr="00413778">
        <w:rPr>
          <w:lang w:val="sr-Latn-RS"/>
        </w:rPr>
        <w:t>Dodatni zahtevi</w:t>
      </w:r>
      <w:bookmarkEnd w:id="45"/>
    </w:p>
    <w:p w14:paraId="7DE0F0EB" w14:textId="68DFE16E" w:rsidR="008F456F" w:rsidRPr="00413778" w:rsidRDefault="008F456F" w:rsidP="008F456F">
      <w:pPr>
        <w:pStyle w:val="Heading2"/>
        <w:rPr>
          <w:lang w:val="sr-Latn-RS"/>
        </w:rPr>
      </w:pPr>
      <w:bookmarkStart w:id="46" w:name="_Toc68440733"/>
      <w:bookmarkStart w:id="47" w:name="_Toc68474061"/>
      <w:bookmarkStart w:id="48" w:name="_Toc68952805"/>
      <w:bookmarkStart w:id="49" w:name="_Toc101021366"/>
      <w:r w:rsidRPr="00413778">
        <w:rPr>
          <w:lang w:val="sr-Latn-RS"/>
        </w:rPr>
        <w:t>Funkcionalnost</w:t>
      </w:r>
      <w:bookmarkEnd w:id="46"/>
      <w:bookmarkEnd w:id="47"/>
      <w:bookmarkEnd w:id="48"/>
      <w:bookmarkEnd w:id="49"/>
    </w:p>
    <w:p w14:paraId="39875FDB" w14:textId="77777777" w:rsidR="008F456F" w:rsidRPr="00413778" w:rsidRDefault="008F456F" w:rsidP="008F456F">
      <w:pPr>
        <w:pStyle w:val="BodyText"/>
        <w:rPr>
          <w:lang w:val="sr-Latn-RS"/>
        </w:rPr>
      </w:pPr>
      <w:r w:rsidRPr="00413778">
        <w:rPr>
          <w:lang w:val="sr-Latn-RS"/>
        </w:rPr>
        <w:t>U ovom odeljku su specificirani funkcionalni zahtevi koji su zajednički za više slučajeva korišćenja.</w:t>
      </w:r>
    </w:p>
    <w:p w14:paraId="19753166" w14:textId="0506D456" w:rsidR="008F456F" w:rsidRPr="00413778" w:rsidRDefault="008F456F" w:rsidP="008F456F">
      <w:pPr>
        <w:pStyle w:val="BodyText"/>
        <w:rPr>
          <w:lang w:val="sr-Latn-RS"/>
        </w:rPr>
      </w:pPr>
      <w:r w:rsidRPr="00413778">
        <w:rPr>
          <w:b/>
          <w:bCs/>
          <w:i/>
          <w:iCs/>
          <w:lang w:val="sr-Latn-RS"/>
        </w:rPr>
        <w:t xml:space="preserve">Igraj </w:t>
      </w:r>
      <w:r w:rsidR="00B467A5" w:rsidRPr="00413778">
        <w:rPr>
          <w:b/>
          <w:bCs/>
          <w:i/>
          <w:iCs/>
          <w:lang w:val="sr-Latn-RS"/>
        </w:rPr>
        <w:t>košarku</w:t>
      </w:r>
      <w:r w:rsidRPr="00413778">
        <w:rPr>
          <w:lang w:val="sr-Latn-RS"/>
        </w:rPr>
        <w:t xml:space="preserve"> aplikacija ne zahteva nikakve dodatne funkcionalnosti.</w:t>
      </w:r>
    </w:p>
    <w:p w14:paraId="3FF4CB8E" w14:textId="545F1786" w:rsidR="008F456F" w:rsidRPr="00413778" w:rsidRDefault="008F456F" w:rsidP="008F456F">
      <w:pPr>
        <w:pStyle w:val="Heading2"/>
        <w:rPr>
          <w:lang w:val="sr-Latn-RS"/>
        </w:rPr>
      </w:pPr>
      <w:bookmarkStart w:id="50" w:name="_Toc68440734"/>
      <w:bookmarkStart w:id="51" w:name="_Toc68474062"/>
      <w:bookmarkStart w:id="52" w:name="_Toc68952806"/>
      <w:bookmarkStart w:id="53" w:name="_Toc101021367"/>
      <w:r w:rsidRPr="00413778">
        <w:rPr>
          <w:lang w:val="sr-Latn-RS"/>
        </w:rPr>
        <w:t>Upotrebljivost</w:t>
      </w:r>
      <w:bookmarkEnd w:id="50"/>
      <w:bookmarkEnd w:id="51"/>
      <w:bookmarkEnd w:id="52"/>
      <w:bookmarkEnd w:id="53"/>
    </w:p>
    <w:p w14:paraId="2D31D496" w14:textId="141534D5" w:rsidR="008F456F" w:rsidRPr="00413778" w:rsidRDefault="008F456F" w:rsidP="008F456F">
      <w:pPr>
        <w:pStyle w:val="BodyText"/>
        <w:rPr>
          <w:lang w:val="sr-Latn-RS"/>
        </w:rPr>
      </w:pPr>
      <w:r w:rsidRPr="00413778">
        <w:rPr>
          <w:lang w:val="sr-Latn-RS"/>
        </w:rPr>
        <w:t>U ovom odeljku su specificirani zahtevi koji su vezani za, ili utiču na upotrebljivosti sistema koji se razvija.</w:t>
      </w:r>
    </w:p>
    <w:p w14:paraId="6BB55BB3" w14:textId="77777777" w:rsidR="008F456F" w:rsidRPr="00413778" w:rsidRDefault="008F456F" w:rsidP="008F456F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Korisnički interfejs prilagođen korisniku:</w:t>
      </w:r>
    </w:p>
    <w:p w14:paraId="278BE0BC" w14:textId="6B24D928" w:rsidR="008F456F" w:rsidRPr="00413778" w:rsidRDefault="008F456F" w:rsidP="008F456F">
      <w:pPr>
        <w:pStyle w:val="BodyText"/>
        <w:rPr>
          <w:lang w:val="sr-Latn-RS"/>
        </w:rPr>
      </w:pPr>
      <w:r w:rsidRPr="00413778">
        <w:rPr>
          <w:lang w:val="sr-Latn-RS"/>
        </w:rPr>
        <w:t xml:space="preserve">Korisnički interfejs </w:t>
      </w:r>
      <w:r w:rsidRPr="00413778">
        <w:rPr>
          <w:b/>
          <w:bCs/>
          <w:i/>
          <w:iCs/>
          <w:lang w:val="sr-Latn-RS"/>
        </w:rPr>
        <w:t xml:space="preserve">Igraj </w:t>
      </w:r>
      <w:r w:rsidR="00B467A5" w:rsidRPr="00413778">
        <w:rPr>
          <w:b/>
          <w:bCs/>
          <w:i/>
          <w:iCs/>
          <w:lang w:val="sr-Latn-RS"/>
        </w:rPr>
        <w:t>košarku</w:t>
      </w:r>
      <w:r w:rsidRPr="00413778">
        <w:rPr>
          <w:lang w:val="sr-Latn-RS"/>
        </w:rPr>
        <w:t xml:space="preserve"> aplikacije će biti dizajniran tako da bude omogućeno jednostavno i intuitivno korišćenje bez potrebe za organizovanjem dodatne obuke. </w:t>
      </w:r>
    </w:p>
    <w:p w14:paraId="3C3945C4" w14:textId="77777777" w:rsidR="008F456F" w:rsidRPr="00413778" w:rsidRDefault="008F456F" w:rsidP="008F456F">
      <w:pPr>
        <w:pStyle w:val="Heading2"/>
        <w:rPr>
          <w:lang w:val="sr-Latn-RS"/>
        </w:rPr>
      </w:pPr>
      <w:bookmarkStart w:id="54" w:name="_Toc68440735"/>
      <w:bookmarkStart w:id="55" w:name="_Toc68474063"/>
      <w:bookmarkStart w:id="56" w:name="_Toc68952807"/>
      <w:bookmarkStart w:id="57" w:name="_Toc101021368"/>
      <w:r w:rsidRPr="00413778">
        <w:rPr>
          <w:lang w:val="sr-Latn-RS"/>
        </w:rPr>
        <w:t>Pouzdanost</w:t>
      </w:r>
      <w:bookmarkEnd w:id="54"/>
      <w:bookmarkEnd w:id="55"/>
      <w:bookmarkEnd w:id="56"/>
      <w:bookmarkEnd w:id="57"/>
    </w:p>
    <w:p w14:paraId="7C365641" w14:textId="77777777" w:rsidR="008F456F" w:rsidRPr="00413778" w:rsidRDefault="008F456F" w:rsidP="008F456F">
      <w:pPr>
        <w:pStyle w:val="BodyText"/>
        <w:rPr>
          <w:lang w:val="sr-Latn-RS"/>
        </w:rPr>
      </w:pPr>
      <w:r w:rsidRPr="00413778">
        <w:rPr>
          <w:lang w:val="sr-Latn-RS"/>
        </w:rPr>
        <w:t>U ovom odeljku su specificirani zahtevi u pogledu pouzdanosti sistema koji se razvija.</w:t>
      </w:r>
    </w:p>
    <w:p w14:paraId="4B97E496" w14:textId="77777777" w:rsidR="008F456F" w:rsidRPr="00413778" w:rsidRDefault="008F456F" w:rsidP="008F456F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Dostupnost:</w:t>
      </w:r>
    </w:p>
    <w:p w14:paraId="1D293AC4" w14:textId="7BA1FF2A" w:rsidR="008F456F" w:rsidRPr="00413778" w:rsidRDefault="008F456F" w:rsidP="008F456F">
      <w:pPr>
        <w:pStyle w:val="BodyText"/>
        <w:rPr>
          <w:lang w:val="sr-Latn-RS"/>
        </w:rPr>
      </w:pPr>
      <w:r w:rsidRPr="00413778">
        <w:rPr>
          <w:b/>
          <w:bCs/>
          <w:i/>
          <w:iCs/>
          <w:lang w:val="sr-Latn-RS"/>
        </w:rPr>
        <w:t xml:space="preserve">Igraj </w:t>
      </w:r>
      <w:r w:rsidR="00B467A5" w:rsidRPr="00413778">
        <w:rPr>
          <w:b/>
          <w:bCs/>
          <w:i/>
          <w:iCs/>
          <w:lang w:val="sr-Latn-RS"/>
        </w:rPr>
        <w:t>košarku</w:t>
      </w:r>
      <w:r w:rsidRPr="00413778">
        <w:rPr>
          <w:lang w:val="sr-Latn-RS"/>
        </w:rPr>
        <w:t xml:space="preserve"> aplikacija će biti dostupan 24 časa dnevno, 7 dana u nedelji. Vreme kada portal nije dostupan ne sme da pređe 15%.</w:t>
      </w:r>
    </w:p>
    <w:p w14:paraId="51C036BC" w14:textId="77777777" w:rsidR="008F456F" w:rsidRPr="00413778" w:rsidRDefault="008F456F" w:rsidP="008F456F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Srednje vreme između otkaza:</w:t>
      </w:r>
    </w:p>
    <w:p w14:paraId="5600B9B7" w14:textId="77777777" w:rsidR="008F456F" w:rsidRPr="00413778" w:rsidRDefault="008F456F" w:rsidP="008F456F">
      <w:pPr>
        <w:pStyle w:val="BodyText"/>
        <w:rPr>
          <w:lang w:val="sr-Latn-RS"/>
        </w:rPr>
      </w:pPr>
      <w:r w:rsidRPr="00413778">
        <w:rPr>
          <w:lang w:val="sr-Latn-RS"/>
        </w:rPr>
        <w:t>Srednje vreme između dva sukcesivna otkaza ne sme da padne ispod 96 sati.</w:t>
      </w:r>
    </w:p>
    <w:p w14:paraId="74E17F23" w14:textId="77777777" w:rsidR="008F456F" w:rsidRPr="00413778" w:rsidRDefault="008F456F" w:rsidP="008F456F">
      <w:pPr>
        <w:pStyle w:val="Heading2"/>
        <w:rPr>
          <w:lang w:val="sr-Latn-RS"/>
        </w:rPr>
      </w:pPr>
      <w:bookmarkStart w:id="58" w:name="_Toc68440736"/>
      <w:bookmarkStart w:id="59" w:name="_Toc68474064"/>
      <w:bookmarkStart w:id="60" w:name="_Toc68952808"/>
      <w:bookmarkStart w:id="61" w:name="_Toc101021369"/>
      <w:r w:rsidRPr="00413778">
        <w:rPr>
          <w:lang w:val="sr-Latn-RS"/>
        </w:rPr>
        <w:lastRenderedPageBreak/>
        <w:t>Performanse</w:t>
      </w:r>
      <w:bookmarkEnd w:id="58"/>
      <w:bookmarkEnd w:id="59"/>
      <w:bookmarkEnd w:id="60"/>
      <w:bookmarkEnd w:id="61"/>
    </w:p>
    <w:p w14:paraId="09D763DE" w14:textId="77777777" w:rsidR="008F456F" w:rsidRPr="00413778" w:rsidRDefault="008F456F" w:rsidP="008F456F">
      <w:pPr>
        <w:pStyle w:val="BodyText"/>
        <w:rPr>
          <w:lang w:val="sr-Latn-RS"/>
        </w:rPr>
      </w:pPr>
      <w:r w:rsidRPr="00413778">
        <w:rPr>
          <w:lang w:val="sr-Latn-RS"/>
        </w:rPr>
        <w:t>U ovom odeljku su specificirani zahtevi koji definišu željene performanse sistema koji se razvija.</w:t>
      </w:r>
    </w:p>
    <w:p w14:paraId="271F02C2" w14:textId="77777777" w:rsidR="008F456F" w:rsidRPr="00413778" w:rsidRDefault="008F456F" w:rsidP="008F456F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Broj korisnika koji simultano pristupaju:</w:t>
      </w:r>
    </w:p>
    <w:p w14:paraId="6BB98E69" w14:textId="60699197" w:rsidR="008F456F" w:rsidRPr="00413778" w:rsidRDefault="008F456F" w:rsidP="008F456F">
      <w:pPr>
        <w:pStyle w:val="BodyText"/>
        <w:rPr>
          <w:lang w:val="sr-Latn-RS"/>
        </w:rPr>
      </w:pPr>
      <w:r w:rsidRPr="00413778">
        <w:rPr>
          <w:lang w:val="sr-Latn-RS"/>
        </w:rPr>
        <w:t>Sistem će da podrži do 2000 simultanih pristupa korisnika portalu.</w:t>
      </w:r>
      <w:r w:rsidR="006F05B1" w:rsidRPr="00413778">
        <w:rPr>
          <w:lang w:val="sr-Latn-RS"/>
        </w:rPr>
        <w:t xml:space="preserve"> </w:t>
      </w:r>
    </w:p>
    <w:p w14:paraId="48994C5A" w14:textId="77777777" w:rsidR="008F456F" w:rsidRPr="00413778" w:rsidRDefault="008F456F" w:rsidP="008F456F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Vreme odziva za pristup bazi podataka:</w:t>
      </w:r>
    </w:p>
    <w:p w14:paraId="3C12FC6D" w14:textId="77777777" w:rsidR="008F456F" w:rsidRPr="00413778" w:rsidRDefault="008F456F" w:rsidP="008F456F">
      <w:pPr>
        <w:pStyle w:val="BodyText"/>
        <w:rPr>
          <w:lang w:val="sr-Latn-RS"/>
        </w:rPr>
      </w:pPr>
      <w:r w:rsidRPr="00413778">
        <w:rPr>
          <w:lang w:val="sr-Latn-RS"/>
        </w:rPr>
        <w:t>Vreme potrebno za pristupanje bazi podataka u cilju izvršenja nekog upita ne sme da bude veće od 5 sekundi.</w:t>
      </w:r>
    </w:p>
    <w:p w14:paraId="3F6AB25F" w14:textId="77777777" w:rsidR="008F456F" w:rsidRPr="00413778" w:rsidRDefault="008F456F" w:rsidP="008F456F">
      <w:pPr>
        <w:pStyle w:val="Heading2"/>
        <w:rPr>
          <w:lang w:val="sr-Latn-RS"/>
        </w:rPr>
      </w:pPr>
      <w:bookmarkStart w:id="62" w:name="_Toc68440737"/>
      <w:bookmarkStart w:id="63" w:name="_Toc68474065"/>
      <w:bookmarkStart w:id="64" w:name="_Toc68952809"/>
      <w:bookmarkStart w:id="65" w:name="_Toc101021370"/>
      <w:r w:rsidRPr="00413778">
        <w:rPr>
          <w:lang w:val="sr-Latn-RS"/>
        </w:rPr>
        <w:t>Podrška i održavanje</w:t>
      </w:r>
      <w:bookmarkEnd w:id="62"/>
      <w:bookmarkEnd w:id="63"/>
      <w:bookmarkEnd w:id="64"/>
      <w:bookmarkEnd w:id="65"/>
    </w:p>
    <w:p w14:paraId="7B49B901" w14:textId="77777777" w:rsidR="008F456F" w:rsidRPr="00413778" w:rsidRDefault="008F456F" w:rsidP="008F456F">
      <w:pPr>
        <w:pStyle w:val="BodyText"/>
        <w:rPr>
          <w:lang w:val="sr-Latn-RS"/>
        </w:rPr>
      </w:pPr>
      <w:r w:rsidRPr="00413778">
        <w:rPr>
          <w:lang w:val="sr-Latn-RS"/>
        </w:rPr>
        <w:t>U ovom odeljku su specificirani zahtevi koji treba da poboljšaju stepen podrške i mogućnost održavanja sistema koji se razvija.</w:t>
      </w:r>
    </w:p>
    <w:p w14:paraId="564B5B0A" w14:textId="39F93F26" w:rsidR="008F456F" w:rsidRPr="00413778" w:rsidRDefault="008F456F" w:rsidP="008F456F">
      <w:pPr>
        <w:pStyle w:val="BodyText"/>
        <w:rPr>
          <w:lang w:val="sr-Latn-RS"/>
        </w:rPr>
      </w:pPr>
      <w:r w:rsidRPr="00413778">
        <w:rPr>
          <w:b/>
          <w:bCs/>
          <w:i/>
          <w:iCs/>
          <w:lang w:val="sr-Latn-RS"/>
        </w:rPr>
        <w:t xml:space="preserve">Igraj </w:t>
      </w:r>
      <w:r w:rsidR="00B467A5" w:rsidRPr="00413778">
        <w:rPr>
          <w:b/>
          <w:bCs/>
          <w:i/>
          <w:iCs/>
          <w:lang w:val="sr-Latn-RS"/>
        </w:rPr>
        <w:t>košarku</w:t>
      </w:r>
      <w:r w:rsidRPr="00413778">
        <w:rPr>
          <w:lang w:val="sr-Latn-RS"/>
        </w:rPr>
        <w:t xml:space="preserve"> aplikacija ne zahteva posebnu podršku i održavanje.</w:t>
      </w:r>
    </w:p>
    <w:p w14:paraId="23F07C41" w14:textId="77777777" w:rsidR="008F456F" w:rsidRPr="00413778" w:rsidRDefault="008F456F" w:rsidP="008F456F">
      <w:pPr>
        <w:pStyle w:val="Heading2"/>
        <w:rPr>
          <w:lang w:val="sr-Latn-RS"/>
        </w:rPr>
      </w:pPr>
      <w:bookmarkStart w:id="66" w:name="_Toc68440738"/>
      <w:bookmarkStart w:id="67" w:name="_Toc68474066"/>
      <w:bookmarkStart w:id="68" w:name="_Toc68952810"/>
      <w:bookmarkStart w:id="69" w:name="_Toc101021371"/>
      <w:r w:rsidRPr="00413778">
        <w:rPr>
          <w:lang w:val="sr-Latn-RS"/>
        </w:rPr>
        <w:t>Ograničenja</w:t>
      </w:r>
      <w:bookmarkEnd w:id="66"/>
      <w:bookmarkEnd w:id="67"/>
      <w:bookmarkEnd w:id="68"/>
      <w:bookmarkEnd w:id="69"/>
    </w:p>
    <w:p w14:paraId="5BDB997C" w14:textId="77777777" w:rsidR="008F456F" w:rsidRPr="00413778" w:rsidRDefault="008F456F" w:rsidP="008F456F">
      <w:pPr>
        <w:pStyle w:val="BodyText"/>
        <w:rPr>
          <w:lang w:val="sr-Latn-RS"/>
        </w:rPr>
      </w:pPr>
      <w:r w:rsidRPr="00413778">
        <w:rPr>
          <w:lang w:val="sr-Latn-RS"/>
        </w:rPr>
        <w:t>U ovom odeljku su specificirana ograničenja kojih se treba pridržavati pri projektovanju sistema koji se razvija.</w:t>
      </w:r>
    </w:p>
    <w:p w14:paraId="129C1C04" w14:textId="77777777" w:rsidR="008F456F" w:rsidRPr="00413778" w:rsidRDefault="008F456F" w:rsidP="008F456F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 xml:space="preserve">Hardverska platforma: </w:t>
      </w:r>
    </w:p>
    <w:p w14:paraId="09EB837F" w14:textId="77777777" w:rsidR="008F456F" w:rsidRPr="00413778" w:rsidRDefault="008F456F" w:rsidP="008F456F">
      <w:pPr>
        <w:pStyle w:val="BodyText"/>
        <w:rPr>
          <w:lang w:val="sr-Latn-RS"/>
        </w:rPr>
      </w:pPr>
      <w:r w:rsidRPr="00413778">
        <w:rPr>
          <w:lang w:val="sr-Latn-RS"/>
        </w:rPr>
        <w:t xml:space="preserve">Klijentski deo sistema treba da ima mogućnost izvršavanja na bilo kom PC računaru sa minimum </w:t>
      </w:r>
      <w:proofErr w:type="spellStart"/>
      <w:r w:rsidRPr="00413778">
        <w:rPr>
          <w:lang w:val="sr-Latn-RS"/>
        </w:rPr>
        <w:t>Pentium</w:t>
      </w:r>
      <w:proofErr w:type="spellEnd"/>
      <w:r w:rsidRPr="00413778">
        <w:rPr>
          <w:lang w:val="sr-Latn-RS"/>
        </w:rPr>
        <w:t xml:space="preserve"> IV procesorom i 512 MB RAM memorije. </w:t>
      </w:r>
    </w:p>
    <w:p w14:paraId="2B2061E6" w14:textId="13D2D723" w:rsidR="008F456F" w:rsidRPr="00413778" w:rsidRDefault="008F456F" w:rsidP="008F456F">
      <w:pPr>
        <w:pStyle w:val="BodyText"/>
        <w:rPr>
          <w:lang w:val="sr-Latn-RS"/>
        </w:rPr>
      </w:pPr>
      <w:r w:rsidRPr="00413778">
        <w:rPr>
          <w:lang w:val="sr-Latn-RS"/>
        </w:rPr>
        <w:t>Serverski deo sistema će raditi na PC računaru sa procesorom R5-4600H i 8GB RAM memorije</w:t>
      </w:r>
      <w:r w:rsidR="006F05B1">
        <w:rPr>
          <w:lang w:val="sr-Latn-RS"/>
        </w:rPr>
        <w:t>.</w:t>
      </w:r>
    </w:p>
    <w:p w14:paraId="1C54384B" w14:textId="104ABBE2" w:rsidR="00834900" w:rsidRDefault="008F456F" w:rsidP="00292A63">
      <w:pPr>
        <w:pStyle w:val="BodyText"/>
        <w:keepNext/>
        <w:rPr>
          <w:b/>
          <w:bCs/>
          <w:lang w:val="sr-Latn-RS"/>
        </w:rPr>
      </w:pPr>
      <w:r w:rsidRPr="00413778">
        <w:rPr>
          <w:b/>
          <w:bCs/>
          <w:lang w:val="sr-Latn-RS"/>
        </w:rPr>
        <w:t>Tipovi Web čitača:</w:t>
      </w:r>
    </w:p>
    <w:p w14:paraId="352424A1" w14:textId="1E90CEBF" w:rsidR="00292A63" w:rsidRDefault="00292A63" w:rsidP="00292A63">
      <w:pPr>
        <w:pStyle w:val="BodyText"/>
        <w:rPr>
          <w:lang w:val="sr-Latn-CS"/>
        </w:rPr>
      </w:pPr>
      <w:r>
        <w:rPr>
          <w:lang w:val="sr-Latn-CS"/>
        </w:rPr>
        <w:t xml:space="preserve">Klijentski deo Igraj košarku aplikacije će biti optimizovan za sledeće Web čitače: </w:t>
      </w:r>
      <w:proofErr w:type="spellStart"/>
      <w:r>
        <w:rPr>
          <w:lang w:val="sr-Latn-CS"/>
        </w:rPr>
        <w:t>Edge</w:t>
      </w:r>
      <w:proofErr w:type="spellEnd"/>
      <w:r>
        <w:rPr>
          <w:lang w:val="sr-Latn-CS"/>
        </w:rPr>
        <w:t xml:space="preserve"> 88 i noviji, Opera 8.0 i noviji, kao i </w:t>
      </w:r>
      <w:proofErr w:type="spellStart"/>
      <w:r>
        <w:rPr>
          <w:lang w:val="sr-Latn-CS"/>
        </w:rPr>
        <w:t>Firefox</w:t>
      </w:r>
      <w:proofErr w:type="spellEnd"/>
      <w:r>
        <w:rPr>
          <w:lang w:val="sr-Latn-CS"/>
        </w:rPr>
        <w:t xml:space="preserve"> (</w:t>
      </w:r>
      <w:proofErr w:type="spellStart"/>
      <w:r>
        <w:rPr>
          <w:lang w:val="sr-Latn-CS"/>
        </w:rPr>
        <w:t>Mozilla</w:t>
      </w:r>
      <w:proofErr w:type="spellEnd"/>
      <w:r>
        <w:rPr>
          <w:lang w:val="sr-Latn-CS"/>
        </w:rPr>
        <w:t>).</w:t>
      </w:r>
    </w:p>
    <w:p w14:paraId="45719B33" w14:textId="77777777" w:rsidR="00292A63" w:rsidRPr="00292A63" w:rsidRDefault="00292A63" w:rsidP="00292A63">
      <w:pPr>
        <w:pStyle w:val="BodyText"/>
        <w:keepNext/>
        <w:rPr>
          <w:b/>
          <w:bCs/>
          <w:lang w:val="sr-Latn-RS"/>
        </w:rPr>
      </w:pPr>
    </w:p>
    <w:sectPr w:rsidR="00292A63" w:rsidRPr="00292A63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76F2C" w14:textId="77777777" w:rsidR="00F53530" w:rsidRDefault="00F53530">
      <w:r>
        <w:separator/>
      </w:r>
    </w:p>
  </w:endnote>
  <w:endnote w:type="continuationSeparator" w:id="0">
    <w:p w14:paraId="327B93C6" w14:textId="77777777" w:rsidR="00F53530" w:rsidRDefault="00F53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C7484" w14:textId="77777777" w:rsidR="002C12A7" w:rsidRDefault="002C12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BEA02D" w14:textId="77777777" w:rsidR="002C12A7" w:rsidRDefault="002C12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2C12A7" w:rsidRPr="003372D3" w14:paraId="2799E9BE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64B3AC3B" w14:textId="77777777" w:rsidR="002C12A7" w:rsidRPr="003372D3" w:rsidRDefault="002C12A7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5BE32E05" w14:textId="491C4A76" w:rsidR="002C12A7" w:rsidRPr="003372D3" w:rsidRDefault="00AB7A7E">
          <w:pPr>
            <w:jc w:val="center"/>
            <w:rPr>
              <w:lang w:val="sr-Latn-CS"/>
            </w:rPr>
          </w:pPr>
          <w:r>
            <w:rPr>
              <w:lang w:val="sr-Latn-CS"/>
            </w:rPr>
            <w:t>Dva stranca</w:t>
          </w:r>
          <w:r w:rsidR="002C12A7" w:rsidRPr="003372D3">
            <w:rPr>
              <w:lang w:val="sr-Latn-CS"/>
            </w:rPr>
            <w:t>, 20</w:t>
          </w:r>
          <w:r>
            <w:rPr>
              <w:lang w:val="sr-Latn-CS"/>
            </w:rPr>
            <w:t>22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356966CF" w14:textId="77777777" w:rsidR="002C12A7" w:rsidRPr="003372D3" w:rsidRDefault="002C12A7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723D7F">
            <w:rPr>
              <w:rStyle w:val="PageNumber"/>
              <w:noProof/>
              <w:lang w:val="sr-Latn-CS"/>
            </w:rPr>
            <w:t>4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="00F53530">
            <w:fldChar w:fldCharType="begin"/>
          </w:r>
          <w:r w:rsidR="00F53530">
            <w:instrText xml:space="preserve"> NUMPAGES  \* MERGEFORMAT </w:instrText>
          </w:r>
          <w:r w:rsidR="00F53530">
            <w:fldChar w:fldCharType="separate"/>
          </w:r>
          <w:r w:rsidR="00723D7F">
            <w:rPr>
              <w:rStyle w:val="PageNumber"/>
              <w:noProof/>
              <w:lang w:val="sr-Latn-CS"/>
            </w:rPr>
            <w:t>19</w:t>
          </w:r>
          <w:r w:rsidR="00F53530"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14:paraId="56A8EFFE" w14:textId="77777777" w:rsidR="002C12A7" w:rsidRPr="003372D3" w:rsidRDefault="002C12A7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83F61" w14:textId="77777777" w:rsidR="002C12A7" w:rsidRDefault="002C12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803FB" w14:textId="77777777" w:rsidR="00F53530" w:rsidRDefault="00F53530">
      <w:r>
        <w:separator/>
      </w:r>
    </w:p>
  </w:footnote>
  <w:footnote w:type="continuationSeparator" w:id="0">
    <w:p w14:paraId="34E94CB4" w14:textId="77777777" w:rsidR="00F53530" w:rsidRDefault="00F535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EEF10" w14:textId="77777777" w:rsidR="002C12A7" w:rsidRDefault="002C12A7">
    <w:pPr>
      <w:rPr>
        <w:sz w:val="24"/>
      </w:rPr>
    </w:pPr>
  </w:p>
  <w:p w14:paraId="25961D25" w14:textId="77777777" w:rsidR="002C12A7" w:rsidRDefault="002C12A7">
    <w:pPr>
      <w:pBdr>
        <w:top w:val="single" w:sz="6" w:space="1" w:color="auto"/>
      </w:pBdr>
      <w:rPr>
        <w:sz w:val="24"/>
      </w:rPr>
    </w:pPr>
  </w:p>
  <w:p w14:paraId="472046D5" w14:textId="3C4A35EA" w:rsidR="00C37E1D" w:rsidRPr="005A5FE1" w:rsidRDefault="00C37E1D" w:rsidP="00C37E1D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RS"/>
      </w:rPr>
    </w:pPr>
    <w:r w:rsidRPr="005A5FE1">
      <w:rPr>
        <w:rFonts w:ascii="Arial" w:hAnsi="Arial"/>
        <w:b/>
        <w:sz w:val="36"/>
        <w:lang w:val="sr-Latn-RS"/>
      </w:rPr>
      <w:t>Dva stranca</w:t>
    </w:r>
  </w:p>
  <w:p w14:paraId="208965B1" w14:textId="77777777" w:rsidR="002C12A7" w:rsidRDefault="002C12A7">
    <w:pPr>
      <w:pBdr>
        <w:bottom w:val="single" w:sz="6" w:space="1" w:color="auto"/>
      </w:pBdr>
      <w:jc w:val="right"/>
      <w:rPr>
        <w:sz w:val="24"/>
      </w:rPr>
    </w:pPr>
  </w:p>
  <w:p w14:paraId="520EED40" w14:textId="77777777" w:rsidR="002C12A7" w:rsidRDefault="002C12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C12A7" w:rsidRPr="003372D3" w14:paraId="1F222332" w14:textId="77777777">
      <w:tc>
        <w:tcPr>
          <w:tcW w:w="6379" w:type="dxa"/>
        </w:tcPr>
        <w:p w14:paraId="39061326" w14:textId="07D8CCDD" w:rsidR="002C12A7" w:rsidRPr="003372D3" w:rsidRDefault="00C37E1D">
          <w:pPr>
            <w:rPr>
              <w:lang w:val="sr-Latn-CS"/>
            </w:rPr>
          </w:pPr>
          <w:r>
            <w:rPr>
              <w:lang w:val="sr-Latn-CS"/>
            </w:rPr>
            <w:t>Igraj košarku</w:t>
          </w:r>
        </w:p>
      </w:tc>
      <w:tc>
        <w:tcPr>
          <w:tcW w:w="3179" w:type="dxa"/>
        </w:tcPr>
        <w:p w14:paraId="39196AC7" w14:textId="77777777" w:rsidR="002C12A7" w:rsidRPr="003372D3" w:rsidRDefault="002C12A7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2C12A7" w:rsidRPr="003372D3" w14:paraId="6262F4BC" w14:textId="77777777">
      <w:tc>
        <w:tcPr>
          <w:tcW w:w="6379" w:type="dxa"/>
        </w:tcPr>
        <w:p w14:paraId="7BACF2E7" w14:textId="77777777" w:rsidR="002C12A7" w:rsidRPr="003372D3" w:rsidRDefault="002C12A7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34EF7B89" w14:textId="71297643" w:rsidR="002C12A7" w:rsidRPr="003372D3" w:rsidRDefault="002C12A7">
          <w:pPr>
            <w:rPr>
              <w:lang w:val="sr-Latn-CS"/>
            </w:rPr>
          </w:pPr>
          <w:r>
            <w:rPr>
              <w:lang w:val="sr-Latn-CS"/>
            </w:rPr>
            <w:t xml:space="preserve">  Datum:  </w:t>
          </w:r>
          <w:r w:rsidR="00C37E1D">
            <w:rPr>
              <w:lang w:val="sr-Latn-CS"/>
            </w:rPr>
            <w:t>1</w:t>
          </w:r>
          <w:r w:rsidR="000C43FF">
            <w:rPr>
              <w:lang w:val="sr-Latn-CS"/>
            </w:rPr>
            <w:t>6</w:t>
          </w:r>
          <w:r w:rsidRPr="003372D3">
            <w:rPr>
              <w:lang w:val="sr-Latn-CS"/>
            </w:rPr>
            <w:t>.0</w:t>
          </w:r>
          <w:r w:rsidR="00C37E1D">
            <w:rPr>
              <w:lang w:val="sr-Latn-CS"/>
            </w:rPr>
            <w:t>4</w:t>
          </w:r>
          <w:r w:rsidRPr="003372D3">
            <w:rPr>
              <w:lang w:val="sr-Latn-CS"/>
            </w:rPr>
            <w:t>.20</w:t>
          </w:r>
          <w:r w:rsidR="00C37E1D">
            <w:rPr>
              <w:lang w:val="sr-Latn-CS"/>
            </w:rPr>
            <w:t>22</w:t>
          </w:r>
          <w:r w:rsidRPr="003372D3">
            <w:rPr>
              <w:lang w:val="sr-Latn-CS"/>
            </w:rPr>
            <w:t>. god.</w:t>
          </w:r>
        </w:p>
      </w:tc>
    </w:tr>
    <w:tr w:rsidR="002C12A7" w:rsidRPr="003372D3" w14:paraId="6AF1E407" w14:textId="77777777">
      <w:tc>
        <w:tcPr>
          <w:tcW w:w="9558" w:type="dxa"/>
          <w:gridSpan w:val="2"/>
        </w:tcPr>
        <w:p w14:paraId="0953B275" w14:textId="1B01C400" w:rsidR="002C12A7" w:rsidRPr="003372D3" w:rsidRDefault="00C37E1D">
          <w:pPr>
            <w:rPr>
              <w:lang w:val="sr-Latn-CS"/>
            </w:rPr>
          </w:pPr>
          <w:r w:rsidRPr="006D0694">
            <w:rPr>
              <w:lang w:val="sr-Latn-CS"/>
            </w:rPr>
            <w:t>SWE-</w:t>
          </w:r>
          <w:r>
            <w:rPr>
              <w:lang w:val="sr-Latn-CS"/>
            </w:rPr>
            <w:t>Igraj košarku-</w:t>
          </w:r>
          <w:r w:rsidRPr="006D0694">
            <w:rPr>
              <w:lang w:val="sr-Latn-CS"/>
            </w:rPr>
            <w:t>0</w:t>
          </w:r>
          <w:r>
            <w:rPr>
              <w:lang w:val="sr-Latn-CS"/>
            </w:rPr>
            <w:t>4</w:t>
          </w:r>
        </w:p>
      </w:tc>
    </w:tr>
  </w:tbl>
  <w:p w14:paraId="5CC5E337" w14:textId="77777777" w:rsidR="002C12A7" w:rsidRPr="003372D3" w:rsidRDefault="002C12A7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EE3E0" w14:textId="77777777" w:rsidR="002C12A7" w:rsidRDefault="002C12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3241B9"/>
    <w:multiLevelType w:val="hybridMultilevel"/>
    <w:tmpl w:val="F8F8F494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9622A17"/>
    <w:multiLevelType w:val="hybridMultilevel"/>
    <w:tmpl w:val="25B2817E"/>
    <w:lvl w:ilvl="0" w:tplc="FFFFFFF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A50615B"/>
    <w:multiLevelType w:val="hybridMultilevel"/>
    <w:tmpl w:val="F8F8F494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0ABD2AFA"/>
    <w:multiLevelType w:val="hybridMultilevel"/>
    <w:tmpl w:val="F8F8F494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40F2E50"/>
    <w:multiLevelType w:val="multilevel"/>
    <w:tmpl w:val="F3FCCB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14565F1E"/>
    <w:multiLevelType w:val="hybridMultilevel"/>
    <w:tmpl w:val="F8F8F494"/>
    <w:lvl w:ilvl="0" w:tplc="FFFFFFF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0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16FD1029"/>
    <w:multiLevelType w:val="hybridMultilevel"/>
    <w:tmpl w:val="F8F8F494"/>
    <w:lvl w:ilvl="0" w:tplc="FFFFFFF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2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1C6E61C4"/>
    <w:multiLevelType w:val="hybridMultilevel"/>
    <w:tmpl w:val="25B2817E"/>
    <w:lvl w:ilvl="0" w:tplc="FFFFFFF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1CF34702"/>
    <w:multiLevelType w:val="hybridMultilevel"/>
    <w:tmpl w:val="25B2817E"/>
    <w:lvl w:ilvl="0" w:tplc="FFFFFFF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2B077305"/>
    <w:multiLevelType w:val="hybridMultilevel"/>
    <w:tmpl w:val="F8F8F494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2C5E5F14"/>
    <w:multiLevelType w:val="hybridMultilevel"/>
    <w:tmpl w:val="25B2817E"/>
    <w:lvl w:ilvl="0" w:tplc="FFFFFFF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2E982B42"/>
    <w:multiLevelType w:val="multilevel"/>
    <w:tmpl w:val="F3FCCB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393552D7"/>
    <w:multiLevelType w:val="hybridMultilevel"/>
    <w:tmpl w:val="F8F8F494"/>
    <w:lvl w:ilvl="0" w:tplc="FFFFFFF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4" w15:restartNumberingAfterBreak="0">
    <w:nsid w:val="3D9A7661"/>
    <w:multiLevelType w:val="multilevel"/>
    <w:tmpl w:val="7C78A71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3FAA2031"/>
    <w:multiLevelType w:val="hybridMultilevel"/>
    <w:tmpl w:val="F8F8F494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40110165"/>
    <w:multiLevelType w:val="hybridMultilevel"/>
    <w:tmpl w:val="25B2817E"/>
    <w:lvl w:ilvl="0" w:tplc="FFFFFFF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7" w15:restartNumberingAfterBreak="0">
    <w:nsid w:val="42062E9B"/>
    <w:multiLevelType w:val="hybridMultilevel"/>
    <w:tmpl w:val="25B2817E"/>
    <w:lvl w:ilvl="0" w:tplc="FFFFFFF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8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454406F4"/>
    <w:multiLevelType w:val="hybridMultilevel"/>
    <w:tmpl w:val="25B2817E"/>
    <w:lvl w:ilvl="0" w:tplc="FFFFFFF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0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548252BF"/>
    <w:multiLevelType w:val="multilevel"/>
    <w:tmpl w:val="72547054"/>
    <w:lvl w:ilvl="0">
      <w:start w:val="1"/>
      <w:numFmt w:val="decimal"/>
      <w:lvlText w:val="%1."/>
      <w:lvlJc w:val="left"/>
      <w:pPr>
        <w:tabs>
          <w:tab w:val="num" w:pos="0"/>
        </w:tabs>
        <w:ind w:left="576" w:hanging="576"/>
      </w:pPr>
      <w:rPr>
        <w:rFonts w:ascii="Times New Roman" w:hAnsi="Times New Roman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576"/>
      </w:pPr>
      <w:rPr>
        <w:rFonts w:ascii="Times New Roman" w:hAnsi="Times New Roman"/>
        <w:b/>
        <w:i w:val="0"/>
        <w:sz w:val="22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864" w:hanging="576"/>
      </w:pPr>
      <w:rPr>
        <w:rFonts w:ascii="Times New Roman" w:hAnsi="Times New Roman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52" w:hanging="720"/>
      </w:pPr>
      <w:rPr>
        <w:rFonts w:ascii="Times New Roman" w:hAnsi="Times New Roman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5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 w15:restartNumberingAfterBreak="0">
    <w:nsid w:val="560E24C4"/>
    <w:multiLevelType w:val="multilevel"/>
    <w:tmpl w:val="34900A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7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8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9" w15:restartNumberingAfterBreak="0">
    <w:nsid w:val="60821E6B"/>
    <w:multiLevelType w:val="hybridMultilevel"/>
    <w:tmpl w:val="25B2817E"/>
    <w:lvl w:ilvl="0" w:tplc="FFFFFFF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0" w15:restartNumberingAfterBreak="0">
    <w:nsid w:val="61EE2F80"/>
    <w:multiLevelType w:val="hybridMultilevel"/>
    <w:tmpl w:val="25B2817E"/>
    <w:lvl w:ilvl="0" w:tplc="FFFFFFF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1" w15:restartNumberingAfterBreak="0">
    <w:nsid w:val="65C75DD3"/>
    <w:multiLevelType w:val="hybridMultilevel"/>
    <w:tmpl w:val="F8F8F494"/>
    <w:lvl w:ilvl="0" w:tplc="FFFFFFF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2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3" w15:restartNumberingAfterBreak="0">
    <w:nsid w:val="6CC6242E"/>
    <w:multiLevelType w:val="multilevel"/>
    <w:tmpl w:val="4052D8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4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45" w15:restartNumberingAfterBreak="0">
    <w:nsid w:val="74F8288A"/>
    <w:multiLevelType w:val="hybridMultilevel"/>
    <w:tmpl w:val="F8F8F494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6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108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1248228250">
    <w:abstractNumId w:val="46"/>
  </w:num>
  <w:num w:numId="2" w16cid:durableId="619457361">
    <w:abstractNumId w:val="44"/>
  </w:num>
  <w:num w:numId="3" w16cid:durableId="1971401035">
    <w:abstractNumId w:val="7"/>
  </w:num>
  <w:num w:numId="4" w16cid:durableId="1691835283">
    <w:abstractNumId w:val="22"/>
  </w:num>
  <w:num w:numId="5" w16cid:durableId="128015131">
    <w:abstractNumId w:val="31"/>
  </w:num>
  <w:num w:numId="6" w16cid:durableId="2082945762">
    <w:abstractNumId w:val="10"/>
  </w:num>
  <w:num w:numId="7" w16cid:durableId="1856725267">
    <w:abstractNumId w:val="21"/>
  </w:num>
  <w:num w:numId="8" w16cid:durableId="283507">
    <w:abstractNumId w:val="30"/>
  </w:num>
  <w:num w:numId="9" w16cid:durableId="828709732">
    <w:abstractNumId w:val="35"/>
  </w:num>
  <w:num w:numId="10" w16cid:durableId="1859461992">
    <w:abstractNumId w:val="18"/>
  </w:num>
  <w:num w:numId="11" w16cid:durableId="1080099779">
    <w:abstractNumId w:val="0"/>
  </w:num>
  <w:num w:numId="12" w16cid:durableId="1086538796">
    <w:abstractNumId w:val="12"/>
  </w:num>
  <w:num w:numId="13" w16cid:durableId="1567110992">
    <w:abstractNumId w:val="38"/>
  </w:num>
  <w:num w:numId="14" w16cid:durableId="1255088955">
    <w:abstractNumId w:val="3"/>
  </w:num>
  <w:num w:numId="15" w16cid:durableId="841043134">
    <w:abstractNumId w:val="42"/>
  </w:num>
  <w:num w:numId="16" w16cid:durableId="985283092">
    <w:abstractNumId w:val="37"/>
  </w:num>
  <w:num w:numId="17" w16cid:durableId="280304421">
    <w:abstractNumId w:val="28"/>
  </w:num>
  <w:num w:numId="18" w16cid:durableId="1091850994">
    <w:abstractNumId w:val="6"/>
  </w:num>
  <w:num w:numId="19" w16cid:durableId="455104710">
    <w:abstractNumId w:val="15"/>
  </w:num>
  <w:num w:numId="20" w16cid:durableId="1012075477">
    <w:abstractNumId w:val="19"/>
  </w:num>
  <w:num w:numId="21" w16cid:durableId="2125420643">
    <w:abstractNumId w:val="32"/>
  </w:num>
  <w:num w:numId="22" w16cid:durableId="1087193433">
    <w:abstractNumId w:val="33"/>
    <w:lvlOverride w:ilvl="0">
      <w:startOverride w:val="1"/>
    </w:lvlOverride>
  </w:num>
  <w:num w:numId="23" w16cid:durableId="26342036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41500218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30977550">
    <w:abstractNumId w:val="4"/>
  </w:num>
  <w:num w:numId="26" w16cid:durableId="549389058">
    <w:abstractNumId w:val="1"/>
  </w:num>
  <w:num w:numId="27" w16cid:durableId="1150247106">
    <w:abstractNumId w:val="16"/>
  </w:num>
  <w:num w:numId="28" w16cid:durableId="1047216969">
    <w:abstractNumId w:val="43"/>
  </w:num>
  <w:num w:numId="29" w16cid:durableId="125319318">
    <w:abstractNumId w:val="24"/>
  </w:num>
  <w:num w:numId="30" w16cid:durableId="747073751">
    <w:abstractNumId w:val="36"/>
  </w:num>
  <w:num w:numId="31" w16cid:durableId="1867015988">
    <w:abstractNumId w:val="8"/>
  </w:num>
  <w:num w:numId="32" w16cid:durableId="575285922">
    <w:abstractNumId w:val="34"/>
  </w:num>
  <w:num w:numId="33" w16cid:durableId="1011445977">
    <w:abstractNumId w:val="25"/>
  </w:num>
  <w:num w:numId="34" w16cid:durableId="2097707171">
    <w:abstractNumId w:val="45"/>
  </w:num>
  <w:num w:numId="35" w16cid:durableId="1667054121">
    <w:abstractNumId w:val="5"/>
  </w:num>
  <w:num w:numId="36" w16cid:durableId="1399018302">
    <w:abstractNumId w:val="9"/>
  </w:num>
  <w:num w:numId="37" w16cid:durableId="1288002898">
    <w:abstractNumId w:val="23"/>
  </w:num>
  <w:num w:numId="38" w16cid:durableId="498816088">
    <w:abstractNumId w:val="11"/>
  </w:num>
  <w:num w:numId="39" w16cid:durableId="1307661745">
    <w:abstractNumId w:val="17"/>
  </w:num>
  <w:num w:numId="40" w16cid:durableId="145702924">
    <w:abstractNumId w:val="40"/>
  </w:num>
  <w:num w:numId="41" w16cid:durableId="1296789213">
    <w:abstractNumId w:val="14"/>
  </w:num>
  <w:num w:numId="42" w16cid:durableId="4018308">
    <w:abstractNumId w:val="29"/>
  </w:num>
  <w:num w:numId="43" w16cid:durableId="1909487173">
    <w:abstractNumId w:val="2"/>
  </w:num>
  <w:num w:numId="44" w16cid:durableId="870144304">
    <w:abstractNumId w:val="39"/>
  </w:num>
  <w:num w:numId="45" w16cid:durableId="482351476">
    <w:abstractNumId w:val="26"/>
  </w:num>
  <w:num w:numId="46" w16cid:durableId="830800728">
    <w:abstractNumId w:val="20"/>
  </w:num>
  <w:num w:numId="47" w16cid:durableId="754743718">
    <w:abstractNumId w:val="27"/>
  </w:num>
  <w:num w:numId="48" w16cid:durableId="2035575255">
    <w:abstractNumId w:val="13"/>
  </w:num>
  <w:num w:numId="49" w16cid:durableId="651954851">
    <w:abstractNumId w:val="4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D3"/>
    <w:rsid w:val="00007EC6"/>
    <w:rsid w:val="000366F2"/>
    <w:rsid w:val="00037080"/>
    <w:rsid w:val="00045422"/>
    <w:rsid w:val="00046330"/>
    <w:rsid w:val="000615B4"/>
    <w:rsid w:val="0006338E"/>
    <w:rsid w:val="000731DF"/>
    <w:rsid w:val="00080F92"/>
    <w:rsid w:val="000817C9"/>
    <w:rsid w:val="00082A7C"/>
    <w:rsid w:val="00097F43"/>
    <w:rsid w:val="000A694D"/>
    <w:rsid w:val="000B2C36"/>
    <w:rsid w:val="000C43FF"/>
    <w:rsid w:val="000C6A5F"/>
    <w:rsid w:val="000F0DE4"/>
    <w:rsid w:val="000F69C9"/>
    <w:rsid w:val="00112218"/>
    <w:rsid w:val="00114E2C"/>
    <w:rsid w:val="0013157C"/>
    <w:rsid w:val="00132780"/>
    <w:rsid w:val="0014065C"/>
    <w:rsid w:val="00143087"/>
    <w:rsid w:val="00150CC1"/>
    <w:rsid w:val="001517F6"/>
    <w:rsid w:val="00167FDF"/>
    <w:rsid w:val="00172A1C"/>
    <w:rsid w:val="00175C3E"/>
    <w:rsid w:val="001807C8"/>
    <w:rsid w:val="00190105"/>
    <w:rsid w:val="001A1E2E"/>
    <w:rsid w:val="001C36F5"/>
    <w:rsid w:val="001C5F47"/>
    <w:rsid w:val="001D0890"/>
    <w:rsid w:val="001E5849"/>
    <w:rsid w:val="001F663F"/>
    <w:rsid w:val="001F7D36"/>
    <w:rsid w:val="0020422A"/>
    <w:rsid w:val="00206198"/>
    <w:rsid w:val="00206E1F"/>
    <w:rsid w:val="00225B05"/>
    <w:rsid w:val="00225F08"/>
    <w:rsid w:val="00230020"/>
    <w:rsid w:val="002334EB"/>
    <w:rsid w:val="00234684"/>
    <w:rsid w:val="00250E1B"/>
    <w:rsid w:val="0025395B"/>
    <w:rsid w:val="00254CBE"/>
    <w:rsid w:val="00255A41"/>
    <w:rsid w:val="00264EC4"/>
    <w:rsid w:val="00264EF9"/>
    <w:rsid w:val="00270678"/>
    <w:rsid w:val="002922C4"/>
    <w:rsid w:val="00292A63"/>
    <w:rsid w:val="002A5E27"/>
    <w:rsid w:val="002A7107"/>
    <w:rsid w:val="002B5424"/>
    <w:rsid w:val="002C12A7"/>
    <w:rsid w:val="002D446B"/>
    <w:rsid w:val="002D5541"/>
    <w:rsid w:val="002E1608"/>
    <w:rsid w:val="002F36F1"/>
    <w:rsid w:val="003356F6"/>
    <w:rsid w:val="003372D3"/>
    <w:rsid w:val="00347321"/>
    <w:rsid w:val="00357271"/>
    <w:rsid w:val="00373231"/>
    <w:rsid w:val="003820FD"/>
    <w:rsid w:val="003860D3"/>
    <w:rsid w:val="0039103B"/>
    <w:rsid w:val="00392827"/>
    <w:rsid w:val="00393DE2"/>
    <w:rsid w:val="00397DD2"/>
    <w:rsid w:val="003A60C6"/>
    <w:rsid w:val="003B1702"/>
    <w:rsid w:val="003C04C9"/>
    <w:rsid w:val="003D54F6"/>
    <w:rsid w:val="003D5B84"/>
    <w:rsid w:val="003D60F1"/>
    <w:rsid w:val="003E089B"/>
    <w:rsid w:val="00401B2D"/>
    <w:rsid w:val="00407EF3"/>
    <w:rsid w:val="00410F5F"/>
    <w:rsid w:val="0041281F"/>
    <w:rsid w:val="00413778"/>
    <w:rsid w:val="004248C9"/>
    <w:rsid w:val="00445A8C"/>
    <w:rsid w:val="00445AD8"/>
    <w:rsid w:val="00446345"/>
    <w:rsid w:val="004526F1"/>
    <w:rsid w:val="00456A20"/>
    <w:rsid w:val="00460783"/>
    <w:rsid w:val="0046649D"/>
    <w:rsid w:val="00473B3E"/>
    <w:rsid w:val="004831AE"/>
    <w:rsid w:val="00491CC1"/>
    <w:rsid w:val="004C3809"/>
    <w:rsid w:val="004E0725"/>
    <w:rsid w:val="004E4574"/>
    <w:rsid w:val="004E6C9A"/>
    <w:rsid w:val="004F00DE"/>
    <w:rsid w:val="00500DA2"/>
    <w:rsid w:val="005613E4"/>
    <w:rsid w:val="00562041"/>
    <w:rsid w:val="005640AF"/>
    <w:rsid w:val="00570530"/>
    <w:rsid w:val="00571FC4"/>
    <w:rsid w:val="00580E23"/>
    <w:rsid w:val="005A3F8C"/>
    <w:rsid w:val="005A5FE1"/>
    <w:rsid w:val="005B4961"/>
    <w:rsid w:val="005C333A"/>
    <w:rsid w:val="005C44A5"/>
    <w:rsid w:val="005D021A"/>
    <w:rsid w:val="005D4262"/>
    <w:rsid w:val="005E1391"/>
    <w:rsid w:val="00621D97"/>
    <w:rsid w:val="006269E1"/>
    <w:rsid w:val="00631C6F"/>
    <w:rsid w:val="0063291D"/>
    <w:rsid w:val="0063574A"/>
    <w:rsid w:val="00660B84"/>
    <w:rsid w:val="0066241C"/>
    <w:rsid w:val="00662CF6"/>
    <w:rsid w:val="00665A14"/>
    <w:rsid w:val="00677488"/>
    <w:rsid w:val="00686570"/>
    <w:rsid w:val="0069445A"/>
    <w:rsid w:val="006A1084"/>
    <w:rsid w:val="006C2F57"/>
    <w:rsid w:val="006D1846"/>
    <w:rsid w:val="006D2FE2"/>
    <w:rsid w:val="006D5546"/>
    <w:rsid w:val="006E5E1D"/>
    <w:rsid w:val="006F05B1"/>
    <w:rsid w:val="006F37E4"/>
    <w:rsid w:val="00701BEC"/>
    <w:rsid w:val="007023EB"/>
    <w:rsid w:val="007025D6"/>
    <w:rsid w:val="007026A4"/>
    <w:rsid w:val="00705464"/>
    <w:rsid w:val="007061AB"/>
    <w:rsid w:val="007107D8"/>
    <w:rsid w:val="00712834"/>
    <w:rsid w:val="00716C93"/>
    <w:rsid w:val="00723D7F"/>
    <w:rsid w:val="00724408"/>
    <w:rsid w:val="00732741"/>
    <w:rsid w:val="00741DE9"/>
    <w:rsid w:val="0074590A"/>
    <w:rsid w:val="00751D4E"/>
    <w:rsid w:val="00763367"/>
    <w:rsid w:val="007668B3"/>
    <w:rsid w:val="00785A86"/>
    <w:rsid w:val="00786068"/>
    <w:rsid w:val="00792D6C"/>
    <w:rsid w:val="0079569D"/>
    <w:rsid w:val="00796121"/>
    <w:rsid w:val="007A40D6"/>
    <w:rsid w:val="007A564A"/>
    <w:rsid w:val="007C4972"/>
    <w:rsid w:val="007C6B66"/>
    <w:rsid w:val="007E0B20"/>
    <w:rsid w:val="007E0B43"/>
    <w:rsid w:val="00804367"/>
    <w:rsid w:val="008049A1"/>
    <w:rsid w:val="00827F00"/>
    <w:rsid w:val="00834900"/>
    <w:rsid w:val="00885A38"/>
    <w:rsid w:val="008A450F"/>
    <w:rsid w:val="008B2CD3"/>
    <w:rsid w:val="008C50FE"/>
    <w:rsid w:val="008C53B1"/>
    <w:rsid w:val="008D40CE"/>
    <w:rsid w:val="008E1DB7"/>
    <w:rsid w:val="008F456F"/>
    <w:rsid w:val="009029D5"/>
    <w:rsid w:val="0090327F"/>
    <w:rsid w:val="009075F6"/>
    <w:rsid w:val="00930725"/>
    <w:rsid w:val="00932297"/>
    <w:rsid w:val="009458D3"/>
    <w:rsid w:val="00946092"/>
    <w:rsid w:val="0095579F"/>
    <w:rsid w:val="00962138"/>
    <w:rsid w:val="00964088"/>
    <w:rsid w:val="009662F3"/>
    <w:rsid w:val="00967902"/>
    <w:rsid w:val="00977344"/>
    <w:rsid w:val="00997AA3"/>
    <w:rsid w:val="009A291F"/>
    <w:rsid w:val="009B2233"/>
    <w:rsid w:val="009B3AA3"/>
    <w:rsid w:val="009C3260"/>
    <w:rsid w:val="009D5ECD"/>
    <w:rsid w:val="009F2784"/>
    <w:rsid w:val="009F61E4"/>
    <w:rsid w:val="00A02E2A"/>
    <w:rsid w:val="00A04CE2"/>
    <w:rsid w:val="00A12200"/>
    <w:rsid w:val="00A214E0"/>
    <w:rsid w:val="00A30D55"/>
    <w:rsid w:val="00A538A3"/>
    <w:rsid w:val="00A55444"/>
    <w:rsid w:val="00A56723"/>
    <w:rsid w:val="00A62A6D"/>
    <w:rsid w:val="00A763B7"/>
    <w:rsid w:val="00A82910"/>
    <w:rsid w:val="00A8646C"/>
    <w:rsid w:val="00A87065"/>
    <w:rsid w:val="00AB2C83"/>
    <w:rsid w:val="00AB730D"/>
    <w:rsid w:val="00AB7A7E"/>
    <w:rsid w:val="00AC1C1F"/>
    <w:rsid w:val="00AD0F0E"/>
    <w:rsid w:val="00AD17B6"/>
    <w:rsid w:val="00AE38C8"/>
    <w:rsid w:val="00AF19B4"/>
    <w:rsid w:val="00AF6332"/>
    <w:rsid w:val="00AF6B06"/>
    <w:rsid w:val="00AF7F69"/>
    <w:rsid w:val="00B31A67"/>
    <w:rsid w:val="00B342FF"/>
    <w:rsid w:val="00B3706D"/>
    <w:rsid w:val="00B40836"/>
    <w:rsid w:val="00B467A5"/>
    <w:rsid w:val="00B46D71"/>
    <w:rsid w:val="00B46DE1"/>
    <w:rsid w:val="00B54FDA"/>
    <w:rsid w:val="00B70376"/>
    <w:rsid w:val="00B849B5"/>
    <w:rsid w:val="00B92A56"/>
    <w:rsid w:val="00B93B67"/>
    <w:rsid w:val="00B947EE"/>
    <w:rsid w:val="00B97CA0"/>
    <w:rsid w:val="00BA03E9"/>
    <w:rsid w:val="00BB5006"/>
    <w:rsid w:val="00BC0D10"/>
    <w:rsid w:val="00BC2229"/>
    <w:rsid w:val="00BC4506"/>
    <w:rsid w:val="00C032FC"/>
    <w:rsid w:val="00C206AF"/>
    <w:rsid w:val="00C31A7A"/>
    <w:rsid w:val="00C3637D"/>
    <w:rsid w:val="00C37E1D"/>
    <w:rsid w:val="00C44BC7"/>
    <w:rsid w:val="00C503E4"/>
    <w:rsid w:val="00C50E9C"/>
    <w:rsid w:val="00C549E0"/>
    <w:rsid w:val="00C64574"/>
    <w:rsid w:val="00C83DEF"/>
    <w:rsid w:val="00C9046D"/>
    <w:rsid w:val="00C92A15"/>
    <w:rsid w:val="00CA58C5"/>
    <w:rsid w:val="00CA5E5F"/>
    <w:rsid w:val="00CA62F9"/>
    <w:rsid w:val="00CB17FD"/>
    <w:rsid w:val="00CB55FC"/>
    <w:rsid w:val="00CF2AB8"/>
    <w:rsid w:val="00CF387C"/>
    <w:rsid w:val="00D00311"/>
    <w:rsid w:val="00D14007"/>
    <w:rsid w:val="00D20F4E"/>
    <w:rsid w:val="00D21A8C"/>
    <w:rsid w:val="00D270AF"/>
    <w:rsid w:val="00D27246"/>
    <w:rsid w:val="00D402FD"/>
    <w:rsid w:val="00D42D44"/>
    <w:rsid w:val="00D44844"/>
    <w:rsid w:val="00D61542"/>
    <w:rsid w:val="00D62AEA"/>
    <w:rsid w:val="00D6704F"/>
    <w:rsid w:val="00D67D2B"/>
    <w:rsid w:val="00D7252F"/>
    <w:rsid w:val="00D77D96"/>
    <w:rsid w:val="00D96394"/>
    <w:rsid w:val="00DD0501"/>
    <w:rsid w:val="00DD32A2"/>
    <w:rsid w:val="00DD4C2E"/>
    <w:rsid w:val="00DE3C0B"/>
    <w:rsid w:val="00DE518F"/>
    <w:rsid w:val="00E01AFB"/>
    <w:rsid w:val="00E061BD"/>
    <w:rsid w:val="00E14113"/>
    <w:rsid w:val="00E15A22"/>
    <w:rsid w:val="00E177E4"/>
    <w:rsid w:val="00E41E1D"/>
    <w:rsid w:val="00E43A6F"/>
    <w:rsid w:val="00E47F04"/>
    <w:rsid w:val="00E5055D"/>
    <w:rsid w:val="00E509BA"/>
    <w:rsid w:val="00E55045"/>
    <w:rsid w:val="00E604E6"/>
    <w:rsid w:val="00E71850"/>
    <w:rsid w:val="00E934AD"/>
    <w:rsid w:val="00EB10DF"/>
    <w:rsid w:val="00ED1FFE"/>
    <w:rsid w:val="00EE56F0"/>
    <w:rsid w:val="00F02B6F"/>
    <w:rsid w:val="00F06298"/>
    <w:rsid w:val="00F11585"/>
    <w:rsid w:val="00F175A5"/>
    <w:rsid w:val="00F220C7"/>
    <w:rsid w:val="00F27BB8"/>
    <w:rsid w:val="00F31591"/>
    <w:rsid w:val="00F33A80"/>
    <w:rsid w:val="00F53530"/>
    <w:rsid w:val="00F6331E"/>
    <w:rsid w:val="00F6773B"/>
    <w:rsid w:val="00F70CB6"/>
    <w:rsid w:val="00F70F8C"/>
    <w:rsid w:val="00F74195"/>
    <w:rsid w:val="00F82269"/>
    <w:rsid w:val="00F82C33"/>
    <w:rsid w:val="00F8455A"/>
    <w:rsid w:val="00F93061"/>
    <w:rsid w:val="00FA57D9"/>
    <w:rsid w:val="00FD2A22"/>
    <w:rsid w:val="00FD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2BDDA3"/>
  <w15:docId w15:val="{3C890C8D-0FA8-4976-B5B0-415D04CA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character" w:customStyle="1" w:styleId="TitleChar">
    <w:name w:val="Title Char"/>
    <w:basedOn w:val="DefaultParagraphFont"/>
    <w:link w:val="Title"/>
    <w:rsid w:val="00C37E1D"/>
    <w:rPr>
      <w:rFonts w:ascii="Arial" w:hAnsi="Arial" w:cs="Arial"/>
      <w:b/>
      <w:bCs/>
      <w:sz w:val="36"/>
      <w:szCs w:val="36"/>
      <w:lang w:eastAsia="sr-Latn-CS"/>
    </w:rPr>
  </w:style>
  <w:style w:type="character" w:customStyle="1" w:styleId="BodyTextChar">
    <w:name w:val="Body Text Char"/>
    <w:basedOn w:val="DefaultParagraphFont"/>
    <w:link w:val="BodyText"/>
    <w:rsid w:val="00446345"/>
    <w:rPr>
      <w:lang w:eastAsia="sr-Latn-CS"/>
    </w:rPr>
  </w:style>
  <w:style w:type="character" w:customStyle="1" w:styleId="Heading2Char">
    <w:name w:val="Heading 2 Char"/>
    <w:basedOn w:val="DefaultParagraphFont"/>
    <w:link w:val="Heading2"/>
    <w:rsid w:val="00007EC6"/>
    <w:rPr>
      <w:rFonts w:ascii="Arial" w:hAnsi="Arial" w:cs="Arial"/>
      <w:b/>
      <w:bCs/>
      <w:lang w:eastAsia="sr-Latn-CS"/>
    </w:rPr>
  </w:style>
  <w:style w:type="character" w:styleId="CommentReference">
    <w:name w:val="annotation reference"/>
    <w:basedOn w:val="DefaultParagraphFont"/>
    <w:semiHidden/>
    <w:unhideWhenUsed/>
    <w:rsid w:val="00E509B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509B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semiHidden/>
    <w:rsid w:val="00E509BA"/>
    <w:rPr>
      <w:lang w:eastAsia="sr-Latn-C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509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509BA"/>
    <w:rPr>
      <w:b/>
      <w:bCs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6.tiff"/><Relationship Id="rId10" Type="http://schemas.openxmlformats.org/officeDocument/2006/relationships/image" Target="media/image1.jp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E4AC3-5E85-430F-977B-EA3505CD7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6</TotalTime>
  <Pages>1</Pages>
  <Words>3667</Words>
  <Characters>20905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24523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aleksa milic</cp:lastModifiedBy>
  <cp:revision>6</cp:revision>
  <cp:lastPrinted>1899-12-31T23:00:00Z</cp:lastPrinted>
  <dcterms:created xsi:type="dcterms:W3CDTF">2022-04-16T15:15:00Z</dcterms:created>
  <dcterms:modified xsi:type="dcterms:W3CDTF">2022-04-16T16:07:00Z</dcterms:modified>
</cp:coreProperties>
</file>