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4A24" w14:textId="77777777" w:rsidR="002343C5" w:rsidRPr="00B60CC0" w:rsidRDefault="002343C5">
      <w:pPr>
        <w:pStyle w:val="BodyText"/>
        <w:rPr>
          <w:lang w:val="sr-Latn-RS"/>
        </w:rPr>
      </w:pPr>
    </w:p>
    <w:p w14:paraId="2BF88AA8" w14:textId="77777777" w:rsidR="00184313" w:rsidRPr="00B60CC0" w:rsidRDefault="00184313" w:rsidP="0018431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B60CC0">
        <w:rPr>
          <w:lang w:val="sr-Latn-RS"/>
        </w:rPr>
        <w:t>Igraj košarku</w:t>
      </w:r>
    </w:p>
    <w:p w14:paraId="78EC2C04" w14:textId="77777777" w:rsidR="00184313" w:rsidRPr="00B60CC0" w:rsidRDefault="00184313" w:rsidP="0018431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B60CC0">
        <w:rPr>
          <w:lang w:val="sr-Latn-RS"/>
        </w:rPr>
        <w:t>WEB aplikacija za organizovanje košarke</w:t>
      </w:r>
    </w:p>
    <w:p w14:paraId="41B356BF" w14:textId="77777777" w:rsidR="006D0694" w:rsidRPr="00B60CC0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813ACBD" w14:textId="77777777" w:rsidR="002343C5" w:rsidRPr="00B60CC0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B60CC0">
        <w:rPr>
          <w:lang w:val="sr-Latn-RS"/>
        </w:rPr>
        <w:t>Plan realizacije projekta</w:t>
      </w:r>
      <w:r w:rsidR="002343C5" w:rsidRPr="00B60CC0">
        <w:rPr>
          <w:lang w:val="sr-Latn-RS"/>
        </w:rPr>
        <w:t xml:space="preserve"> </w:t>
      </w:r>
    </w:p>
    <w:p w14:paraId="45D68FD9" w14:textId="77777777" w:rsidR="002343C5" w:rsidRPr="00B60CC0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35952B8" w14:textId="77777777" w:rsidR="002343C5" w:rsidRPr="00B60CC0" w:rsidRDefault="002343C5">
      <w:pPr>
        <w:pStyle w:val="Title"/>
        <w:jc w:val="right"/>
        <w:rPr>
          <w:sz w:val="28"/>
          <w:lang w:val="sr-Latn-RS"/>
        </w:rPr>
      </w:pPr>
      <w:r w:rsidRPr="00B60CC0">
        <w:rPr>
          <w:sz w:val="28"/>
          <w:lang w:val="sr-Latn-RS"/>
        </w:rPr>
        <w:t>Ver</w:t>
      </w:r>
      <w:r w:rsidR="006F61C6" w:rsidRPr="00B60CC0">
        <w:rPr>
          <w:sz w:val="28"/>
          <w:lang w:val="sr-Latn-RS"/>
        </w:rPr>
        <w:t>zija</w:t>
      </w:r>
      <w:r w:rsidRPr="00B60CC0">
        <w:rPr>
          <w:sz w:val="28"/>
          <w:lang w:val="sr-Latn-RS"/>
        </w:rPr>
        <w:t xml:space="preserve"> </w:t>
      </w:r>
      <w:r w:rsidR="006F61C6" w:rsidRPr="00B60CC0">
        <w:rPr>
          <w:sz w:val="28"/>
          <w:lang w:val="sr-Latn-RS"/>
        </w:rPr>
        <w:t>1</w:t>
      </w:r>
      <w:r w:rsidRPr="00B60CC0">
        <w:rPr>
          <w:sz w:val="28"/>
          <w:lang w:val="sr-Latn-RS"/>
        </w:rPr>
        <w:t>.0</w:t>
      </w:r>
    </w:p>
    <w:p w14:paraId="24C74359" w14:textId="77777777" w:rsidR="002343C5" w:rsidRPr="00B60CC0" w:rsidRDefault="002343C5">
      <w:pPr>
        <w:rPr>
          <w:lang w:val="sr-Latn-RS"/>
        </w:rPr>
        <w:sectPr w:rsidR="002343C5" w:rsidRPr="00B60CC0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B6F7365" w14:textId="77777777" w:rsidR="002343C5" w:rsidRPr="00B60CC0" w:rsidRDefault="006F61C6">
      <w:pPr>
        <w:pStyle w:val="Title"/>
        <w:rPr>
          <w:lang w:val="sr-Latn-RS"/>
        </w:rPr>
      </w:pPr>
      <w:r w:rsidRPr="00B60CC0">
        <w:rPr>
          <w:lang w:val="sr-Latn-R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B60CC0" w14:paraId="3D536970" w14:textId="77777777">
        <w:tc>
          <w:tcPr>
            <w:tcW w:w="2304" w:type="dxa"/>
          </w:tcPr>
          <w:p w14:paraId="4DAA96CC" w14:textId="77777777" w:rsidR="002343C5" w:rsidRPr="00B60CC0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2467F74A" w14:textId="77777777" w:rsidR="002343C5" w:rsidRPr="00B60CC0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Verzija</w:t>
            </w:r>
          </w:p>
        </w:tc>
        <w:tc>
          <w:tcPr>
            <w:tcW w:w="3598" w:type="dxa"/>
          </w:tcPr>
          <w:p w14:paraId="438689EE" w14:textId="77777777" w:rsidR="002343C5" w:rsidRPr="00B60CC0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Opis</w:t>
            </w:r>
          </w:p>
        </w:tc>
        <w:tc>
          <w:tcPr>
            <w:tcW w:w="2195" w:type="dxa"/>
          </w:tcPr>
          <w:p w14:paraId="1B664435" w14:textId="77777777" w:rsidR="002343C5" w:rsidRPr="00B60CC0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Autor</w:t>
            </w:r>
          </w:p>
        </w:tc>
      </w:tr>
      <w:tr w:rsidR="002343C5" w:rsidRPr="00B60CC0" w14:paraId="33DF9635" w14:textId="77777777">
        <w:tc>
          <w:tcPr>
            <w:tcW w:w="2304" w:type="dxa"/>
          </w:tcPr>
          <w:p w14:paraId="4400D2C4" w14:textId="0667B138" w:rsidR="002343C5" w:rsidRPr="00B60CC0" w:rsidRDefault="00AD4A42">
            <w:pPr>
              <w:pStyle w:val="Tabletext"/>
              <w:rPr>
                <w:lang w:val="sr-Latn-RS"/>
              </w:rPr>
            </w:pPr>
            <w:r w:rsidRPr="00B60CC0">
              <w:rPr>
                <w:lang w:val="sr-Latn-RS"/>
              </w:rPr>
              <w:t>09.04.2022.</w:t>
            </w:r>
          </w:p>
        </w:tc>
        <w:tc>
          <w:tcPr>
            <w:tcW w:w="1152" w:type="dxa"/>
          </w:tcPr>
          <w:p w14:paraId="6EA28450" w14:textId="77777777" w:rsidR="002343C5" w:rsidRPr="00B60CC0" w:rsidRDefault="002343C5">
            <w:pPr>
              <w:pStyle w:val="Tabletext"/>
              <w:rPr>
                <w:lang w:val="sr-Latn-RS"/>
              </w:rPr>
            </w:pPr>
            <w:r w:rsidRPr="00B60CC0">
              <w:rPr>
                <w:lang w:val="sr-Latn-RS"/>
              </w:rPr>
              <w:t>1.0</w:t>
            </w:r>
          </w:p>
        </w:tc>
        <w:tc>
          <w:tcPr>
            <w:tcW w:w="3598" w:type="dxa"/>
          </w:tcPr>
          <w:p w14:paraId="6BBAEC78" w14:textId="77777777" w:rsidR="002343C5" w:rsidRPr="00B60CC0" w:rsidRDefault="006F61C6">
            <w:pPr>
              <w:pStyle w:val="Tabletext"/>
              <w:rPr>
                <w:lang w:val="sr-Latn-RS"/>
              </w:rPr>
            </w:pPr>
            <w:r w:rsidRPr="00B60CC0">
              <w:rPr>
                <w:lang w:val="sr-Latn-RS"/>
              </w:rPr>
              <w:t>Inicijalna verzija</w:t>
            </w:r>
          </w:p>
        </w:tc>
        <w:tc>
          <w:tcPr>
            <w:tcW w:w="2195" w:type="dxa"/>
          </w:tcPr>
          <w:p w14:paraId="7D0E97B9" w14:textId="677B1FC8" w:rsidR="002343C5" w:rsidRPr="00B60CC0" w:rsidRDefault="00184313">
            <w:pPr>
              <w:pStyle w:val="Tabletext"/>
              <w:rPr>
                <w:lang w:val="sr-Latn-RS"/>
              </w:rPr>
            </w:pPr>
            <w:r w:rsidRPr="00B60CC0">
              <w:rPr>
                <w:lang w:val="sr-Latn-RS"/>
              </w:rPr>
              <w:t>Aleksa Mili</w:t>
            </w:r>
            <w:r w:rsidR="008D588B" w:rsidRPr="00B60CC0">
              <w:rPr>
                <w:lang w:val="sr-Latn-RS"/>
              </w:rPr>
              <w:t>ć</w:t>
            </w:r>
          </w:p>
        </w:tc>
      </w:tr>
      <w:tr w:rsidR="002343C5" w:rsidRPr="00B60CC0" w14:paraId="6CEA9356" w14:textId="77777777">
        <w:tc>
          <w:tcPr>
            <w:tcW w:w="2304" w:type="dxa"/>
          </w:tcPr>
          <w:p w14:paraId="23924ECA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EE56590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0176186A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2A93387B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</w:tr>
      <w:tr w:rsidR="002343C5" w:rsidRPr="00B60CC0" w14:paraId="0498AEAA" w14:textId="77777777">
        <w:tc>
          <w:tcPr>
            <w:tcW w:w="2304" w:type="dxa"/>
          </w:tcPr>
          <w:p w14:paraId="7E23289C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25D9F384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355FD8C2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390B6118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</w:tr>
      <w:tr w:rsidR="002343C5" w:rsidRPr="00B60CC0" w14:paraId="6B50C767" w14:textId="77777777">
        <w:tc>
          <w:tcPr>
            <w:tcW w:w="2304" w:type="dxa"/>
          </w:tcPr>
          <w:p w14:paraId="7071542C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46B70077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75999F08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2176F2E4" w14:textId="77777777" w:rsidR="002343C5" w:rsidRPr="00B60CC0" w:rsidRDefault="002343C5">
            <w:pPr>
              <w:pStyle w:val="Tabletext"/>
              <w:rPr>
                <w:lang w:val="sr-Latn-RS"/>
              </w:rPr>
            </w:pPr>
          </w:p>
        </w:tc>
      </w:tr>
    </w:tbl>
    <w:p w14:paraId="14FEAB90" w14:textId="77777777" w:rsidR="002343C5" w:rsidRPr="00B60CC0" w:rsidRDefault="002343C5">
      <w:pPr>
        <w:rPr>
          <w:lang w:val="sr-Latn-RS"/>
        </w:rPr>
      </w:pPr>
    </w:p>
    <w:p w14:paraId="09087195" w14:textId="77777777" w:rsidR="002343C5" w:rsidRPr="00B60CC0" w:rsidRDefault="002343C5">
      <w:pPr>
        <w:pStyle w:val="Title"/>
        <w:rPr>
          <w:lang w:val="sr-Latn-RS"/>
        </w:rPr>
      </w:pPr>
      <w:r w:rsidRPr="00B60CC0">
        <w:rPr>
          <w:lang w:val="sr-Latn-RS"/>
        </w:rPr>
        <w:br w:type="page"/>
      </w:r>
      <w:r w:rsidR="006F61C6" w:rsidRPr="00B60CC0">
        <w:rPr>
          <w:lang w:val="sr-Latn-RS"/>
        </w:rPr>
        <w:t>Sadržaj</w:t>
      </w:r>
    </w:p>
    <w:p w14:paraId="23FA126F" w14:textId="77777777" w:rsidR="00B357F1" w:rsidRPr="00B60CC0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lang w:val="sr-Latn-RS"/>
        </w:rPr>
        <w:fldChar w:fldCharType="begin"/>
      </w:r>
      <w:r w:rsidRPr="00B60CC0">
        <w:rPr>
          <w:lang w:val="sr-Latn-RS"/>
        </w:rPr>
        <w:instrText xml:space="preserve"> TOC \o "1-3" </w:instrText>
      </w:r>
      <w:r w:rsidRPr="00B60CC0">
        <w:rPr>
          <w:lang w:val="sr-Latn-RS"/>
        </w:rPr>
        <w:fldChar w:fldCharType="separate"/>
      </w:r>
      <w:r w:rsidR="00B357F1" w:rsidRPr="00B60CC0">
        <w:rPr>
          <w:noProof/>
          <w:lang w:val="sr-Latn-RS"/>
        </w:rPr>
        <w:t>1.</w:t>
      </w:r>
      <w:r w:rsidR="00B357F1" w:rsidRPr="00B60CC0">
        <w:rPr>
          <w:noProof/>
          <w:sz w:val="24"/>
          <w:szCs w:val="24"/>
          <w:lang w:val="sr-Latn-RS" w:eastAsia="sr-Cyrl-CS"/>
        </w:rPr>
        <w:tab/>
      </w:r>
      <w:r w:rsidR="00B357F1" w:rsidRPr="00B60CC0">
        <w:rPr>
          <w:noProof/>
          <w:lang w:val="sr-Latn-RS"/>
        </w:rPr>
        <w:t>Cilj dokumenta</w:t>
      </w:r>
      <w:r w:rsidR="00B357F1" w:rsidRPr="00B60CC0">
        <w:rPr>
          <w:noProof/>
          <w:lang w:val="sr-Latn-RS"/>
        </w:rPr>
        <w:tab/>
      </w:r>
      <w:r w:rsidR="00B357F1" w:rsidRPr="00B60CC0">
        <w:rPr>
          <w:noProof/>
          <w:lang w:val="sr-Latn-RS"/>
        </w:rPr>
        <w:fldChar w:fldCharType="begin"/>
      </w:r>
      <w:r w:rsidR="00B357F1" w:rsidRPr="00B60CC0">
        <w:rPr>
          <w:noProof/>
          <w:lang w:val="sr-Latn-RS"/>
        </w:rPr>
        <w:instrText xml:space="preserve"> PAGEREF _Toc225188564 \h </w:instrText>
      </w:r>
      <w:r w:rsidR="00B357F1" w:rsidRPr="00B60CC0">
        <w:rPr>
          <w:noProof/>
          <w:lang w:val="sr-Latn-RS"/>
        </w:rPr>
      </w:r>
      <w:r w:rsidR="00B357F1" w:rsidRPr="00B60CC0">
        <w:rPr>
          <w:noProof/>
          <w:lang w:val="sr-Latn-RS"/>
        </w:rPr>
        <w:fldChar w:fldCharType="separate"/>
      </w:r>
      <w:r w:rsidR="00B357F1" w:rsidRPr="00B60CC0">
        <w:rPr>
          <w:noProof/>
          <w:lang w:val="sr-Latn-RS"/>
        </w:rPr>
        <w:t>4</w:t>
      </w:r>
      <w:r w:rsidR="00B357F1" w:rsidRPr="00B60CC0">
        <w:rPr>
          <w:noProof/>
          <w:lang w:val="sr-Latn-RS"/>
        </w:rPr>
        <w:fldChar w:fldCharType="end"/>
      </w:r>
    </w:p>
    <w:p w14:paraId="4BA1F3BB" w14:textId="77777777" w:rsidR="00B357F1" w:rsidRPr="00B60CC0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noProof/>
          <w:lang w:val="sr-Latn-RS"/>
        </w:rPr>
        <w:t>2.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Opseg dokumenta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_Toc225188565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4</w:t>
      </w:r>
      <w:r w:rsidRPr="00B60CC0">
        <w:rPr>
          <w:noProof/>
          <w:lang w:val="sr-Latn-RS"/>
        </w:rPr>
        <w:fldChar w:fldCharType="end"/>
      </w:r>
    </w:p>
    <w:p w14:paraId="1F102ABF" w14:textId="77777777" w:rsidR="00B357F1" w:rsidRPr="00B60CC0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noProof/>
          <w:lang w:val="sr-Latn-RS"/>
        </w:rPr>
        <w:t>3.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Reference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_Toc225188566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4</w:t>
      </w:r>
      <w:r w:rsidRPr="00B60CC0">
        <w:rPr>
          <w:noProof/>
          <w:lang w:val="sr-Latn-RS"/>
        </w:rPr>
        <w:fldChar w:fldCharType="end"/>
      </w:r>
    </w:p>
    <w:p w14:paraId="4A44A4BF" w14:textId="77777777" w:rsidR="00B357F1" w:rsidRPr="00B60CC0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noProof/>
          <w:lang w:val="sr-Latn-RS"/>
        </w:rPr>
        <w:t>4.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Plan razvojnih faza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_Toc225188567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4</w:t>
      </w:r>
      <w:r w:rsidRPr="00B60CC0">
        <w:rPr>
          <w:noProof/>
          <w:lang w:val="sr-Latn-RS"/>
        </w:rPr>
        <w:fldChar w:fldCharType="end"/>
      </w:r>
    </w:p>
    <w:p w14:paraId="4671188A" w14:textId="77777777" w:rsidR="00B357F1" w:rsidRPr="00B60CC0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i/>
          <w:noProof/>
          <w:lang w:val="sr-Latn-RS"/>
        </w:rPr>
        <w:t>5.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Raspored aktivnosti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_Toc225188568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5</w:t>
      </w:r>
      <w:r w:rsidRPr="00B60CC0">
        <w:rPr>
          <w:noProof/>
          <w:lang w:val="sr-Latn-RS"/>
        </w:rPr>
        <w:fldChar w:fldCharType="end"/>
      </w:r>
    </w:p>
    <w:p w14:paraId="7BC74836" w14:textId="77777777" w:rsidR="00B357F1" w:rsidRPr="00B60CC0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i/>
          <w:noProof/>
          <w:lang w:val="sr-Latn-RS"/>
        </w:rPr>
        <w:t>6.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Ciljevi iteracija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_Toc225188569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5</w:t>
      </w:r>
      <w:r w:rsidRPr="00B60CC0">
        <w:rPr>
          <w:noProof/>
          <w:lang w:val="sr-Latn-RS"/>
        </w:rPr>
        <w:fldChar w:fldCharType="end"/>
      </w:r>
    </w:p>
    <w:p w14:paraId="272A36E8" w14:textId="77777777" w:rsidR="00B357F1" w:rsidRPr="00B60CC0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i/>
          <w:noProof/>
          <w:lang w:val="sr-Latn-RS"/>
        </w:rPr>
        <w:t>7.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Verzije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_Toc225188570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6</w:t>
      </w:r>
      <w:r w:rsidRPr="00B60CC0">
        <w:rPr>
          <w:noProof/>
          <w:lang w:val="sr-Latn-RS"/>
        </w:rPr>
        <w:fldChar w:fldCharType="end"/>
      </w:r>
    </w:p>
    <w:p w14:paraId="19891C5A" w14:textId="77777777" w:rsidR="00B357F1" w:rsidRPr="00B60CC0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noProof/>
          <w:lang w:val="sr-Latn-RS"/>
        </w:rPr>
        <w:t>8.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Plan korišćenja resursa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_Toc225188571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7</w:t>
      </w:r>
      <w:r w:rsidRPr="00B60CC0">
        <w:rPr>
          <w:noProof/>
          <w:lang w:val="sr-Latn-RS"/>
        </w:rPr>
        <w:fldChar w:fldCharType="end"/>
      </w:r>
    </w:p>
    <w:p w14:paraId="3C1179C5" w14:textId="77777777" w:rsidR="00B357F1" w:rsidRPr="00B60CC0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Latn-RS" w:eastAsia="sr-Cyrl-CS"/>
        </w:rPr>
      </w:pPr>
      <w:r w:rsidRPr="00B60CC0">
        <w:rPr>
          <w:noProof/>
          <w:lang w:val="sr-Latn-RS"/>
        </w:rPr>
        <w:t>8.1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Organizaciona struktura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_Toc225188572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7</w:t>
      </w:r>
      <w:r w:rsidRPr="00B60CC0">
        <w:rPr>
          <w:noProof/>
          <w:lang w:val="sr-Latn-RS"/>
        </w:rPr>
        <w:fldChar w:fldCharType="end"/>
      </w:r>
    </w:p>
    <w:p w14:paraId="05794294" w14:textId="77777777" w:rsidR="00B357F1" w:rsidRPr="00B60CC0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Latn-RS" w:eastAsia="sr-Cyrl-CS"/>
        </w:rPr>
      </w:pPr>
      <w:r w:rsidRPr="00B60CC0">
        <w:rPr>
          <w:noProof/>
          <w:lang w:val="sr-Latn-RS"/>
        </w:rPr>
        <w:t>8.2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Kadrovska politika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_Toc225188573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7</w:t>
      </w:r>
      <w:r w:rsidRPr="00B60CC0">
        <w:rPr>
          <w:noProof/>
          <w:lang w:val="sr-Latn-RS"/>
        </w:rPr>
        <w:fldChar w:fldCharType="end"/>
      </w:r>
    </w:p>
    <w:p w14:paraId="17FBCA3C" w14:textId="77777777" w:rsidR="00B357F1" w:rsidRPr="00B60CC0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Latn-RS" w:eastAsia="sr-Cyrl-CS"/>
        </w:rPr>
      </w:pPr>
      <w:r w:rsidRPr="00B60CC0">
        <w:rPr>
          <w:noProof/>
          <w:lang w:val="sr-Latn-RS"/>
        </w:rPr>
        <w:t>8.3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Plan obuke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_Toc225188574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7</w:t>
      </w:r>
      <w:r w:rsidRPr="00B60CC0">
        <w:rPr>
          <w:noProof/>
          <w:lang w:val="sr-Latn-RS"/>
        </w:rPr>
        <w:fldChar w:fldCharType="end"/>
      </w:r>
    </w:p>
    <w:p w14:paraId="318A288E" w14:textId="77777777" w:rsidR="00B357F1" w:rsidRPr="00B60CC0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Latn-RS" w:eastAsia="sr-Cyrl-CS"/>
        </w:rPr>
      </w:pPr>
      <w:r w:rsidRPr="00B60CC0">
        <w:rPr>
          <w:noProof/>
          <w:lang w:val="sr-Latn-RS"/>
        </w:rPr>
        <w:t>9.</w:t>
      </w:r>
      <w:r w:rsidRPr="00B60CC0">
        <w:rPr>
          <w:noProof/>
          <w:sz w:val="24"/>
          <w:szCs w:val="24"/>
          <w:lang w:val="sr-Latn-RS" w:eastAsia="sr-Cyrl-CS"/>
        </w:rPr>
        <w:tab/>
      </w:r>
      <w:r w:rsidRPr="00B60CC0">
        <w:rPr>
          <w:noProof/>
          <w:lang w:val="sr-Latn-RS"/>
        </w:rPr>
        <w:t>Cena realizacije projekta</w:t>
      </w:r>
      <w:r w:rsidRPr="00B60CC0">
        <w:rPr>
          <w:noProof/>
          <w:lang w:val="sr-Latn-RS"/>
        </w:rPr>
        <w:tab/>
      </w:r>
      <w:r w:rsidRPr="00B60CC0">
        <w:rPr>
          <w:noProof/>
          <w:lang w:val="sr-Latn-RS"/>
        </w:rPr>
        <w:fldChar w:fldCharType="begin"/>
      </w:r>
      <w:r w:rsidRPr="00B60CC0">
        <w:rPr>
          <w:noProof/>
          <w:lang w:val="sr-Latn-RS"/>
        </w:rPr>
        <w:instrText xml:space="preserve"> PAGEREF _Toc225188575 \h </w:instrText>
      </w:r>
      <w:r w:rsidRPr="00B60CC0">
        <w:rPr>
          <w:noProof/>
          <w:lang w:val="sr-Latn-RS"/>
        </w:rPr>
      </w:r>
      <w:r w:rsidRPr="00B60CC0">
        <w:rPr>
          <w:noProof/>
          <w:lang w:val="sr-Latn-RS"/>
        </w:rPr>
        <w:fldChar w:fldCharType="separate"/>
      </w:r>
      <w:r w:rsidRPr="00B60CC0">
        <w:rPr>
          <w:noProof/>
          <w:lang w:val="sr-Latn-RS"/>
        </w:rPr>
        <w:t>7</w:t>
      </w:r>
      <w:r w:rsidRPr="00B60CC0">
        <w:rPr>
          <w:noProof/>
          <w:lang w:val="sr-Latn-RS"/>
        </w:rPr>
        <w:fldChar w:fldCharType="end"/>
      </w:r>
    </w:p>
    <w:p w14:paraId="1C429160" w14:textId="77777777" w:rsidR="002343C5" w:rsidRPr="00B60CC0" w:rsidRDefault="002343C5">
      <w:pPr>
        <w:pStyle w:val="Title"/>
        <w:rPr>
          <w:lang w:val="sr-Latn-RS"/>
        </w:rPr>
      </w:pPr>
      <w:r w:rsidRPr="00B60CC0">
        <w:rPr>
          <w:rFonts w:ascii="Times New Roman" w:hAnsi="Times New Roman"/>
          <w:sz w:val="20"/>
          <w:lang w:val="sr-Latn-RS"/>
        </w:rPr>
        <w:fldChar w:fldCharType="end"/>
      </w:r>
      <w:r w:rsidRPr="00B60CC0">
        <w:rPr>
          <w:lang w:val="sr-Latn-RS"/>
        </w:rPr>
        <w:br w:type="page"/>
      </w:r>
      <w:r w:rsidR="006F61C6" w:rsidRPr="00B60CC0">
        <w:rPr>
          <w:lang w:val="sr-Latn-RS"/>
        </w:rPr>
        <w:t xml:space="preserve">Plan realizacije projekta </w:t>
      </w:r>
    </w:p>
    <w:p w14:paraId="40CFD5C9" w14:textId="77777777" w:rsidR="002343C5" w:rsidRPr="00B60CC0" w:rsidRDefault="006F61C6">
      <w:pPr>
        <w:pStyle w:val="Heading1"/>
        <w:numPr>
          <w:ilvl w:val="0"/>
          <w:numId w:val="5"/>
        </w:numPr>
        <w:rPr>
          <w:lang w:val="sr-Latn-RS"/>
        </w:rPr>
      </w:pPr>
      <w:bookmarkStart w:id="0" w:name="_Toc225188564"/>
      <w:r w:rsidRPr="00B60CC0">
        <w:rPr>
          <w:lang w:val="sr-Latn-RS"/>
        </w:rPr>
        <w:t>Cilj</w:t>
      </w:r>
      <w:r w:rsidR="00387292" w:rsidRPr="00B60CC0">
        <w:rPr>
          <w:lang w:val="sr-Latn-RS"/>
        </w:rPr>
        <w:t xml:space="preserve"> dokumenta</w:t>
      </w:r>
      <w:bookmarkEnd w:id="0"/>
    </w:p>
    <w:p w14:paraId="0049458F" w14:textId="1C270D92" w:rsidR="002343C5" w:rsidRPr="00B60CC0" w:rsidRDefault="006F61C6" w:rsidP="006D0694">
      <w:pPr>
        <w:pStyle w:val="BodyText"/>
        <w:rPr>
          <w:lang w:val="sr-Latn-RS"/>
        </w:rPr>
      </w:pPr>
      <w:r w:rsidRPr="00B60CC0">
        <w:rPr>
          <w:lang w:val="sr-Latn-RS"/>
        </w:rPr>
        <w:t xml:space="preserve">Cilj </w:t>
      </w:r>
      <w:r w:rsidR="006D0694" w:rsidRPr="00B60CC0">
        <w:rPr>
          <w:lang w:val="sr-Latn-RS"/>
        </w:rPr>
        <w:t xml:space="preserve">dokumenta </w:t>
      </w:r>
      <w:r w:rsidRPr="00B60CC0">
        <w:rPr>
          <w:lang w:val="sr-Latn-RS"/>
        </w:rPr>
        <w:t xml:space="preserve">je definisanje </w:t>
      </w:r>
      <w:r w:rsidR="006D0694" w:rsidRPr="00B60CC0">
        <w:rPr>
          <w:lang w:val="sr-Latn-RS"/>
        </w:rPr>
        <w:t xml:space="preserve">zadataka i njihovo </w:t>
      </w:r>
      <w:r w:rsidRPr="00B60CC0">
        <w:rPr>
          <w:lang w:val="sr-Latn-RS"/>
        </w:rPr>
        <w:t>organiz</w:t>
      </w:r>
      <w:r w:rsidR="006D0694" w:rsidRPr="00B60CC0">
        <w:rPr>
          <w:lang w:val="sr-Latn-RS"/>
        </w:rPr>
        <w:t>ovanje</w:t>
      </w:r>
      <w:r w:rsidRPr="00B60CC0">
        <w:rPr>
          <w:lang w:val="sr-Latn-RS"/>
        </w:rPr>
        <w:t xml:space="preserve"> u faze i iteracije</w:t>
      </w:r>
      <w:r w:rsidR="006D0694" w:rsidRPr="00B60CC0">
        <w:rPr>
          <w:lang w:val="sr-Latn-RS"/>
        </w:rPr>
        <w:t xml:space="preserve"> potrebne za implementaciju </w:t>
      </w:r>
      <w:r w:rsidR="00AD4A42" w:rsidRPr="00B60CC0">
        <w:rPr>
          <w:b/>
          <w:bCs/>
          <w:lang w:val="sr-Latn-RS"/>
        </w:rPr>
        <w:t>Igraj ko</w:t>
      </w:r>
      <w:r w:rsidR="008D588B" w:rsidRPr="00B60CC0">
        <w:rPr>
          <w:b/>
          <w:bCs/>
          <w:lang w:val="sr-Latn-RS"/>
        </w:rPr>
        <w:t>š</w:t>
      </w:r>
      <w:r w:rsidR="00AD4A42" w:rsidRPr="00B60CC0">
        <w:rPr>
          <w:b/>
          <w:bCs/>
          <w:lang w:val="sr-Latn-RS"/>
        </w:rPr>
        <w:t>arku</w:t>
      </w:r>
      <w:r w:rsidR="00AD4A42" w:rsidRPr="00B60CC0">
        <w:rPr>
          <w:lang w:val="sr-Latn-RS"/>
        </w:rPr>
        <w:t xml:space="preserve"> web aplikacije</w:t>
      </w:r>
      <w:r w:rsidR="002343C5" w:rsidRPr="00B60CC0">
        <w:rPr>
          <w:lang w:val="sr-Latn-RS"/>
        </w:rPr>
        <w:t xml:space="preserve">.  </w:t>
      </w:r>
    </w:p>
    <w:p w14:paraId="15FE21A5" w14:textId="77777777" w:rsidR="002343C5" w:rsidRPr="00B60CC0" w:rsidRDefault="006D0694">
      <w:pPr>
        <w:pStyle w:val="Heading1"/>
        <w:rPr>
          <w:lang w:val="sr-Latn-RS"/>
        </w:rPr>
      </w:pPr>
      <w:bookmarkStart w:id="1" w:name="_Toc225188565"/>
      <w:r w:rsidRPr="00B60CC0">
        <w:rPr>
          <w:lang w:val="sr-Latn-RS"/>
        </w:rPr>
        <w:t>Opseg</w:t>
      </w:r>
      <w:r w:rsidR="00387292" w:rsidRPr="00B60CC0">
        <w:rPr>
          <w:lang w:val="sr-Latn-RS"/>
        </w:rPr>
        <w:t xml:space="preserve"> dokumenta</w:t>
      </w:r>
      <w:bookmarkEnd w:id="1"/>
    </w:p>
    <w:p w14:paraId="515D6E3D" w14:textId="5565763A" w:rsidR="002343C5" w:rsidRPr="00B60CC0" w:rsidRDefault="006D0694">
      <w:pPr>
        <w:pStyle w:val="BodyText"/>
        <w:rPr>
          <w:lang w:val="sr-Latn-RS"/>
        </w:rPr>
      </w:pPr>
      <w:r w:rsidRPr="00B60CC0">
        <w:rPr>
          <w:lang w:val="sr-Latn-RS"/>
        </w:rPr>
        <w:t>Dokument opisuje opšti plan koji</w:t>
      </w:r>
      <w:r w:rsidR="0046548E" w:rsidRPr="00B60CC0">
        <w:rPr>
          <w:lang w:val="sr-Latn-RS"/>
        </w:rPr>
        <w:t xml:space="preserve"> će biti korišćen od strane </w:t>
      </w:r>
      <w:r w:rsidR="004A21AE" w:rsidRPr="00B60CC0">
        <w:rPr>
          <w:lang w:val="sr-Latn-RS"/>
        </w:rPr>
        <w:t>tima Dva stranc</w:t>
      </w:r>
      <w:r w:rsidRPr="00B60CC0">
        <w:rPr>
          <w:lang w:val="sr-Latn-RS"/>
        </w:rPr>
        <w:t xml:space="preserve">a za </w:t>
      </w:r>
      <w:r w:rsidR="006D41CE" w:rsidRPr="00B60CC0">
        <w:rPr>
          <w:lang w:val="sr-Latn-RS"/>
        </w:rPr>
        <w:t xml:space="preserve">razvoj Web </w:t>
      </w:r>
      <w:r w:rsidR="004A21AE" w:rsidRPr="00B60CC0">
        <w:rPr>
          <w:lang w:val="sr-Latn-RS"/>
        </w:rPr>
        <w:t xml:space="preserve">aplikacije namenjene </w:t>
      </w:r>
      <w:r w:rsidR="002D5C9A" w:rsidRPr="00B60CC0">
        <w:rPr>
          <w:lang w:val="sr-Latn-RS"/>
        </w:rPr>
        <w:t>za organizovanje košarkaških aktivnosti.</w:t>
      </w:r>
    </w:p>
    <w:p w14:paraId="085B0452" w14:textId="77777777" w:rsidR="002343C5" w:rsidRPr="00B60CC0" w:rsidRDefault="006D41CE">
      <w:pPr>
        <w:pStyle w:val="BodyText"/>
        <w:rPr>
          <w:lang w:val="sr-Latn-RS"/>
        </w:rPr>
      </w:pPr>
      <w:r w:rsidRPr="00B60CC0">
        <w:rPr>
          <w:lang w:val="sr-Latn-RS"/>
        </w:rPr>
        <w:t xml:space="preserve">Plan opisan u ovom dokumentu zasnovan je na opisu sistema koji se želi razviti datom u predlogu projekta </w:t>
      </w:r>
      <w:r w:rsidR="002343C5" w:rsidRPr="00B60CC0">
        <w:rPr>
          <w:lang w:val="sr-Latn-RS"/>
        </w:rPr>
        <w:t xml:space="preserve">[1].  </w:t>
      </w:r>
    </w:p>
    <w:p w14:paraId="26C16188" w14:textId="77777777" w:rsidR="002343C5" w:rsidRPr="00B60CC0" w:rsidRDefault="006D41CE">
      <w:pPr>
        <w:pStyle w:val="Heading1"/>
        <w:rPr>
          <w:lang w:val="sr-Latn-RS"/>
        </w:rPr>
      </w:pPr>
      <w:bookmarkStart w:id="2" w:name="_Toc225188566"/>
      <w:r w:rsidRPr="00B60CC0">
        <w:rPr>
          <w:lang w:val="sr-Latn-RS"/>
        </w:rPr>
        <w:t>Reference</w:t>
      </w:r>
      <w:bookmarkEnd w:id="2"/>
    </w:p>
    <w:p w14:paraId="63C76A88" w14:textId="77777777" w:rsidR="002343C5" w:rsidRPr="00B60CC0" w:rsidRDefault="006D41CE">
      <w:pPr>
        <w:pStyle w:val="BodyText"/>
        <w:rPr>
          <w:lang w:val="sr-Latn-RS"/>
        </w:rPr>
      </w:pPr>
      <w:r w:rsidRPr="00B60CC0">
        <w:rPr>
          <w:lang w:val="sr-Latn-RS"/>
        </w:rPr>
        <w:t>Spisak korišćene literature</w:t>
      </w:r>
      <w:r w:rsidR="002343C5" w:rsidRPr="00B60CC0">
        <w:rPr>
          <w:lang w:val="sr-Latn-RS"/>
        </w:rPr>
        <w:t>:</w:t>
      </w:r>
    </w:p>
    <w:p w14:paraId="744ED239" w14:textId="3A598466" w:rsidR="002343C5" w:rsidRPr="00B60CC0" w:rsidRDefault="00375748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RS"/>
        </w:rPr>
      </w:pPr>
      <w:r w:rsidRPr="00B60CC0">
        <w:rPr>
          <w:lang w:val="sr-Latn-RS"/>
        </w:rPr>
        <w:t>Igraj ko</w:t>
      </w:r>
      <w:r w:rsidR="008D588B" w:rsidRPr="00B60CC0">
        <w:rPr>
          <w:lang w:val="sr-Latn-RS"/>
        </w:rPr>
        <w:t>š</w:t>
      </w:r>
      <w:r w:rsidRPr="00B60CC0">
        <w:rPr>
          <w:lang w:val="sr-Latn-RS"/>
        </w:rPr>
        <w:t>arku</w:t>
      </w:r>
      <w:r w:rsidR="00260B17" w:rsidRPr="00B60CC0">
        <w:rPr>
          <w:lang w:val="sr-Latn-RS"/>
        </w:rPr>
        <w:t xml:space="preserve"> – </w:t>
      </w:r>
      <w:r w:rsidR="004A21AE" w:rsidRPr="00B60CC0">
        <w:rPr>
          <w:lang w:val="sr-Latn-RS"/>
        </w:rPr>
        <w:t>D01_</w:t>
      </w:r>
      <w:r w:rsidR="006D41CE" w:rsidRPr="00B60CC0">
        <w:rPr>
          <w:lang w:val="sr-Latn-RS"/>
        </w:rPr>
        <w:t>Predlog</w:t>
      </w:r>
      <w:r w:rsidR="004A21AE" w:rsidRPr="00B60CC0">
        <w:rPr>
          <w:lang w:val="sr-Latn-RS"/>
        </w:rPr>
        <w:t>_</w:t>
      </w:r>
      <w:r w:rsidR="008D588B" w:rsidRPr="00B60CC0">
        <w:rPr>
          <w:lang w:val="sr-Latn-RS"/>
        </w:rPr>
        <w:t>P</w:t>
      </w:r>
      <w:r w:rsidR="006D41CE" w:rsidRPr="00B60CC0">
        <w:rPr>
          <w:lang w:val="sr-Latn-RS"/>
        </w:rPr>
        <w:t>rojekta</w:t>
      </w:r>
      <w:r w:rsidR="002343C5" w:rsidRPr="00B60CC0">
        <w:rPr>
          <w:lang w:val="sr-Latn-RS"/>
        </w:rPr>
        <w:t xml:space="preserve">, </w:t>
      </w:r>
      <w:r w:rsidR="006D41CE" w:rsidRPr="00B60CC0">
        <w:rPr>
          <w:lang w:val="sr-Latn-RS"/>
        </w:rPr>
        <w:t>SWE-</w:t>
      </w:r>
      <w:r w:rsidRPr="00B60CC0">
        <w:rPr>
          <w:lang w:val="sr-Latn-RS"/>
        </w:rPr>
        <w:t>Igraj kosarku</w:t>
      </w:r>
      <w:r w:rsidR="006D41CE" w:rsidRPr="00B60CC0">
        <w:rPr>
          <w:lang w:val="sr-Latn-RS"/>
        </w:rPr>
        <w:t>-01</w:t>
      </w:r>
      <w:r w:rsidR="002343C5" w:rsidRPr="00B60CC0">
        <w:rPr>
          <w:lang w:val="sr-Latn-RS"/>
        </w:rPr>
        <w:t>, V1.0</w:t>
      </w:r>
      <w:r w:rsidR="00260B17" w:rsidRPr="00B60CC0">
        <w:rPr>
          <w:lang w:val="sr-Latn-RS"/>
        </w:rPr>
        <w:t>, 20</w:t>
      </w:r>
      <w:r w:rsidRPr="00B60CC0">
        <w:rPr>
          <w:lang w:val="sr-Latn-RS"/>
        </w:rPr>
        <w:t>22</w:t>
      </w:r>
      <w:r w:rsidR="002343C5" w:rsidRPr="00B60CC0">
        <w:rPr>
          <w:lang w:val="sr-Latn-RS"/>
        </w:rPr>
        <w:t xml:space="preserve">, </w:t>
      </w:r>
      <w:r w:rsidRPr="00B60CC0">
        <w:rPr>
          <w:lang w:val="sr-Latn-RS"/>
        </w:rPr>
        <w:t>Dva stranca</w:t>
      </w:r>
      <w:r w:rsidR="002343C5" w:rsidRPr="00B60CC0">
        <w:rPr>
          <w:lang w:val="sr-Latn-RS"/>
        </w:rPr>
        <w:t>.</w:t>
      </w:r>
    </w:p>
    <w:p w14:paraId="0EE3C75A" w14:textId="2E24641F" w:rsidR="00260B17" w:rsidRPr="00B60CC0" w:rsidRDefault="00375748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RS"/>
        </w:rPr>
      </w:pPr>
      <w:r w:rsidRPr="00B60CC0">
        <w:rPr>
          <w:lang w:val="sr-Latn-RS"/>
        </w:rPr>
        <w:t>Igraj ko</w:t>
      </w:r>
      <w:r w:rsidR="008D588B" w:rsidRPr="00B60CC0">
        <w:rPr>
          <w:lang w:val="sr-Latn-RS"/>
        </w:rPr>
        <w:t>š</w:t>
      </w:r>
      <w:r w:rsidRPr="00B60CC0">
        <w:rPr>
          <w:lang w:val="sr-Latn-RS"/>
        </w:rPr>
        <w:t>arku</w:t>
      </w:r>
      <w:r w:rsidR="0046548E" w:rsidRPr="00B60CC0">
        <w:rPr>
          <w:lang w:val="sr-Latn-RS"/>
        </w:rPr>
        <w:t xml:space="preserve"> </w:t>
      </w:r>
      <w:r w:rsidR="00260B17" w:rsidRPr="00B60CC0">
        <w:rPr>
          <w:lang w:val="sr-Latn-RS"/>
        </w:rPr>
        <w:t xml:space="preserve">– </w:t>
      </w:r>
      <w:r w:rsidR="004A21AE" w:rsidRPr="00B60CC0">
        <w:rPr>
          <w:lang w:val="sr-Latn-RS"/>
        </w:rPr>
        <w:t>D02_Vizija_Sistema</w:t>
      </w:r>
      <w:r w:rsidRPr="00B60CC0">
        <w:rPr>
          <w:lang w:val="sr-Latn-RS"/>
        </w:rPr>
        <w:t>, SWE-Igraj kosarku-02</w:t>
      </w:r>
      <w:r w:rsidR="00260B17" w:rsidRPr="00B60CC0">
        <w:rPr>
          <w:lang w:val="sr-Latn-RS"/>
        </w:rPr>
        <w:t xml:space="preserve">, </w:t>
      </w:r>
      <w:r w:rsidR="00490DC7" w:rsidRPr="00B60CC0">
        <w:rPr>
          <w:lang w:val="sr-Latn-RS"/>
        </w:rPr>
        <w:t xml:space="preserve">V1.0, </w:t>
      </w:r>
      <w:r w:rsidR="00260B17" w:rsidRPr="00B60CC0">
        <w:rPr>
          <w:lang w:val="sr-Latn-RS"/>
        </w:rPr>
        <w:t>20</w:t>
      </w:r>
      <w:r w:rsidRPr="00B60CC0">
        <w:rPr>
          <w:lang w:val="sr-Latn-RS"/>
        </w:rPr>
        <w:t>22</w:t>
      </w:r>
      <w:r w:rsidR="00260B17" w:rsidRPr="00B60CC0">
        <w:rPr>
          <w:lang w:val="sr-Latn-RS"/>
        </w:rPr>
        <w:t xml:space="preserve">, </w:t>
      </w:r>
      <w:r w:rsidRPr="00B60CC0">
        <w:rPr>
          <w:lang w:val="sr-Latn-RS"/>
        </w:rPr>
        <w:t>Dva stranca</w:t>
      </w:r>
      <w:r w:rsidR="00260B17" w:rsidRPr="00B60CC0">
        <w:rPr>
          <w:lang w:val="sr-Latn-RS"/>
        </w:rPr>
        <w:t>.</w:t>
      </w:r>
    </w:p>
    <w:p w14:paraId="536377E0" w14:textId="77777777" w:rsidR="002343C5" w:rsidRPr="00B60CC0" w:rsidRDefault="003D5CA3">
      <w:pPr>
        <w:pStyle w:val="Heading1"/>
        <w:rPr>
          <w:lang w:val="sr-Latn-RS"/>
        </w:rPr>
      </w:pPr>
      <w:bookmarkStart w:id="3" w:name="_Toc225188567"/>
      <w:r w:rsidRPr="00B60CC0">
        <w:rPr>
          <w:lang w:val="sr-Latn-RS"/>
        </w:rPr>
        <w:t>Plan razvojnih faza</w:t>
      </w:r>
      <w:bookmarkEnd w:id="3"/>
    </w:p>
    <w:p w14:paraId="29FA9E59" w14:textId="77777777" w:rsidR="002343C5" w:rsidRPr="00B60CC0" w:rsidRDefault="00EB4996">
      <w:pPr>
        <w:pStyle w:val="BodyText"/>
        <w:rPr>
          <w:lang w:val="sr-Latn-RS"/>
        </w:rPr>
      </w:pPr>
      <w:r w:rsidRPr="00B60CC0">
        <w:rPr>
          <w:lang w:val="sr-Latn-RS"/>
        </w:rPr>
        <w:t xml:space="preserve">Razvoj sistema će biti sproveden korišćenjem </w:t>
      </w:r>
      <w:r w:rsidR="00AC06A4" w:rsidRPr="00B60CC0">
        <w:rPr>
          <w:lang w:val="sr-Latn-RS"/>
        </w:rPr>
        <w:t>nekoliko faza sa određenim brojem iteracija u okviru svake faze</w:t>
      </w:r>
      <w:r w:rsidR="002343C5" w:rsidRPr="00B60CC0">
        <w:rPr>
          <w:lang w:val="sr-Latn-RS"/>
        </w:rPr>
        <w:t xml:space="preserve">. </w:t>
      </w:r>
      <w:r w:rsidR="00AC06A4" w:rsidRPr="00B60CC0">
        <w:rPr>
          <w:lang w:val="sr-Latn-RS"/>
        </w:rPr>
        <w:t xml:space="preserve">Spisak faza sa </w:t>
      </w:r>
      <w:r w:rsidR="00B549D9" w:rsidRPr="00B60CC0">
        <w:rPr>
          <w:lang w:val="sr-Latn-RS"/>
        </w:rPr>
        <w:t>broje</w:t>
      </w:r>
      <w:r w:rsidR="00B357F1" w:rsidRPr="00B60CC0">
        <w:rPr>
          <w:lang w:val="sr-Latn-RS"/>
        </w:rPr>
        <w:t>m</w:t>
      </w:r>
      <w:r w:rsidR="00B549D9" w:rsidRPr="00B60CC0">
        <w:rPr>
          <w:lang w:val="sr-Latn-RS"/>
        </w:rPr>
        <w:t xml:space="preserve"> iteracija i </w:t>
      </w:r>
      <w:r w:rsidR="00AC06A4" w:rsidRPr="00B60CC0">
        <w:rPr>
          <w:lang w:val="sr-Latn-RS"/>
        </w:rPr>
        <w:t>predloženim trajanjem dat u sledećoj tabeli</w:t>
      </w:r>
      <w:r w:rsidR="002343C5" w:rsidRPr="00B60CC0">
        <w:rPr>
          <w:lang w:val="sr-Latn-RS"/>
        </w:rPr>
        <w:t>:</w:t>
      </w:r>
    </w:p>
    <w:p w14:paraId="0E998B3C" w14:textId="77777777" w:rsidR="002343C5" w:rsidRPr="00B60CC0" w:rsidRDefault="002343C5">
      <w:pPr>
        <w:pStyle w:val="BodyText"/>
        <w:rPr>
          <w:lang w:val="sr-Latn-R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B60CC0" w14:paraId="0AE8C8C0" w14:textId="77777777">
        <w:trPr>
          <w:jc w:val="center"/>
        </w:trPr>
        <w:tc>
          <w:tcPr>
            <w:tcW w:w="2160" w:type="dxa"/>
          </w:tcPr>
          <w:p w14:paraId="337F3A8A" w14:textId="77777777" w:rsidR="00103833" w:rsidRPr="00B60CC0" w:rsidRDefault="00103833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B60CC0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800" w:type="dxa"/>
          </w:tcPr>
          <w:p w14:paraId="32F58D63" w14:textId="77777777" w:rsidR="00103833" w:rsidRPr="00B60CC0" w:rsidRDefault="00103833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B60CC0">
              <w:rPr>
                <w:rFonts w:ascii="Arial" w:hAnsi="Arial"/>
                <w:b/>
                <w:lang w:val="sr-Latn-RS"/>
              </w:rPr>
              <w:t>Broj iteracija</w:t>
            </w:r>
          </w:p>
        </w:tc>
        <w:tc>
          <w:tcPr>
            <w:tcW w:w="1620" w:type="dxa"/>
          </w:tcPr>
          <w:p w14:paraId="113DCCDC" w14:textId="77777777" w:rsidR="00103833" w:rsidRPr="00B60CC0" w:rsidRDefault="00103833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B60CC0">
              <w:rPr>
                <w:rFonts w:ascii="Arial" w:hAnsi="Arial"/>
                <w:b/>
                <w:lang w:val="sr-Latn-RS"/>
              </w:rPr>
              <w:t>Trajanje</w:t>
            </w:r>
          </w:p>
        </w:tc>
      </w:tr>
      <w:tr w:rsidR="00103833" w:rsidRPr="00B60CC0" w14:paraId="57A8479D" w14:textId="77777777">
        <w:trPr>
          <w:jc w:val="center"/>
        </w:trPr>
        <w:tc>
          <w:tcPr>
            <w:tcW w:w="2160" w:type="dxa"/>
          </w:tcPr>
          <w:p w14:paraId="1F6A2367" w14:textId="77777777" w:rsidR="00103833" w:rsidRPr="00B60CC0" w:rsidRDefault="0024759A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Planiranje</w:t>
            </w:r>
          </w:p>
        </w:tc>
        <w:tc>
          <w:tcPr>
            <w:tcW w:w="1800" w:type="dxa"/>
          </w:tcPr>
          <w:p w14:paraId="45DCDBFE" w14:textId="77777777" w:rsidR="00103833" w:rsidRPr="00B60CC0" w:rsidRDefault="0010383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44F0743E" w14:textId="77777777" w:rsidR="00103833" w:rsidRPr="00B60CC0" w:rsidRDefault="0010383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2 nedelje</w:t>
            </w:r>
          </w:p>
        </w:tc>
      </w:tr>
      <w:tr w:rsidR="00103833" w:rsidRPr="00B60CC0" w14:paraId="15AF43CF" w14:textId="77777777">
        <w:trPr>
          <w:jc w:val="center"/>
        </w:trPr>
        <w:tc>
          <w:tcPr>
            <w:tcW w:w="2160" w:type="dxa"/>
          </w:tcPr>
          <w:p w14:paraId="6DD02ABF" w14:textId="77777777" w:rsidR="00103833" w:rsidRPr="00B60CC0" w:rsidRDefault="0010383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Razrada</w:t>
            </w:r>
          </w:p>
        </w:tc>
        <w:tc>
          <w:tcPr>
            <w:tcW w:w="1800" w:type="dxa"/>
          </w:tcPr>
          <w:p w14:paraId="6604E3FC" w14:textId="77777777" w:rsidR="00103833" w:rsidRPr="00B60CC0" w:rsidRDefault="0010383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64AB2B76" w14:textId="77777777" w:rsidR="00103833" w:rsidRPr="00B60CC0" w:rsidRDefault="00F334DC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3</w:t>
            </w:r>
            <w:r w:rsidR="00103833" w:rsidRPr="00B60CC0">
              <w:rPr>
                <w:lang w:val="sr-Latn-RS"/>
              </w:rPr>
              <w:t xml:space="preserve"> nedelje</w:t>
            </w:r>
          </w:p>
        </w:tc>
      </w:tr>
      <w:tr w:rsidR="00103833" w:rsidRPr="00B60CC0" w14:paraId="4C0907D7" w14:textId="77777777">
        <w:trPr>
          <w:jc w:val="center"/>
        </w:trPr>
        <w:tc>
          <w:tcPr>
            <w:tcW w:w="2160" w:type="dxa"/>
          </w:tcPr>
          <w:p w14:paraId="7FC90BED" w14:textId="77777777" w:rsidR="00103833" w:rsidRPr="00B60CC0" w:rsidRDefault="0010383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Izrada</w:t>
            </w:r>
          </w:p>
        </w:tc>
        <w:tc>
          <w:tcPr>
            <w:tcW w:w="1800" w:type="dxa"/>
          </w:tcPr>
          <w:p w14:paraId="5EDB77FC" w14:textId="77777777" w:rsidR="00103833" w:rsidRPr="00B60CC0" w:rsidRDefault="00C30C2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2</w:t>
            </w:r>
          </w:p>
        </w:tc>
        <w:tc>
          <w:tcPr>
            <w:tcW w:w="1620" w:type="dxa"/>
          </w:tcPr>
          <w:p w14:paraId="2496E62D" w14:textId="77777777" w:rsidR="00103833" w:rsidRPr="00B60CC0" w:rsidRDefault="00F334DC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4</w:t>
            </w:r>
            <w:r w:rsidR="00103833" w:rsidRPr="00B60CC0">
              <w:rPr>
                <w:lang w:val="sr-Latn-RS"/>
              </w:rPr>
              <w:t xml:space="preserve"> nedelja</w:t>
            </w:r>
          </w:p>
        </w:tc>
      </w:tr>
      <w:tr w:rsidR="00103833" w:rsidRPr="00B60CC0" w14:paraId="43B51371" w14:textId="77777777">
        <w:trPr>
          <w:jc w:val="center"/>
        </w:trPr>
        <w:tc>
          <w:tcPr>
            <w:tcW w:w="2160" w:type="dxa"/>
          </w:tcPr>
          <w:p w14:paraId="117EA57D" w14:textId="77777777" w:rsidR="00103833" w:rsidRPr="00B60CC0" w:rsidRDefault="0024759A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Okončanje</w:t>
            </w:r>
          </w:p>
        </w:tc>
        <w:tc>
          <w:tcPr>
            <w:tcW w:w="1800" w:type="dxa"/>
          </w:tcPr>
          <w:p w14:paraId="429F72D8" w14:textId="77777777" w:rsidR="00103833" w:rsidRPr="00B60CC0" w:rsidRDefault="00C30C2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7A05986A" w14:textId="77777777" w:rsidR="00103833" w:rsidRPr="00B60CC0" w:rsidRDefault="0010383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2 nedelje</w:t>
            </w:r>
          </w:p>
        </w:tc>
      </w:tr>
    </w:tbl>
    <w:p w14:paraId="14B7B67D" w14:textId="77777777" w:rsidR="002343C5" w:rsidRPr="00B60CC0" w:rsidRDefault="002343C5">
      <w:pPr>
        <w:pStyle w:val="BodyText"/>
        <w:rPr>
          <w:lang w:val="sr-Latn-RS"/>
        </w:rPr>
      </w:pPr>
    </w:p>
    <w:p w14:paraId="66E0841E" w14:textId="77777777" w:rsidR="002343C5" w:rsidRPr="00B60CC0" w:rsidRDefault="00B549D9">
      <w:pPr>
        <w:pStyle w:val="BodyText"/>
        <w:tabs>
          <w:tab w:val="num" w:pos="1440"/>
        </w:tabs>
        <w:rPr>
          <w:lang w:val="sr-Latn-RS"/>
        </w:rPr>
      </w:pPr>
      <w:r w:rsidRPr="00B60CC0">
        <w:rPr>
          <w:lang w:val="sr-Latn-RS"/>
        </w:rPr>
        <w:t>U t</w:t>
      </w:r>
      <w:r w:rsidR="002343C5" w:rsidRPr="00B60CC0">
        <w:rPr>
          <w:lang w:val="sr-Latn-RS"/>
        </w:rPr>
        <w:t>ab</w:t>
      </w:r>
      <w:r w:rsidR="00AC06A4" w:rsidRPr="00B60CC0">
        <w:rPr>
          <w:lang w:val="sr-Latn-RS"/>
        </w:rPr>
        <w:t>el</w:t>
      </w:r>
      <w:r w:rsidRPr="00B60CC0">
        <w:rPr>
          <w:lang w:val="sr-Latn-RS"/>
        </w:rPr>
        <w:t>i</w:t>
      </w:r>
      <w:r w:rsidR="002343C5" w:rsidRPr="00B60CC0">
        <w:rPr>
          <w:lang w:val="sr-Latn-RS"/>
        </w:rPr>
        <w:t xml:space="preserve"> 4.1 </w:t>
      </w:r>
      <w:r w:rsidRPr="00B60CC0">
        <w:rPr>
          <w:lang w:val="sr-Latn-RS"/>
        </w:rPr>
        <w:t>prikazane su faze i odgovarajuć</w:t>
      </w:r>
      <w:r w:rsidR="00103833" w:rsidRPr="00B60CC0">
        <w:rPr>
          <w:lang w:val="sr-Latn-RS"/>
        </w:rPr>
        <w:t>e</w:t>
      </w:r>
      <w:r w:rsidRPr="00B60CC0">
        <w:rPr>
          <w:lang w:val="sr-Latn-RS"/>
        </w:rPr>
        <w:t xml:space="preserve"> </w:t>
      </w:r>
      <w:r w:rsidR="0046548E" w:rsidRPr="00B60CC0">
        <w:rPr>
          <w:lang w:val="sr-Latn-RS"/>
        </w:rPr>
        <w:t xml:space="preserve">zahtevane </w:t>
      </w:r>
      <w:r w:rsidR="003C6C27" w:rsidRPr="00B60CC0">
        <w:rPr>
          <w:lang w:val="sr-Latn-RS"/>
        </w:rPr>
        <w:t>rezultate</w:t>
      </w:r>
      <w:r w:rsidR="00103833" w:rsidRPr="00B60CC0">
        <w:rPr>
          <w:lang w:val="sr-Latn-RS"/>
        </w:rPr>
        <w:t xml:space="preserve"> vezane</w:t>
      </w:r>
      <w:r w:rsidRPr="00B60CC0">
        <w:rPr>
          <w:lang w:val="sr-Latn-RS"/>
        </w:rPr>
        <w:t xml:space="preserve"> za njihov završetak</w:t>
      </w:r>
      <w:r w:rsidR="002343C5" w:rsidRPr="00B60CC0">
        <w:rPr>
          <w:lang w:val="sr-Latn-RS"/>
        </w:rPr>
        <w:t>.</w:t>
      </w:r>
    </w:p>
    <w:p w14:paraId="4E396144" w14:textId="77777777" w:rsidR="002343C5" w:rsidRPr="00B60CC0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  <w:r w:rsidRPr="00B60CC0">
        <w:rPr>
          <w:lang w:val="sr-Latn-R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B60CC0" w14:paraId="5142831A" w14:textId="77777777">
        <w:trPr>
          <w:jc w:val="right"/>
        </w:trPr>
        <w:tc>
          <w:tcPr>
            <w:tcW w:w="1276" w:type="dxa"/>
          </w:tcPr>
          <w:p w14:paraId="0A555CE6" w14:textId="77777777" w:rsidR="002343C5" w:rsidRPr="00B60CC0" w:rsidRDefault="00B549D9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Faza</w:t>
            </w:r>
          </w:p>
        </w:tc>
        <w:tc>
          <w:tcPr>
            <w:tcW w:w="4819" w:type="dxa"/>
          </w:tcPr>
          <w:p w14:paraId="07D9AC50" w14:textId="77777777" w:rsidR="002343C5" w:rsidRPr="00B60CC0" w:rsidRDefault="00B549D9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Opis</w:t>
            </w:r>
          </w:p>
        </w:tc>
        <w:tc>
          <w:tcPr>
            <w:tcW w:w="2601" w:type="dxa"/>
          </w:tcPr>
          <w:p w14:paraId="44B43AD9" w14:textId="77777777" w:rsidR="002343C5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Rezultati</w:t>
            </w:r>
          </w:p>
        </w:tc>
      </w:tr>
      <w:tr w:rsidR="002343C5" w:rsidRPr="00B60CC0" w14:paraId="240F4944" w14:textId="77777777">
        <w:trPr>
          <w:jc w:val="right"/>
        </w:trPr>
        <w:tc>
          <w:tcPr>
            <w:tcW w:w="1276" w:type="dxa"/>
          </w:tcPr>
          <w:p w14:paraId="7FAC6857" w14:textId="77777777" w:rsidR="002343C5" w:rsidRPr="00B60CC0" w:rsidRDefault="0024759A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Planiranje</w:t>
            </w:r>
          </w:p>
        </w:tc>
        <w:tc>
          <w:tcPr>
            <w:tcW w:w="4819" w:type="dxa"/>
          </w:tcPr>
          <w:p w14:paraId="142BC107" w14:textId="77777777" w:rsidR="00C30C23" w:rsidRPr="00B60CC0" w:rsidRDefault="00103833" w:rsidP="00CF694C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Prva faza ima za cilj </w:t>
            </w:r>
            <w:r w:rsidR="00C30C23" w:rsidRPr="00B60CC0">
              <w:rPr>
                <w:lang w:val="sr-Latn-RS"/>
              </w:rPr>
              <w:t>prikupljanje i definisanje</w:t>
            </w:r>
            <w:r w:rsidRPr="00B60CC0">
              <w:rPr>
                <w:lang w:val="sr-Latn-RS"/>
              </w:rPr>
              <w:t xml:space="preserve"> zahteva</w:t>
            </w:r>
            <w:r w:rsidR="00C30C23" w:rsidRPr="00B60CC0">
              <w:rPr>
                <w:lang w:val="sr-Latn-RS"/>
              </w:rPr>
              <w:t xml:space="preserve">, te analizu </w:t>
            </w:r>
            <w:r w:rsidRPr="00B60CC0">
              <w:rPr>
                <w:lang w:val="sr-Latn-R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6D98E0EA" w14:textId="77777777" w:rsidR="003C6C27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Izrada vizije sistema.</w:t>
            </w:r>
          </w:p>
          <w:p w14:paraId="1CF953C4" w14:textId="77777777" w:rsidR="002343C5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lang w:val="sr-Latn-RS"/>
              </w:rPr>
              <w:t>Početak izrade dokumenta o zahtevima.</w:t>
            </w:r>
          </w:p>
        </w:tc>
      </w:tr>
      <w:tr w:rsidR="002343C5" w:rsidRPr="00B60CC0" w14:paraId="34D7F496" w14:textId="77777777">
        <w:trPr>
          <w:jc w:val="right"/>
        </w:trPr>
        <w:tc>
          <w:tcPr>
            <w:tcW w:w="1276" w:type="dxa"/>
          </w:tcPr>
          <w:p w14:paraId="797A7EFB" w14:textId="77777777" w:rsidR="002343C5" w:rsidRPr="00B60CC0" w:rsidRDefault="0010383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Razrada</w:t>
            </w:r>
          </w:p>
        </w:tc>
        <w:tc>
          <w:tcPr>
            <w:tcW w:w="4819" w:type="dxa"/>
          </w:tcPr>
          <w:p w14:paraId="6B6655BF" w14:textId="77777777" w:rsidR="00D97F08" w:rsidRPr="00B60CC0" w:rsidRDefault="00C30C2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U okviru faze razrade biće analizirani zahtevi i </w:t>
            </w:r>
            <w:r w:rsidR="00D97F08" w:rsidRPr="00B60CC0">
              <w:rPr>
                <w:lang w:val="sr-Latn-RS"/>
              </w:rPr>
              <w:t>razvijen</w:t>
            </w:r>
            <w:r w:rsidRPr="00B60CC0">
              <w:rPr>
                <w:lang w:val="sr-Latn-RS"/>
              </w:rPr>
              <w:t xml:space="preserve"> arhitektur</w:t>
            </w:r>
            <w:r w:rsidR="00D97F08" w:rsidRPr="00B60CC0">
              <w:rPr>
                <w:lang w:val="sr-Latn-RS"/>
              </w:rPr>
              <w:t>ni prototip</w:t>
            </w:r>
            <w:r w:rsidRPr="00B60CC0">
              <w:rPr>
                <w:lang w:val="sr-Latn-RS"/>
              </w:rPr>
              <w:t xml:space="preserve">. </w:t>
            </w:r>
            <w:r w:rsidR="00D97F08" w:rsidRPr="00B60CC0">
              <w:rPr>
                <w:lang w:val="sr-Latn-R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4FF47640" w14:textId="77777777" w:rsidR="00C30C23" w:rsidRPr="00B60CC0" w:rsidRDefault="00D97F0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Nakon razvoja arhitekturnog prototipa potrebno je izvršiti proveru pogodnosti odabrane arhitekture.</w:t>
            </w:r>
          </w:p>
          <w:p w14:paraId="70694472" w14:textId="77777777" w:rsidR="002343C5" w:rsidRPr="00B60CC0" w:rsidRDefault="001F6798" w:rsidP="00DF310B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1173C965" w14:textId="77777777" w:rsidR="003C6C27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Završetak izrade dokumenta o zahtevima.</w:t>
            </w:r>
          </w:p>
          <w:p w14:paraId="2201E476" w14:textId="77777777" w:rsidR="003C6C27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Izrada arhitekturnog projekta.</w:t>
            </w:r>
          </w:p>
          <w:p w14:paraId="3DA64242" w14:textId="77777777" w:rsidR="003C6C27" w:rsidRPr="00B60CC0" w:rsidRDefault="003C6C27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Razvoj arhitekturnog prototipa.</w:t>
            </w:r>
          </w:p>
          <w:p w14:paraId="2E48AB14" w14:textId="77777777" w:rsidR="002343C5" w:rsidRPr="00B60CC0" w:rsidRDefault="003C6C27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Razvoj prototipa korisničkog interfejsa.</w:t>
            </w:r>
          </w:p>
        </w:tc>
      </w:tr>
      <w:tr w:rsidR="002343C5" w:rsidRPr="00B60CC0" w14:paraId="745457B2" w14:textId="77777777">
        <w:trPr>
          <w:jc w:val="right"/>
        </w:trPr>
        <w:tc>
          <w:tcPr>
            <w:tcW w:w="1276" w:type="dxa"/>
          </w:tcPr>
          <w:p w14:paraId="5BCEDB8F" w14:textId="77777777" w:rsidR="002343C5" w:rsidRPr="00B60CC0" w:rsidRDefault="00103833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Izrada</w:t>
            </w:r>
          </w:p>
        </w:tc>
        <w:tc>
          <w:tcPr>
            <w:tcW w:w="4819" w:type="dxa"/>
          </w:tcPr>
          <w:p w14:paraId="29C9D837" w14:textId="0813211E" w:rsidR="001F6798" w:rsidRPr="00B60CC0" w:rsidRDefault="001F679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 w:rsidRPr="00B60CC0">
              <w:rPr>
                <w:lang w:val="sr-Latn-RS"/>
              </w:rPr>
              <w:t>.</w:t>
            </w:r>
            <w:r w:rsidR="009207A8" w:rsidRPr="00B60CC0">
              <w:rPr>
                <w:lang w:val="sr-Latn-RS"/>
              </w:rPr>
              <w:t xml:space="preserve"> Svi </w:t>
            </w:r>
            <w:r w:rsidR="001766B3" w:rsidRPr="00B60CC0">
              <w:rPr>
                <w:lang w:val="sr-Latn-RS"/>
              </w:rPr>
              <w:t>nedostaci</w:t>
            </w:r>
            <w:r w:rsidR="009207A8" w:rsidRPr="00B60CC0">
              <w:rPr>
                <w:lang w:val="sr-Latn-RS"/>
              </w:rPr>
              <w:t xml:space="preserve"> otkriveni u beta verziji će biti ispravljeni i </w:t>
            </w:r>
            <w:r w:rsidR="005430FA" w:rsidRPr="00B60CC0">
              <w:rPr>
                <w:lang w:val="sr-Latn-RS"/>
              </w:rPr>
              <w:t>konačna</w:t>
            </w:r>
            <w:r w:rsidR="009207A8" w:rsidRPr="00B60CC0">
              <w:rPr>
                <w:lang w:val="sr-Latn-RS"/>
              </w:rPr>
              <w:t xml:space="preserve"> verzija softvera će biti spremna.</w:t>
            </w:r>
          </w:p>
          <w:p w14:paraId="3F787299" w14:textId="77777777" w:rsidR="002343C5" w:rsidRPr="00B60CC0" w:rsidRDefault="001F6798" w:rsidP="001F679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Na kraju ove faze biće završeno sa implementacijom i testiranjem </w:t>
            </w:r>
            <w:r w:rsidR="005430FA" w:rsidRPr="00B60CC0">
              <w:rPr>
                <w:lang w:val="sr-Latn-RS"/>
              </w:rPr>
              <w:t>konačne</w:t>
            </w:r>
            <w:r w:rsidR="009207A8" w:rsidRPr="00B60CC0">
              <w:rPr>
                <w:lang w:val="sr-Latn-RS"/>
              </w:rPr>
              <w:t xml:space="preserve"> verzije s</w:t>
            </w:r>
            <w:r w:rsidR="005430FA" w:rsidRPr="00B60CC0">
              <w:rPr>
                <w:lang w:val="sr-Latn-RS"/>
              </w:rPr>
              <w:t>oftvera</w:t>
            </w:r>
            <w:r w:rsidRPr="00B60CC0">
              <w:rPr>
                <w:lang w:val="sr-Latn-RS"/>
              </w:rPr>
              <w:t>.</w:t>
            </w:r>
          </w:p>
        </w:tc>
        <w:tc>
          <w:tcPr>
            <w:tcW w:w="2601" w:type="dxa"/>
          </w:tcPr>
          <w:p w14:paraId="0AD12F67" w14:textId="77777777" w:rsidR="003C6C27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Izrada detaljnog projekta.</w:t>
            </w:r>
          </w:p>
          <w:p w14:paraId="16143167" w14:textId="77777777" w:rsidR="003C6C27" w:rsidRPr="00B60CC0" w:rsidRDefault="003C6C27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Razvoj beta verzije sistema.</w:t>
            </w:r>
          </w:p>
          <w:p w14:paraId="1FB7EBA0" w14:textId="77777777" w:rsidR="003C6C27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Izrada plana testiranja.</w:t>
            </w:r>
          </w:p>
          <w:p w14:paraId="6DD71D3B" w14:textId="77777777" w:rsidR="003C6C27" w:rsidRPr="00B60CC0" w:rsidRDefault="003C6C27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Testiranje sistema.</w:t>
            </w:r>
          </w:p>
          <w:p w14:paraId="708964E7" w14:textId="77777777" w:rsidR="003C6C27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 xml:space="preserve">Izrada </w:t>
            </w:r>
            <w:r w:rsidR="0081471E" w:rsidRPr="00B60CC0">
              <w:rPr>
                <w:b/>
                <w:lang w:val="sr-Latn-RS"/>
              </w:rPr>
              <w:t xml:space="preserve">izveštaja o </w:t>
            </w:r>
            <w:r w:rsidRPr="00B60CC0">
              <w:rPr>
                <w:b/>
                <w:lang w:val="sr-Latn-RS"/>
              </w:rPr>
              <w:t>test</w:t>
            </w:r>
            <w:r w:rsidR="0081471E" w:rsidRPr="00B60CC0">
              <w:rPr>
                <w:b/>
                <w:lang w:val="sr-Latn-RS"/>
              </w:rPr>
              <w:t>iranju</w:t>
            </w:r>
            <w:r w:rsidRPr="00B60CC0">
              <w:rPr>
                <w:b/>
                <w:lang w:val="sr-Latn-RS"/>
              </w:rPr>
              <w:t>.</w:t>
            </w:r>
          </w:p>
          <w:p w14:paraId="61F0F783" w14:textId="77777777" w:rsidR="002343C5" w:rsidRPr="00B60CC0" w:rsidRDefault="003C6C27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Razvoj </w:t>
            </w:r>
            <w:r w:rsidR="005430FA" w:rsidRPr="00B60CC0">
              <w:rPr>
                <w:lang w:val="sr-Latn-RS"/>
              </w:rPr>
              <w:t>konačne</w:t>
            </w:r>
            <w:r w:rsidRPr="00B60CC0">
              <w:rPr>
                <w:lang w:val="sr-Latn-RS"/>
              </w:rPr>
              <w:t xml:space="preserve"> verzije.</w:t>
            </w:r>
          </w:p>
        </w:tc>
      </w:tr>
      <w:tr w:rsidR="002343C5" w:rsidRPr="00B60CC0" w14:paraId="68AAAC4D" w14:textId="77777777">
        <w:trPr>
          <w:jc w:val="right"/>
        </w:trPr>
        <w:tc>
          <w:tcPr>
            <w:tcW w:w="1276" w:type="dxa"/>
          </w:tcPr>
          <w:p w14:paraId="62B53236" w14:textId="77777777" w:rsidR="002343C5" w:rsidRPr="00B60CC0" w:rsidRDefault="0024759A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Okončanje</w:t>
            </w:r>
          </w:p>
        </w:tc>
        <w:tc>
          <w:tcPr>
            <w:tcW w:w="4819" w:type="dxa"/>
          </w:tcPr>
          <w:p w14:paraId="5C5426D8" w14:textId="77777777" w:rsidR="00B357AD" w:rsidRPr="00B60CC0" w:rsidRDefault="001F6798" w:rsidP="00DF310B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Faza </w:t>
            </w:r>
            <w:r w:rsidR="0024759A" w:rsidRPr="00B60CC0">
              <w:rPr>
                <w:lang w:val="sr-Latn-RS"/>
              </w:rPr>
              <w:t>okončanja</w:t>
            </w:r>
            <w:r w:rsidRPr="00B60CC0">
              <w:rPr>
                <w:lang w:val="sr-Latn-RS"/>
              </w:rPr>
              <w:t xml:space="preserve"> uključuje pripremu </w:t>
            </w:r>
            <w:r w:rsidR="009207A8" w:rsidRPr="00B60CC0">
              <w:rPr>
                <w:lang w:val="sr-Latn-RS"/>
              </w:rPr>
              <w:t>pratećeg materijala i distribuciju</w:t>
            </w:r>
            <w:r w:rsidR="00DF310B" w:rsidRPr="00B60CC0">
              <w:rPr>
                <w:lang w:val="sr-Latn-RS"/>
              </w:rPr>
              <w:t xml:space="preserve"> softvera </w:t>
            </w:r>
            <w:r w:rsidR="00B357AD" w:rsidRPr="00B60CC0">
              <w:rPr>
                <w:lang w:val="sr-Latn-RS"/>
              </w:rPr>
              <w:t>korisnicima</w:t>
            </w:r>
            <w:r w:rsidR="00DF310B" w:rsidRPr="00B60CC0">
              <w:rPr>
                <w:lang w:val="sr-Latn-RS"/>
              </w:rPr>
              <w:t xml:space="preserve">. </w:t>
            </w:r>
          </w:p>
          <w:p w14:paraId="23631585" w14:textId="77777777" w:rsidR="002343C5" w:rsidRPr="00B60CC0" w:rsidRDefault="00B357AD" w:rsidP="00DF310B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Na kraju ove faze p</w:t>
            </w:r>
            <w:r w:rsidR="00DF310B" w:rsidRPr="00B60CC0">
              <w:rPr>
                <w:lang w:val="sr-Latn-RS"/>
              </w:rPr>
              <w:t xml:space="preserve">otrebno </w:t>
            </w:r>
            <w:r w:rsidRPr="00B60CC0">
              <w:rPr>
                <w:lang w:val="sr-Latn-RS"/>
              </w:rPr>
              <w:t xml:space="preserve">je imati </w:t>
            </w:r>
            <w:r w:rsidR="00DF310B" w:rsidRPr="00B60CC0">
              <w:rPr>
                <w:lang w:val="sr-Latn-RS"/>
              </w:rPr>
              <w:t>sre</w:t>
            </w:r>
            <w:r w:rsidRPr="00B60CC0">
              <w:rPr>
                <w:lang w:val="sr-Latn-RS"/>
              </w:rPr>
              <w:t xml:space="preserve">đenu </w:t>
            </w:r>
            <w:r w:rsidR="0053248E" w:rsidRPr="00B60CC0">
              <w:rPr>
                <w:lang w:val="sr-Latn-RS"/>
              </w:rPr>
              <w:t>projektnu</w:t>
            </w:r>
            <w:r w:rsidR="00DF310B" w:rsidRPr="00B60CC0">
              <w:rPr>
                <w:lang w:val="sr-Latn-RS"/>
              </w:rPr>
              <w:t xml:space="preserve"> dokumentaciju, </w:t>
            </w:r>
            <w:r w:rsidRPr="00B60CC0">
              <w:rPr>
                <w:lang w:val="sr-Latn-RS"/>
              </w:rPr>
              <w:t>gotovo</w:t>
            </w:r>
            <w:r w:rsidR="001F6798" w:rsidRPr="00B60CC0">
              <w:rPr>
                <w:lang w:val="sr-Latn-RS"/>
              </w:rPr>
              <w:t xml:space="preserve"> korisničko</w:t>
            </w:r>
            <w:r w:rsidR="00DF310B" w:rsidRPr="00B60CC0">
              <w:rPr>
                <w:lang w:val="sr-Latn-R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2B3D5C1F" w14:textId="77777777" w:rsidR="002343C5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Izrada korisničkog uputstva.</w:t>
            </w:r>
          </w:p>
          <w:p w14:paraId="6C03CBB4" w14:textId="77777777" w:rsidR="003C6C27" w:rsidRPr="00B60CC0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Distribucija</w:t>
            </w:r>
            <w:r w:rsidR="0099694D" w:rsidRPr="00B60CC0">
              <w:rPr>
                <w:b/>
                <w:lang w:val="sr-Latn-RS"/>
              </w:rPr>
              <w:t xml:space="preserve"> i </w:t>
            </w:r>
            <w:r w:rsidRPr="00B60CC0">
              <w:rPr>
                <w:b/>
                <w:lang w:val="sr-Latn-RS"/>
              </w:rPr>
              <w:t>instalacija sistema.</w:t>
            </w:r>
          </w:p>
        </w:tc>
      </w:tr>
    </w:tbl>
    <w:p w14:paraId="76A1062C" w14:textId="77777777" w:rsidR="002343C5" w:rsidRPr="00B60CC0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</w:p>
    <w:p w14:paraId="1A76BE06" w14:textId="77777777" w:rsidR="002343C5" w:rsidRPr="00B60CC0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  <w:r w:rsidRPr="00B60CC0">
        <w:rPr>
          <w:rFonts w:ascii="Arial" w:hAnsi="Arial"/>
          <w:b/>
          <w:lang w:val="sr-Latn-RS"/>
        </w:rPr>
        <w:t>Tab</w:t>
      </w:r>
      <w:r w:rsidR="00B549D9" w:rsidRPr="00B60CC0">
        <w:rPr>
          <w:rFonts w:ascii="Arial" w:hAnsi="Arial"/>
          <w:b/>
          <w:lang w:val="sr-Latn-RS"/>
        </w:rPr>
        <w:t>e</w:t>
      </w:r>
      <w:r w:rsidRPr="00B60CC0">
        <w:rPr>
          <w:rFonts w:ascii="Arial" w:hAnsi="Arial"/>
          <w:b/>
          <w:lang w:val="sr-Latn-RS"/>
        </w:rPr>
        <w:t>l</w:t>
      </w:r>
      <w:r w:rsidR="00B549D9" w:rsidRPr="00B60CC0">
        <w:rPr>
          <w:rFonts w:ascii="Arial" w:hAnsi="Arial"/>
          <w:b/>
          <w:lang w:val="sr-Latn-RS"/>
        </w:rPr>
        <w:t>a</w:t>
      </w:r>
      <w:r w:rsidRPr="00B60CC0">
        <w:rPr>
          <w:rFonts w:ascii="Arial" w:hAnsi="Arial"/>
          <w:b/>
          <w:lang w:val="sr-Latn-RS"/>
        </w:rPr>
        <w:t xml:space="preserve"> 4.1 </w:t>
      </w:r>
      <w:r w:rsidR="00B549D9" w:rsidRPr="00B60CC0">
        <w:rPr>
          <w:rFonts w:ascii="Arial" w:hAnsi="Arial"/>
          <w:b/>
          <w:lang w:val="sr-Latn-RS"/>
        </w:rPr>
        <w:t xml:space="preserve">Faze projekta i </w:t>
      </w:r>
      <w:r w:rsidR="0046548E" w:rsidRPr="00B60CC0">
        <w:rPr>
          <w:rFonts w:ascii="Arial" w:hAnsi="Arial"/>
          <w:b/>
          <w:lang w:val="sr-Latn-RS"/>
        </w:rPr>
        <w:t>zahtevani</w:t>
      </w:r>
      <w:r w:rsidR="00B549D9" w:rsidRPr="00B60CC0">
        <w:rPr>
          <w:rFonts w:ascii="Arial" w:hAnsi="Arial"/>
          <w:b/>
          <w:lang w:val="sr-Latn-RS"/>
        </w:rPr>
        <w:t xml:space="preserve"> r</w:t>
      </w:r>
      <w:r w:rsidR="0046548E" w:rsidRPr="00B60CC0">
        <w:rPr>
          <w:rFonts w:ascii="Arial" w:hAnsi="Arial"/>
          <w:b/>
          <w:lang w:val="sr-Latn-RS"/>
        </w:rPr>
        <w:t>ezultati</w:t>
      </w:r>
    </w:p>
    <w:p w14:paraId="58649F5B" w14:textId="77777777" w:rsidR="002343C5" w:rsidRPr="00B60CC0" w:rsidRDefault="002343C5">
      <w:pPr>
        <w:pStyle w:val="BodyText"/>
        <w:rPr>
          <w:lang w:val="sr-Latn-RS"/>
        </w:rPr>
      </w:pPr>
    </w:p>
    <w:p w14:paraId="27424239" w14:textId="77777777" w:rsidR="002343C5" w:rsidRPr="00B60CC0" w:rsidRDefault="003C6C27">
      <w:pPr>
        <w:pStyle w:val="BodyText"/>
        <w:rPr>
          <w:lang w:val="sr-Latn-RS"/>
        </w:rPr>
      </w:pPr>
      <w:r w:rsidRPr="00B60CC0">
        <w:rPr>
          <w:lang w:val="sr-Latn-RS"/>
        </w:rPr>
        <w:t>Svaka faza u razvoju sistema je podeljena na iteracije opisane u odeljku 6.</w:t>
      </w:r>
      <w:r w:rsidR="002343C5" w:rsidRPr="00B60CC0">
        <w:rPr>
          <w:lang w:val="sr-Latn-RS"/>
        </w:rPr>
        <w:t xml:space="preserve">  </w:t>
      </w:r>
    </w:p>
    <w:p w14:paraId="33F34838" w14:textId="77777777" w:rsidR="002343C5" w:rsidRPr="00B60CC0" w:rsidRDefault="003C6C27">
      <w:pPr>
        <w:pStyle w:val="BodyText"/>
        <w:rPr>
          <w:lang w:val="sr-Latn-RS"/>
        </w:rPr>
      </w:pPr>
      <w:proofErr w:type="spellStart"/>
      <w:r w:rsidRPr="00B60CC0">
        <w:rPr>
          <w:lang w:val="sr-Latn-RS"/>
        </w:rPr>
        <w:t>Gantov</w:t>
      </w:r>
      <w:proofErr w:type="spellEnd"/>
      <w:r w:rsidRPr="00B60CC0">
        <w:rPr>
          <w:lang w:val="sr-Latn-RS"/>
        </w:rPr>
        <w:t xml:space="preserve"> dijagram dat u odeljku 5 ilustruje raspored aktivnosti na realizaciji projekta kroz faze, iteracije i </w:t>
      </w:r>
      <w:r w:rsidR="00CC420E" w:rsidRPr="00B60CC0">
        <w:rPr>
          <w:lang w:val="sr-Latn-RS"/>
        </w:rPr>
        <w:t>očekivane rezultate. Dužina projekta je procenjena na 11 nedelja</w:t>
      </w:r>
      <w:r w:rsidR="002343C5" w:rsidRPr="00B60CC0">
        <w:rPr>
          <w:lang w:val="sr-Latn-RS"/>
        </w:rPr>
        <w:t>.</w:t>
      </w:r>
    </w:p>
    <w:p w14:paraId="17265913" w14:textId="77777777" w:rsidR="002343C5" w:rsidRPr="00B60CC0" w:rsidRDefault="00CC420E">
      <w:pPr>
        <w:pStyle w:val="Heading1"/>
        <w:rPr>
          <w:i/>
          <w:lang w:val="sr-Latn-RS"/>
        </w:rPr>
      </w:pPr>
      <w:bookmarkStart w:id="4" w:name="_Toc225188568"/>
      <w:r w:rsidRPr="00B60CC0">
        <w:rPr>
          <w:lang w:val="sr-Latn-RS"/>
        </w:rPr>
        <w:t>Raspored aktivnosti</w:t>
      </w:r>
      <w:bookmarkEnd w:id="4"/>
    </w:p>
    <w:p w14:paraId="3533E161" w14:textId="14221FC6" w:rsidR="004561C7" w:rsidRPr="00B60CC0" w:rsidRDefault="00CC420E">
      <w:pPr>
        <w:pStyle w:val="BodyText"/>
        <w:rPr>
          <w:lang w:val="sr-Latn-RS"/>
        </w:rPr>
      </w:pPr>
      <w:r w:rsidRPr="00B60CC0">
        <w:rPr>
          <w:lang w:val="sr-Latn-RS"/>
        </w:rPr>
        <w:t xml:space="preserve">Planirani raspored aktivnosti koji prikazuje faze, iteracije i očekivane rezultate projekta sadržan je u dokumentu </w:t>
      </w:r>
      <w:r w:rsidR="003C17A7" w:rsidRPr="00B60CC0">
        <w:rPr>
          <w:b/>
          <w:bCs/>
          <w:lang w:val="sr-Latn-RS"/>
        </w:rPr>
        <w:t>Igraj ko</w:t>
      </w:r>
      <w:r w:rsidR="008D588B" w:rsidRPr="00B60CC0">
        <w:rPr>
          <w:b/>
          <w:bCs/>
          <w:lang w:val="sr-Latn-RS"/>
        </w:rPr>
        <w:t>š</w:t>
      </w:r>
      <w:r w:rsidR="003C17A7" w:rsidRPr="00B60CC0">
        <w:rPr>
          <w:b/>
          <w:bCs/>
          <w:lang w:val="sr-Latn-RS"/>
        </w:rPr>
        <w:t>arku</w:t>
      </w:r>
      <w:r w:rsidR="00260B17" w:rsidRPr="00B60CC0">
        <w:rPr>
          <w:lang w:val="sr-Latn-RS"/>
        </w:rPr>
        <w:t xml:space="preserve"> – Planirani raspored aktivnosti</w:t>
      </w:r>
      <w:r w:rsidR="002343C5" w:rsidRPr="00B60CC0">
        <w:rPr>
          <w:lang w:val="sr-Latn-RS"/>
        </w:rPr>
        <w:t xml:space="preserve"> [</w:t>
      </w:r>
      <w:r w:rsidR="00260B17" w:rsidRPr="00B60CC0">
        <w:rPr>
          <w:lang w:val="sr-Latn-RS"/>
        </w:rPr>
        <w:t>2</w:t>
      </w:r>
      <w:r w:rsidR="002343C5" w:rsidRPr="00B60CC0">
        <w:rPr>
          <w:lang w:val="sr-Latn-RS"/>
        </w:rPr>
        <w:t>].</w:t>
      </w:r>
      <w:r w:rsidR="004561C7" w:rsidRPr="00B60CC0">
        <w:rPr>
          <w:lang w:val="sr-Latn-RS"/>
        </w:rPr>
        <w:t xml:space="preserve"> </w:t>
      </w:r>
    </w:p>
    <w:p w14:paraId="225A17EA" w14:textId="50D3CE2D" w:rsidR="004561C7" w:rsidRPr="00B60CC0" w:rsidRDefault="004561C7">
      <w:pPr>
        <w:pStyle w:val="BodyText"/>
        <w:rPr>
          <w:b/>
          <w:lang w:val="sr-Latn-RS"/>
        </w:rPr>
      </w:pPr>
      <w:r w:rsidRPr="00B60CC0">
        <w:rPr>
          <w:lang w:val="sr-Latn-RS"/>
        </w:rPr>
        <w:t xml:space="preserve">Pogledati dokument: </w:t>
      </w:r>
      <w:r w:rsidR="003C17A7" w:rsidRPr="00B60CC0">
        <w:rPr>
          <w:b/>
          <w:lang w:val="sr-Latn-RS"/>
        </w:rPr>
        <w:t>D03</w:t>
      </w:r>
      <w:r w:rsidRPr="00B60CC0">
        <w:rPr>
          <w:b/>
          <w:lang w:val="sr-Latn-RS"/>
        </w:rPr>
        <w:t>_Raspored_</w:t>
      </w:r>
      <w:r w:rsidR="003C17A7" w:rsidRPr="00B60CC0">
        <w:rPr>
          <w:b/>
          <w:lang w:val="sr-Latn-RS"/>
        </w:rPr>
        <w:t>A</w:t>
      </w:r>
      <w:r w:rsidRPr="00B60CC0">
        <w:rPr>
          <w:b/>
          <w:lang w:val="sr-Latn-RS"/>
        </w:rPr>
        <w:t>ktivnosti.mpp</w:t>
      </w:r>
      <w:r w:rsidR="003C17A7" w:rsidRPr="00B60CC0">
        <w:rPr>
          <w:b/>
          <w:lang w:val="sr-Latn-RS"/>
        </w:rPr>
        <w:t xml:space="preserve"> </w:t>
      </w:r>
    </w:p>
    <w:p w14:paraId="75541F08" w14:textId="77777777" w:rsidR="002343C5" w:rsidRPr="00B60CC0" w:rsidRDefault="00D36260">
      <w:pPr>
        <w:pStyle w:val="Heading1"/>
        <w:rPr>
          <w:i/>
          <w:lang w:val="sr-Latn-RS"/>
        </w:rPr>
      </w:pPr>
      <w:bookmarkStart w:id="5" w:name="_Toc225188569"/>
      <w:r w:rsidRPr="00B60CC0">
        <w:rPr>
          <w:lang w:val="sr-Latn-RS"/>
        </w:rPr>
        <w:t>Ciljevi iteracija</w:t>
      </w:r>
      <w:bookmarkEnd w:id="5"/>
    </w:p>
    <w:p w14:paraId="37376A7F" w14:textId="77777777" w:rsidR="002343C5" w:rsidRPr="00B60CC0" w:rsidRDefault="00D36260">
      <w:pPr>
        <w:pStyle w:val="BodyText"/>
        <w:rPr>
          <w:lang w:val="sr-Latn-RS"/>
        </w:rPr>
      </w:pPr>
      <w:r w:rsidRPr="00B60CC0">
        <w:rPr>
          <w:lang w:val="sr-Latn-RS"/>
        </w:rPr>
        <w:t xml:space="preserve">Svaka faza se sastoji od razvojnih iteracija u kojima se razvija određena celina sistema. </w:t>
      </w:r>
      <w:r w:rsidR="0084235B" w:rsidRPr="00B60CC0">
        <w:rPr>
          <w:lang w:val="sr-Latn-RS"/>
        </w:rPr>
        <w:t>U osnovi, ove iteracije treba da obezbede:</w:t>
      </w:r>
    </w:p>
    <w:p w14:paraId="63FD55E3" w14:textId="77777777" w:rsidR="002343C5" w:rsidRPr="00B60CC0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B60CC0">
        <w:rPr>
          <w:lang w:val="sr-Latn-RS"/>
        </w:rPr>
        <w:t>smanjenje rizika,</w:t>
      </w:r>
    </w:p>
    <w:p w14:paraId="08D4D7CF" w14:textId="77777777" w:rsidR="002343C5" w:rsidRPr="00B60CC0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B60CC0">
        <w:rPr>
          <w:lang w:val="sr-Latn-RS"/>
        </w:rPr>
        <w:t>ranije dobijanje funkcionalnih verzija sistema i</w:t>
      </w:r>
    </w:p>
    <w:p w14:paraId="6867DAB7" w14:textId="77777777" w:rsidR="002343C5" w:rsidRPr="00B60CC0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B60CC0">
        <w:rPr>
          <w:lang w:val="sr-Latn-RS"/>
        </w:rPr>
        <w:t>maksimalnu fleksibilnost u planiranju funkcionalnosti za narednu verziju.</w:t>
      </w:r>
    </w:p>
    <w:p w14:paraId="733E995C" w14:textId="77777777" w:rsidR="002343C5" w:rsidRPr="00B60CC0" w:rsidRDefault="0084235B">
      <w:pPr>
        <w:pStyle w:val="BodyText"/>
        <w:rPr>
          <w:lang w:val="sr-Latn-RS"/>
        </w:rPr>
      </w:pPr>
      <w:r w:rsidRPr="00B60CC0">
        <w:rPr>
          <w:lang w:val="sr-Latn-R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B60CC0" w14:paraId="16A943BE" w14:textId="77777777">
        <w:tc>
          <w:tcPr>
            <w:tcW w:w="1350" w:type="dxa"/>
          </w:tcPr>
          <w:p w14:paraId="438E5A6E" w14:textId="77777777" w:rsidR="002343C5" w:rsidRPr="00B60CC0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B60CC0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350" w:type="dxa"/>
          </w:tcPr>
          <w:p w14:paraId="472FF91D" w14:textId="77777777" w:rsidR="002343C5" w:rsidRPr="00B60CC0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B60CC0">
              <w:rPr>
                <w:rFonts w:ascii="Arial" w:hAnsi="Arial"/>
                <w:b/>
                <w:lang w:val="sr-Latn-RS"/>
              </w:rPr>
              <w:t>Iteracija</w:t>
            </w:r>
          </w:p>
        </w:tc>
        <w:tc>
          <w:tcPr>
            <w:tcW w:w="1967" w:type="dxa"/>
          </w:tcPr>
          <w:p w14:paraId="1674AE7F" w14:textId="77777777" w:rsidR="002343C5" w:rsidRPr="00B60CC0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B60CC0">
              <w:rPr>
                <w:rFonts w:ascii="Arial" w:hAnsi="Arial"/>
                <w:b/>
                <w:lang w:val="sr-Latn-RS"/>
              </w:rPr>
              <w:t>Opis</w:t>
            </w:r>
          </w:p>
        </w:tc>
        <w:tc>
          <w:tcPr>
            <w:tcW w:w="1559" w:type="dxa"/>
          </w:tcPr>
          <w:p w14:paraId="1556F344" w14:textId="77777777" w:rsidR="002343C5" w:rsidRPr="00B60CC0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B60CC0">
              <w:rPr>
                <w:rFonts w:ascii="Arial" w:hAnsi="Arial"/>
                <w:b/>
                <w:lang w:val="sr-Latn-RS"/>
              </w:rPr>
              <w:t>Rezultati</w:t>
            </w:r>
          </w:p>
        </w:tc>
        <w:tc>
          <w:tcPr>
            <w:tcW w:w="2195" w:type="dxa"/>
          </w:tcPr>
          <w:p w14:paraId="43BF22DD" w14:textId="77777777" w:rsidR="002343C5" w:rsidRPr="00B60CC0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B60CC0">
              <w:rPr>
                <w:rFonts w:ascii="Arial" w:hAnsi="Arial"/>
                <w:b/>
                <w:lang w:val="sr-Latn-RS"/>
              </w:rPr>
              <w:t>Rizici</w:t>
            </w:r>
          </w:p>
        </w:tc>
      </w:tr>
      <w:tr w:rsidR="002343C5" w:rsidRPr="00B60CC0" w14:paraId="1D29D32E" w14:textId="77777777">
        <w:tc>
          <w:tcPr>
            <w:tcW w:w="1350" w:type="dxa"/>
          </w:tcPr>
          <w:p w14:paraId="76988020" w14:textId="77777777" w:rsidR="002343C5" w:rsidRPr="00B60CC0" w:rsidRDefault="0024759A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Planiranje</w:t>
            </w:r>
          </w:p>
        </w:tc>
        <w:tc>
          <w:tcPr>
            <w:tcW w:w="1350" w:type="dxa"/>
          </w:tcPr>
          <w:p w14:paraId="53783CFE" w14:textId="77777777" w:rsidR="002343C5" w:rsidRPr="00B60CC0" w:rsidRDefault="00151CDF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14:paraId="46C8AF5E" w14:textId="77777777" w:rsidR="002343C5" w:rsidRPr="00B60CC0" w:rsidRDefault="00151CDF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Definisanje zahteva i poslovnih mogućnosti</w:t>
            </w:r>
            <w:r w:rsidR="002343C5" w:rsidRPr="00B60CC0">
              <w:rPr>
                <w:lang w:val="sr-Latn-RS"/>
              </w:rPr>
              <w:t>.</w:t>
            </w:r>
          </w:p>
          <w:p w14:paraId="1BFC93D9" w14:textId="77777777" w:rsidR="0081471E" w:rsidRPr="00B60CC0" w:rsidRDefault="0081471E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14:paraId="43C0B87C" w14:textId="77777777" w:rsidR="002343C5" w:rsidRPr="00B60CC0" w:rsidRDefault="0099694D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Vizija sistema</w:t>
            </w:r>
          </w:p>
        </w:tc>
        <w:tc>
          <w:tcPr>
            <w:tcW w:w="2195" w:type="dxa"/>
          </w:tcPr>
          <w:p w14:paraId="53723FEB" w14:textId="77777777" w:rsidR="000F5EE8" w:rsidRPr="00B60CC0" w:rsidRDefault="000F5EE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Razjašnjavanje korisničkih zahteva na samom početku.</w:t>
            </w:r>
          </w:p>
          <w:p w14:paraId="610AF02A" w14:textId="77777777" w:rsidR="000F5EE8" w:rsidRPr="00B60CC0" w:rsidRDefault="000F5EE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Razvoj realističnog plana realizacija. </w:t>
            </w:r>
          </w:p>
          <w:p w14:paraId="7BAC5445" w14:textId="77777777" w:rsidR="002343C5" w:rsidRPr="00B60CC0" w:rsidRDefault="000F5EE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Utvrđivanje opravdanosti projekta sa poslovne tačke gledišta.</w:t>
            </w:r>
          </w:p>
        </w:tc>
      </w:tr>
      <w:tr w:rsidR="002343C5" w:rsidRPr="00B60CC0" w14:paraId="71C120BF" w14:textId="77777777">
        <w:tc>
          <w:tcPr>
            <w:tcW w:w="1350" w:type="dxa"/>
          </w:tcPr>
          <w:p w14:paraId="689745C7" w14:textId="77777777" w:rsidR="002343C5" w:rsidRPr="00B60CC0" w:rsidRDefault="00151CDF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Razrada</w:t>
            </w:r>
          </w:p>
        </w:tc>
        <w:tc>
          <w:tcPr>
            <w:tcW w:w="1350" w:type="dxa"/>
          </w:tcPr>
          <w:p w14:paraId="0E5CDABB" w14:textId="77777777" w:rsidR="002343C5" w:rsidRPr="00B60CC0" w:rsidRDefault="00151CDF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</w:t>
            </w:r>
            <w:r w:rsidR="002343C5" w:rsidRPr="00B60CC0">
              <w:rPr>
                <w:lang w:val="sr-Latn-RS"/>
              </w:rPr>
              <w:t xml:space="preserve">1 </w:t>
            </w:r>
            <w:r w:rsidRPr="00B60CC0">
              <w:rPr>
                <w:lang w:val="sr-Latn-RS"/>
              </w:rPr>
              <w:t>Iteracija</w:t>
            </w:r>
            <w:r w:rsidR="002343C5" w:rsidRPr="00B60CC0">
              <w:rPr>
                <w:lang w:val="sr-Latn-RS"/>
              </w:rPr>
              <w:t xml:space="preserve"> – </w:t>
            </w:r>
            <w:r w:rsidRPr="00B60CC0">
              <w:rPr>
                <w:lang w:val="sr-Latn-RS"/>
              </w:rPr>
              <w:t>Razvoj arhitekturnog prototipa</w:t>
            </w:r>
          </w:p>
        </w:tc>
        <w:tc>
          <w:tcPr>
            <w:tcW w:w="1967" w:type="dxa"/>
          </w:tcPr>
          <w:p w14:paraId="1B3FFFF1" w14:textId="77777777" w:rsidR="00A355DD" w:rsidRPr="00B60CC0" w:rsidRDefault="00151CDF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Analiza slučajeva korišćenja i arhitekturno projektovanje</w:t>
            </w:r>
            <w:r w:rsidR="002343C5" w:rsidRPr="00B60CC0">
              <w:rPr>
                <w:lang w:val="sr-Latn-RS"/>
              </w:rPr>
              <w:t>.</w:t>
            </w:r>
          </w:p>
          <w:p w14:paraId="014A8963" w14:textId="77777777" w:rsidR="002343C5" w:rsidRPr="00B60CC0" w:rsidRDefault="00151CDF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Razvoj </w:t>
            </w:r>
            <w:r w:rsidR="003E416D" w:rsidRPr="00B60CC0">
              <w:rPr>
                <w:lang w:val="sr-Latn-RS"/>
              </w:rPr>
              <w:t>arhitekturnog prototipa</w:t>
            </w:r>
            <w:r w:rsidR="002343C5" w:rsidRPr="00B60CC0">
              <w:rPr>
                <w:lang w:val="sr-Latn-RS"/>
              </w:rPr>
              <w:t>.</w:t>
            </w:r>
          </w:p>
          <w:p w14:paraId="23853D5C" w14:textId="77777777" w:rsidR="002343C5" w:rsidRPr="00B60CC0" w:rsidRDefault="003E416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14:paraId="498FB436" w14:textId="77777777" w:rsidR="0099694D" w:rsidRPr="00B60CC0" w:rsidRDefault="0099694D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Dokument o zahtevima</w:t>
            </w:r>
          </w:p>
          <w:p w14:paraId="29014D07" w14:textId="77777777" w:rsidR="0099694D" w:rsidRPr="00B60CC0" w:rsidRDefault="0099694D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Arhitekturni projekat</w:t>
            </w:r>
          </w:p>
          <w:p w14:paraId="31F4D9C3" w14:textId="77777777" w:rsidR="002343C5" w:rsidRPr="00B60CC0" w:rsidRDefault="0099694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Arhitekturni prototip </w:t>
            </w:r>
          </w:p>
          <w:p w14:paraId="1952EDFA" w14:textId="77777777" w:rsidR="002343C5" w:rsidRPr="00B60CC0" w:rsidRDefault="0099694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Prototip korisničkog interfejsa</w:t>
            </w:r>
          </w:p>
        </w:tc>
        <w:tc>
          <w:tcPr>
            <w:tcW w:w="2195" w:type="dxa"/>
          </w:tcPr>
          <w:p w14:paraId="1D804506" w14:textId="77777777" w:rsidR="002343C5" w:rsidRPr="00B60CC0" w:rsidRDefault="000F5EE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Razjašnjavanje arhitekturnih nedoumica</w:t>
            </w:r>
            <w:r w:rsidR="002343C5" w:rsidRPr="00B60CC0">
              <w:rPr>
                <w:lang w:val="sr-Latn-RS"/>
              </w:rPr>
              <w:t>.</w:t>
            </w:r>
          </w:p>
          <w:p w14:paraId="5CE4A94E" w14:textId="77777777" w:rsidR="002343C5" w:rsidRPr="00B60CC0" w:rsidRDefault="000F5EE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Ublažavanje tehničkih rizika</w:t>
            </w:r>
            <w:r w:rsidR="002343C5" w:rsidRPr="00B60CC0">
              <w:rPr>
                <w:lang w:val="sr-Latn-RS"/>
              </w:rPr>
              <w:t>.</w:t>
            </w:r>
          </w:p>
          <w:p w14:paraId="4B400308" w14:textId="77777777" w:rsidR="002343C5" w:rsidRPr="00B60CC0" w:rsidRDefault="000F5EE8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Rano dobijanje prototipa koji može biti ocenjen od strane korisnika</w:t>
            </w:r>
            <w:r w:rsidR="002343C5" w:rsidRPr="00B60CC0">
              <w:rPr>
                <w:lang w:val="sr-Latn-RS"/>
              </w:rPr>
              <w:t>.</w:t>
            </w:r>
          </w:p>
        </w:tc>
      </w:tr>
      <w:tr w:rsidR="00A355DD" w:rsidRPr="00B60CC0" w14:paraId="41E297C4" w14:textId="77777777">
        <w:tc>
          <w:tcPr>
            <w:tcW w:w="1350" w:type="dxa"/>
            <w:vMerge w:val="restart"/>
          </w:tcPr>
          <w:p w14:paraId="19122D3C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Izrada</w:t>
            </w:r>
          </w:p>
        </w:tc>
        <w:tc>
          <w:tcPr>
            <w:tcW w:w="1350" w:type="dxa"/>
          </w:tcPr>
          <w:p w14:paraId="695E155C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14:paraId="59665DF6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14:paraId="472F83A7" w14:textId="77777777" w:rsidR="00A355DD" w:rsidRPr="00B60CC0" w:rsidRDefault="00A355DD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Detaljni projekat</w:t>
            </w:r>
          </w:p>
          <w:p w14:paraId="04DA7CFB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 xml:space="preserve">Beta verzija </w:t>
            </w:r>
          </w:p>
          <w:p w14:paraId="4CF95E75" w14:textId="77777777" w:rsidR="00A355DD" w:rsidRPr="00B60CC0" w:rsidRDefault="00A355DD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Plan testiranja</w:t>
            </w:r>
          </w:p>
        </w:tc>
        <w:tc>
          <w:tcPr>
            <w:tcW w:w="2195" w:type="dxa"/>
          </w:tcPr>
          <w:p w14:paraId="15A98DF7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Implementacija svih ključnih funkcionalnosti u beta verziji.</w:t>
            </w:r>
          </w:p>
          <w:p w14:paraId="24B7FFF1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Dobijanje povratne reakcije od korisnika pre implementacije konačne verzije.</w:t>
            </w:r>
          </w:p>
        </w:tc>
      </w:tr>
      <w:tr w:rsidR="00A355DD" w:rsidRPr="00B60CC0" w14:paraId="41911ECB" w14:textId="77777777">
        <w:tc>
          <w:tcPr>
            <w:tcW w:w="1350" w:type="dxa"/>
            <w:vMerge/>
          </w:tcPr>
          <w:p w14:paraId="2CE52487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</w:p>
        </w:tc>
        <w:tc>
          <w:tcPr>
            <w:tcW w:w="1350" w:type="dxa"/>
          </w:tcPr>
          <w:p w14:paraId="6DB71F37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14:paraId="25356875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Implementacija preostalih slučajeva korišćenja i ispravka grešaka i nedostataka uočenih u beta verziji.</w:t>
            </w:r>
          </w:p>
          <w:p w14:paraId="0CF52481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14:paraId="33860DBB" w14:textId="77777777" w:rsidR="00A355DD" w:rsidRPr="00B60CC0" w:rsidRDefault="00A355DD" w:rsidP="0099694D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Izveštaj o testiranju</w:t>
            </w:r>
          </w:p>
          <w:p w14:paraId="38C9807F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Konačna verzija</w:t>
            </w:r>
          </w:p>
        </w:tc>
        <w:tc>
          <w:tcPr>
            <w:tcW w:w="2195" w:type="dxa"/>
          </w:tcPr>
          <w:p w14:paraId="25535F81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Softver ocenjen od strane korisnika.</w:t>
            </w:r>
          </w:p>
          <w:p w14:paraId="0A83A9C3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Visok nivo kvaliteta proizvoda.</w:t>
            </w:r>
          </w:p>
          <w:p w14:paraId="781465C5" w14:textId="77777777" w:rsidR="00A355DD" w:rsidRPr="00B60CC0" w:rsidRDefault="00A355D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Umanjenje verovatnoće pojave greški.</w:t>
            </w:r>
          </w:p>
        </w:tc>
      </w:tr>
      <w:tr w:rsidR="002343C5" w:rsidRPr="00B60CC0" w14:paraId="74E9235E" w14:textId="77777777">
        <w:tc>
          <w:tcPr>
            <w:tcW w:w="1350" w:type="dxa"/>
          </w:tcPr>
          <w:p w14:paraId="77571EB2" w14:textId="77777777" w:rsidR="002343C5" w:rsidRPr="00B60CC0" w:rsidRDefault="0024759A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Okončanje</w:t>
            </w:r>
          </w:p>
        </w:tc>
        <w:tc>
          <w:tcPr>
            <w:tcW w:w="1350" w:type="dxa"/>
          </w:tcPr>
          <w:p w14:paraId="64418168" w14:textId="77777777" w:rsidR="002343C5" w:rsidRPr="00B60CC0" w:rsidRDefault="00151CDF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F</w:t>
            </w:r>
            <w:r w:rsidR="002343C5" w:rsidRPr="00B60CC0">
              <w:rPr>
                <w:lang w:val="sr-Latn-RS"/>
              </w:rPr>
              <w:t>1 Itera</w:t>
            </w:r>
            <w:r w:rsidRPr="00B60CC0">
              <w:rPr>
                <w:lang w:val="sr-Latn-RS"/>
              </w:rPr>
              <w:t>cija</w:t>
            </w:r>
            <w:r w:rsidR="002343C5" w:rsidRPr="00B60CC0">
              <w:rPr>
                <w:lang w:val="sr-Latn-RS"/>
              </w:rPr>
              <w:t xml:space="preserve"> – </w:t>
            </w:r>
            <w:r w:rsidRPr="00B60CC0">
              <w:rPr>
                <w:lang w:val="sr-Latn-RS"/>
              </w:rPr>
              <w:t>Izlazak proizvoda</w:t>
            </w:r>
          </w:p>
        </w:tc>
        <w:tc>
          <w:tcPr>
            <w:tcW w:w="1967" w:type="dxa"/>
          </w:tcPr>
          <w:p w14:paraId="400E5E9A" w14:textId="77777777" w:rsidR="002343C5" w:rsidRPr="00B60CC0" w:rsidRDefault="0099694D">
            <w:pPr>
              <w:pStyle w:val="BodyText"/>
              <w:ind w:left="0"/>
              <w:rPr>
                <w:lang w:val="sr-Latn-RS"/>
              </w:rPr>
            </w:pPr>
            <w:r w:rsidRPr="00B60CC0">
              <w:rPr>
                <w:lang w:val="sr-Latn-RS"/>
              </w:rPr>
              <w:t>Priprema pratećeg materijala, distribuiranje i instalacija sistema</w:t>
            </w:r>
            <w:r w:rsidR="002343C5" w:rsidRPr="00B60CC0">
              <w:rPr>
                <w:lang w:val="sr-Latn-RS"/>
              </w:rPr>
              <w:t>.</w:t>
            </w:r>
          </w:p>
        </w:tc>
        <w:tc>
          <w:tcPr>
            <w:tcW w:w="1559" w:type="dxa"/>
          </w:tcPr>
          <w:p w14:paraId="02502266" w14:textId="77777777" w:rsidR="002343C5" w:rsidRPr="00B60CC0" w:rsidRDefault="0099694D">
            <w:pPr>
              <w:pStyle w:val="BodyText"/>
              <w:ind w:left="0"/>
              <w:rPr>
                <w:b/>
                <w:lang w:val="sr-Latn-RS"/>
              </w:rPr>
            </w:pPr>
            <w:r w:rsidRPr="00B60CC0">
              <w:rPr>
                <w:b/>
                <w:lang w:val="sr-Latn-RS"/>
              </w:rPr>
              <w:t>Proizvod</w:t>
            </w:r>
          </w:p>
        </w:tc>
        <w:tc>
          <w:tcPr>
            <w:tcW w:w="2195" w:type="dxa"/>
          </w:tcPr>
          <w:p w14:paraId="57445E79" w14:textId="77777777" w:rsidR="002343C5" w:rsidRPr="00B60CC0" w:rsidRDefault="002343C5">
            <w:pPr>
              <w:pStyle w:val="BodyText"/>
              <w:ind w:left="0"/>
              <w:rPr>
                <w:lang w:val="sr-Latn-RS"/>
              </w:rPr>
            </w:pPr>
          </w:p>
        </w:tc>
      </w:tr>
    </w:tbl>
    <w:p w14:paraId="2EFED512" w14:textId="77777777" w:rsidR="002343C5" w:rsidRPr="00B60CC0" w:rsidRDefault="002343C5">
      <w:pPr>
        <w:pStyle w:val="BodyText"/>
        <w:rPr>
          <w:lang w:val="sr-Latn-RS"/>
        </w:rPr>
      </w:pPr>
    </w:p>
    <w:p w14:paraId="0140DA33" w14:textId="77777777" w:rsidR="002343C5" w:rsidRPr="00B60CC0" w:rsidRDefault="0046548E">
      <w:pPr>
        <w:pStyle w:val="Heading1"/>
        <w:rPr>
          <w:i/>
          <w:lang w:val="sr-Latn-RS"/>
        </w:rPr>
      </w:pPr>
      <w:bookmarkStart w:id="6" w:name="_Toc225188570"/>
      <w:r w:rsidRPr="00B60CC0">
        <w:rPr>
          <w:lang w:val="sr-Latn-RS"/>
        </w:rPr>
        <w:t>Verzije</w:t>
      </w:r>
      <w:bookmarkEnd w:id="6"/>
    </w:p>
    <w:p w14:paraId="2FFF9505" w14:textId="77777777" w:rsidR="002343C5" w:rsidRPr="00B60CC0" w:rsidRDefault="0046548E">
      <w:pPr>
        <w:pStyle w:val="BodyText"/>
        <w:rPr>
          <w:lang w:val="sr-Latn-RS"/>
        </w:rPr>
      </w:pPr>
      <w:r w:rsidRPr="00B60CC0">
        <w:rPr>
          <w:lang w:val="sr-Latn-RS"/>
        </w:rPr>
        <w:t xml:space="preserve">Predloženi plan zahteva izdavanje </w:t>
      </w:r>
      <w:r w:rsidR="005430FA" w:rsidRPr="00B60CC0">
        <w:rPr>
          <w:lang w:val="sr-Latn-RS"/>
        </w:rPr>
        <w:t>jedne</w:t>
      </w:r>
      <w:r w:rsidRPr="00B60CC0">
        <w:rPr>
          <w:lang w:val="sr-Latn-RS"/>
        </w:rPr>
        <w:t xml:space="preserve"> verzije softvera koji se razvija. Pretpostavlja se da će se planirani sadržaj verzij</w:t>
      </w:r>
      <w:r w:rsidR="005430FA" w:rsidRPr="00B60CC0">
        <w:rPr>
          <w:lang w:val="sr-Latn-RS"/>
        </w:rPr>
        <w:t>e</w:t>
      </w:r>
      <w:r w:rsidRPr="00B60CC0">
        <w:rPr>
          <w:lang w:val="sr-Latn-RS"/>
        </w:rPr>
        <w:t xml:space="preserve"> menjati u toku rada na projektu. Vodiće se računa i o definisanom prioritetu funkcionalnosti. </w:t>
      </w:r>
    </w:p>
    <w:p w14:paraId="7C887E16" w14:textId="77777777" w:rsidR="002343C5" w:rsidRPr="00B60CC0" w:rsidRDefault="00495821">
      <w:pPr>
        <w:pStyle w:val="Heading1"/>
        <w:rPr>
          <w:lang w:val="sr-Latn-RS"/>
        </w:rPr>
      </w:pPr>
      <w:bookmarkStart w:id="7" w:name="_Toc225188571"/>
      <w:r w:rsidRPr="00B60CC0">
        <w:rPr>
          <w:lang w:val="sr-Latn-RS"/>
        </w:rPr>
        <w:t>Plan korišćenja resursa</w:t>
      </w:r>
      <w:bookmarkEnd w:id="7"/>
    </w:p>
    <w:p w14:paraId="1B59FF9D" w14:textId="77777777" w:rsidR="002343C5" w:rsidRPr="00B60CC0" w:rsidRDefault="00495821">
      <w:pPr>
        <w:pStyle w:val="Heading2"/>
        <w:widowControl/>
        <w:rPr>
          <w:lang w:val="sr-Latn-RS"/>
        </w:rPr>
      </w:pPr>
      <w:bookmarkStart w:id="8" w:name="_Toc225188572"/>
      <w:r w:rsidRPr="00B60CC0">
        <w:rPr>
          <w:lang w:val="sr-Latn-RS"/>
        </w:rPr>
        <w:t>Organizaciona struktura</w:t>
      </w:r>
      <w:bookmarkEnd w:id="8"/>
    </w:p>
    <w:p w14:paraId="66AFF9FB" w14:textId="77777777" w:rsidR="002343C5" w:rsidRPr="00B60CC0" w:rsidRDefault="00495821">
      <w:pPr>
        <w:pStyle w:val="BodyText"/>
        <w:rPr>
          <w:lang w:val="sr-Latn-RS"/>
        </w:rPr>
      </w:pPr>
      <w:r w:rsidRPr="00B60CC0">
        <w:rPr>
          <w:lang w:val="sr-Latn-RS"/>
        </w:rPr>
        <w:t>O</w:t>
      </w:r>
      <w:r w:rsidR="00C4723D" w:rsidRPr="00B60CC0">
        <w:rPr>
          <w:lang w:val="sr-Latn-RS"/>
        </w:rPr>
        <w:t>rganizaciona struktura ljuds</w:t>
      </w:r>
      <w:r w:rsidR="00B657EC" w:rsidRPr="00B60CC0">
        <w:rPr>
          <w:lang w:val="sr-Latn-RS"/>
        </w:rPr>
        <w:t>tv</w:t>
      </w:r>
      <w:r w:rsidR="00C4723D" w:rsidRPr="00B60CC0">
        <w:rPr>
          <w:lang w:val="sr-Latn-RS"/>
        </w:rPr>
        <w:t xml:space="preserve">a angažovanog na </w:t>
      </w:r>
      <w:r w:rsidRPr="00B60CC0">
        <w:rPr>
          <w:lang w:val="sr-Latn-RS"/>
        </w:rPr>
        <w:t>projekt</w:t>
      </w:r>
      <w:r w:rsidR="00C4723D" w:rsidRPr="00B60CC0">
        <w:rPr>
          <w:lang w:val="sr-Latn-RS"/>
        </w:rPr>
        <w:t>u</w:t>
      </w:r>
      <w:r w:rsidRPr="00B60CC0">
        <w:rPr>
          <w:lang w:val="sr-Latn-RS"/>
        </w:rPr>
        <w:t xml:space="preserve"> prikazana je na sledećem grafikonu:</w:t>
      </w:r>
    </w:p>
    <w:p w14:paraId="08160B1F" w14:textId="19A38515" w:rsidR="00C4723D" w:rsidRPr="00B60CC0" w:rsidRDefault="00732DDB" w:rsidP="00C4723D">
      <w:pPr>
        <w:pStyle w:val="BodyText"/>
        <w:jc w:val="center"/>
        <w:rPr>
          <w:lang w:val="sr-Latn-RS"/>
        </w:rPr>
      </w:pPr>
      <w:r w:rsidRPr="00B60CC0">
        <w:rPr>
          <w:noProof/>
          <w:lang w:val="sr-Latn-RS"/>
        </w:rPr>
        <w:drawing>
          <wp:inline distT="0" distB="0" distL="0" distR="0" wp14:anchorId="31353319" wp14:editId="60F60FF6">
            <wp:extent cx="2791215" cy="2543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5E2E" w14:textId="77777777" w:rsidR="002343C5" w:rsidRPr="00B60CC0" w:rsidRDefault="00C4723D">
      <w:pPr>
        <w:pStyle w:val="Heading2"/>
        <w:widowControl/>
        <w:rPr>
          <w:lang w:val="sr-Latn-RS"/>
        </w:rPr>
      </w:pPr>
      <w:bookmarkStart w:id="9" w:name="_Toc225188573"/>
      <w:r w:rsidRPr="00B60CC0">
        <w:rPr>
          <w:lang w:val="sr-Latn-RS"/>
        </w:rPr>
        <w:t>Kadrovska politika</w:t>
      </w:r>
      <w:bookmarkEnd w:id="9"/>
    </w:p>
    <w:p w14:paraId="58EAF435" w14:textId="2649FF84" w:rsidR="002343C5" w:rsidRPr="00B60CC0" w:rsidRDefault="00C4723D">
      <w:pPr>
        <w:pStyle w:val="BodyText"/>
        <w:rPr>
          <w:lang w:val="sr-Latn-RS"/>
        </w:rPr>
      </w:pPr>
      <w:r w:rsidRPr="00B60CC0">
        <w:rPr>
          <w:lang w:val="sr-Latn-RS"/>
        </w:rPr>
        <w:t xml:space="preserve">Osobe identifikovane na organizacionom grafikonu u odeljku 8.1 čine tim koji će razvijati projekat </w:t>
      </w:r>
      <w:r w:rsidR="006B4CB8" w:rsidRPr="00B60CC0">
        <w:rPr>
          <w:b/>
          <w:bCs/>
          <w:lang w:val="sr-Latn-RS"/>
        </w:rPr>
        <w:t>Igraj ko</w:t>
      </w:r>
      <w:r w:rsidR="00E03358" w:rsidRPr="00B60CC0">
        <w:rPr>
          <w:b/>
          <w:bCs/>
          <w:lang w:val="sr-Latn-RS"/>
        </w:rPr>
        <w:t>š</w:t>
      </w:r>
      <w:r w:rsidR="006B4CB8" w:rsidRPr="00B60CC0">
        <w:rPr>
          <w:b/>
          <w:bCs/>
          <w:lang w:val="sr-Latn-RS"/>
        </w:rPr>
        <w:t>arku</w:t>
      </w:r>
      <w:r w:rsidRPr="00B60CC0">
        <w:rPr>
          <w:lang w:val="sr-Latn-RS"/>
        </w:rPr>
        <w:t xml:space="preserve">. Projektni tim se neće menjati </w:t>
      </w:r>
      <w:r w:rsidR="00574004" w:rsidRPr="00B60CC0">
        <w:rPr>
          <w:lang w:val="sr-Latn-RS"/>
        </w:rPr>
        <w:t>u toku realizacije projekta.</w:t>
      </w:r>
    </w:p>
    <w:p w14:paraId="48A78BDD" w14:textId="77777777" w:rsidR="002343C5" w:rsidRPr="00B60CC0" w:rsidRDefault="00574004">
      <w:pPr>
        <w:pStyle w:val="Heading2"/>
        <w:widowControl/>
        <w:rPr>
          <w:lang w:val="sr-Latn-RS"/>
        </w:rPr>
      </w:pPr>
      <w:bookmarkStart w:id="10" w:name="_Toc225188574"/>
      <w:r w:rsidRPr="00B60CC0">
        <w:rPr>
          <w:lang w:val="sr-Latn-RS"/>
        </w:rPr>
        <w:t>Plan obuke</w:t>
      </w:r>
      <w:bookmarkEnd w:id="10"/>
    </w:p>
    <w:p w14:paraId="1C0E6481" w14:textId="77777777" w:rsidR="006B4CB8" w:rsidRPr="00B60CC0" w:rsidRDefault="006B4CB8" w:rsidP="006B4CB8">
      <w:pPr>
        <w:ind w:firstLine="720"/>
        <w:rPr>
          <w:color w:val="000000"/>
          <w:lang w:val="sr-Latn-RS"/>
        </w:rPr>
      </w:pPr>
      <w:bookmarkStart w:id="11" w:name="_Toc225188575"/>
      <w:r w:rsidRPr="00B60CC0">
        <w:rPr>
          <w:color w:val="000000"/>
          <w:lang w:val="sr-Latn-RS"/>
        </w:rPr>
        <w:t xml:space="preserve">Za projektni tim neće biti organizovane obuke ni iz jedne oblasti, već će članovi tima sve probleme na </w:t>
      </w:r>
    </w:p>
    <w:p w14:paraId="6F325EBC" w14:textId="77777777" w:rsidR="006B4CB8" w:rsidRPr="00B60CC0" w:rsidRDefault="006B4CB8" w:rsidP="006B4CB8">
      <w:pPr>
        <w:pStyle w:val="BodyText"/>
        <w:rPr>
          <w:color w:val="00000A"/>
          <w:lang w:val="sr-Latn-RS"/>
        </w:rPr>
      </w:pPr>
      <w:r w:rsidRPr="00B60CC0">
        <w:rPr>
          <w:color w:val="000000"/>
          <w:lang w:val="sr-Latn-RS"/>
        </w:rPr>
        <w:t>koje naiđu tokom izrade projekta rešavati sami, uz pomoć interneta.</w:t>
      </w:r>
    </w:p>
    <w:p w14:paraId="49A7CA4C" w14:textId="77777777" w:rsidR="002343C5" w:rsidRPr="00B60CC0" w:rsidRDefault="00422B0E">
      <w:pPr>
        <w:pStyle w:val="Heading1"/>
        <w:rPr>
          <w:lang w:val="sr-Latn-RS"/>
        </w:rPr>
      </w:pPr>
      <w:r w:rsidRPr="00B60CC0">
        <w:rPr>
          <w:lang w:val="sr-Latn-RS"/>
        </w:rPr>
        <w:t>Cena realizacije projekta</w:t>
      </w:r>
      <w:bookmarkEnd w:id="11"/>
    </w:p>
    <w:p w14:paraId="45089D0D" w14:textId="77777777" w:rsidR="00FD0ACA" w:rsidRPr="00B60CC0" w:rsidRDefault="00FD0ACA">
      <w:pPr>
        <w:pStyle w:val="BodyText"/>
        <w:rPr>
          <w:lang w:val="sr-Latn-RS"/>
        </w:rPr>
      </w:pPr>
      <w:r w:rsidRPr="00B60CC0">
        <w:rPr>
          <w:lang w:val="sr-Latn-RS"/>
        </w:rPr>
        <w:t xml:space="preserve">Budžet definisan za projekat na osnovu preliminarnih procena </w:t>
      </w:r>
      <w:r w:rsidR="00B75D52" w:rsidRPr="00B60CC0">
        <w:rPr>
          <w:lang w:val="sr-Latn-R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340"/>
      </w:tblGrid>
      <w:tr w:rsidR="00870F50" w:rsidRPr="00B60CC0" w14:paraId="545168AA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767DD496" w14:textId="3BD2C4C3" w:rsidR="00870F50" w:rsidRPr="00B60CC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 xml:space="preserve">Budžet projekta </w:t>
            </w:r>
            <w:r w:rsidR="006B4CB8" w:rsidRPr="00B60CC0">
              <w:rPr>
                <w:b/>
                <w:bCs/>
                <w:lang w:val="sr-Latn-RS"/>
              </w:rPr>
              <w:t>Igraj ko</w:t>
            </w:r>
            <w:r w:rsidR="00E03358" w:rsidRPr="00B60CC0">
              <w:rPr>
                <w:b/>
                <w:bCs/>
                <w:lang w:val="sr-Latn-RS"/>
              </w:rPr>
              <w:t>š</w:t>
            </w:r>
            <w:r w:rsidR="006B4CB8" w:rsidRPr="00B60CC0">
              <w:rPr>
                <w:b/>
                <w:bCs/>
                <w:lang w:val="sr-Latn-RS"/>
              </w:rPr>
              <w:t>arku</w:t>
            </w:r>
          </w:p>
        </w:tc>
      </w:tr>
      <w:tr w:rsidR="00870F50" w:rsidRPr="00B60CC0" w14:paraId="227366B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92A6F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DB4A7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8135B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B55BD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4F8AB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49D20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CCA8C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</w:tr>
      <w:tr w:rsidR="00870F50" w:rsidRPr="00B60CC0" w14:paraId="1269E00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8F39E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6CC83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0AECF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F0048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73AB621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>Cena</w:t>
            </w:r>
          </w:p>
        </w:tc>
      </w:tr>
      <w:tr w:rsidR="00870F50" w:rsidRPr="00B60CC0" w14:paraId="341DC62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3ACA2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278A7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622E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26270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5759D2" w14:textId="398ED403" w:rsidR="00870F50" w:rsidRPr="00B60CC0" w:rsidRDefault="00876269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4</w:t>
            </w:r>
            <w:r w:rsidR="00870F50" w:rsidRPr="00B60CC0">
              <w:rPr>
                <w:lang w:val="sr-Latn-RS"/>
              </w:rPr>
              <w:t>,000.00 Din.</w:t>
            </w:r>
          </w:p>
        </w:tc>
      </w:tr>
      <w:tr w:rsidR="00870F50" w:rsidRPr="00B60CC0" w14:paraId="09833A9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7791E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E6185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FFB44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7324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A087B6" w14:textId="0ABA79CE" w:rsidR="00870F50" w:rsidRPr="00B60CC0" w:rsidRDefault="00876269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6</w:t>
            </w:r>
            <w:r w:rsidR="00870F50" w:rsidRPr="00B60CC0">
              <w:rPr>
                <w:lang w:val="sr-Latn-RS"/>
              </w:rPr>
              <w:t>,</w:t>
            </w:r>
            <w:r w:rsidRPr="00B60CC0">
              <w:rPr>
                <w:lang w:val="sr-Latn-RS"/>
              </w:rPr>
              <w:t>6</w:t>
            </w:r>
            <w:r w:rsidR="00870F50" w:rsidRPr="00B60CC0">
              <w:rPr>
                <w:lang w:val="sr-Latn-RS"/>
              </w:rPr>
              <w:t>00.00 Din.</w:t>
            </w:r>
          </w:p>
        </w:tc>
      </w:tr>
      <w:tr w:rsidR="00870F50" w:rsidRPr="00B60CC0" w14:paraId="3935A2C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C8FA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F9B64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8F4C4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2C7D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595C46" w14:textId="57EC40D2" w:rsidR="00870F50" w:rsidRPr="00B60CC0" w:rsidRDefault="00876269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12</w:t>
            </w:r>
            <w:r w:rsidR="00870F50" w:rsidRPr="00B60CC0">
              <w:rPr>
                <w:lang w:val="sr-Latn-RS"/>
              </w:rPr>
              <w:t>,000.00 Din.</w:t>
            </w:r>
          </w:p>
        </w:tc>
      </w:tr>
      <w:tr w:rsidR="00870F50" w:rsidRPr="00B60CC0" w14:paraId="2948AD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177DE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06182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9743F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D5B51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9528BD" w14:textId="1E5FFD0E" w:rsidR="00870F50" w:rsidRPr="00B60CC0" w:rsidRDefault="00876269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4</w:t>
            </w:r>
            <w:r w:rsidR="00870F50" w:rsidRPr="00B60CC0">
              <w:rPr>
                <w:lang w:val="sr-Latn-RS"/>
              </w:rPr>
              <w:t>,000.00 Din.</w:t>
            </w:r>
          </w:p>
        </w:tc>
      </w:tr>
      <w:tr w:rsidR="00870F50" w:rsidRPr="00B60CC0" w14:paraId="654F79C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D709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50FDF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EAEA2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E67C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DFF891" w14:textId="1B9AEADE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400.00 Din.</w:t>
            </w:r>
          </w:p>
        </w:tc>
      </w:tr>
      <w:tr w:rsidR="00870F50" w:rsidRPr="00B60CC0" w14:paraId="77E3FFA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00D2F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68389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11934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RS"/>
              </w:rPr>
            </w:pPr>
            <w:r w:rsidRPr="00B60CC0">
              <w:rPr>
                <w:i/>
                <w:iCs/>
                <w:lang w:val="sr-Latn-R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0B216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CD9CB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25C3EDB" w14:textId="0DD11E8C" w:rsidR="00870F50" w:rsidRPr="00B60CC0" w:rsidRDefault="00876269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30</w:t>
            </w:r>
            <w:r w:rsidR="00870F50" w:rsidRPr="00B60CC0">
              <w:rPr>
                <w:lang w:val="sr-Latn-RS"/>
              </w:rPr>
              <w:t>,000.00 Din.</w:t>
            </w:r>
          </w:p>
        </w:tc>
      </w:tr>
      <w:tr w:rsidR="00870F50" w:rsidRPr="00B60CC0" w14:paraId="7CA9848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33D9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EFCB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9BB2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EEF33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B7B2E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2C14CBB" w14:textId="23643055" w:rsidR="00870F50" w:rsidRPr="00B60CC0" w:rsidRDefault="00876269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57</w:t>
            </w:r>
            <w:r w:rsidR="00870F50" w:rsidRPr="00B60CC0">
              <w:rPr>
                <w:lang w:val="sr-Latn-RS"/>
              </w:rPr>
              <w:t>,000.00 Din.</w:t>
            </w:r>
          </w:p>
        </w:tc>
      </w:tr>
      <w:tr w:rsidR="00870F50" w:rsidRPr="00B60CC0" w14:paraId="7344DB4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E7D79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04E9D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4DE0F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7DD8E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B9762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B5BC0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57BA3B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</w:tr>
      <w:tr w:rsidR="00870F50" w:rsidRPr="00B60CC0" w14:paraId="6E9526F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D224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92F2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29C78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9955D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73EE99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0.00 Din.</w:t>
            </w:r>
          </w:p>
        </w:tc>
      </w:tr>
      <w:tr w:rsidR="00870F50" w:rsidRPr="00B60CC0" w14:paraId="07A698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3D0B4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A6BA0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F91B2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538D4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11C45B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0.00 Din.</w:t>
            </w:r>
          </w:p>
        </w:tc>
      </w:tr>
      <w:tr w:rsidR="00870F50" w:rsidRPr="00B60CC0" w14:paraId="52D1BC3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14385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7FD37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9EDC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42AD0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4B2B88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1,000.00 Din.</w:t>
            </w:r>
          </w:p>
        </w:tc>
      </w:tr>
      <w:tr w:rsidR="00870F50" w:rsidRPr="00B60CC0" w14:paraId="0EDE8A7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DC86B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8D2F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B1586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57A2B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38C77D9" w14:textId="2945854A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0.00 Din.</w:t>
            </w:r>
          </w:p>
        </w:tc>
      </w:tr>
      <w:tr w:rsidR="00870F50" w:rsidRPr="00B60CC0" w14:paraId="3799D49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2A76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D391D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B60CC0">
              <w:rPr>
                <w:lang w:val="sr-Latn-R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502CD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9304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1E5B1A" w14:textId="7777777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2,000.00 Din.</w:t>
            </w:r>
          </w:p>
        </w:tc>
      </w:tr>
      <w:tr w:rsidR="00870F50" w:rsidRPr="00B60CC0" w14:paraId="56DB5DE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D0D54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52802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C9C10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BC24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97EB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2F8A59" w14:textId="74E55786" w:rsidR="00870F50" w:rsidRPr="00B60CC0" w:rsidRDefault="006B4CB8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3</w:t>
            </w:r>
            <w:r w:rsidR="00870F50" w:rsidRPr="00B60CC0">
              <w:rPr>
                <w:lang w:val="sr-Latn-RS"/>
              </w:rPr>
              <w:t>,000.00 Din.</w:t>
            </w:r>
          </w:p>
        </w:tc>
      </w:tr>
      <w:tr w:rsidR="00870F50" w:rsidRPr="00B60CC0" w14:paraId="7193805A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F7F5A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57E41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9664C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62D8D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E600D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7A6CC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E68BF1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</w:tr>
      <w:tr w:rsidR="00870F50" w:rsidRPr="00B60CC0" w14:paraId="30BB397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42AFFACD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43558EB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A13664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B08074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3CD215" w14:textId="77777777" w:rsidR="00870F50" w:rsidRPr="00B60CC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B60CC0">
              <w:rPr>
                <w:b/>
                <w:bCs/>
                <w:lang w:val="sr-Latn-R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1A5457DB" w14:textId="2DFA7247" w:rsidR="00870F50" w:rsidRPr="00B60CC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B60CC0">
              <w:rPr>
                <w:lang w:val="sr-Latn-RS"/>
              </w:rPr>
              <w:t>6</w:t>
            </w:r>
            <w:r w:rsidR="005004A0" w:rsidRPr="00B60CC0">
              <w:rPr>
                <w:lang w:val="sr-Latn-RS"/>
              </w:rPr>
              <w:t>0</w:t>
            </w:r>
            <w:r w:rsidRPr="00B60CC0">
              <w:rPr>
                <w:lang w:val="sr-Latn-RS"/>
              </w:rPr>
              <w:t>,000.00 Din.</w:t>
            </w:r>
          </w:p>
        </w:tc>
      </w:tr>
    </w:tbl>
    <w:p w14:paraId="19973F1A" w14:textId="77777777" w:rsidR="002343C5" w:rsidRPr="00B60CC0" w:rsidRDefault="002343C5">
      <w:pPr>
        <w:pStyle w:val="BodyText"/>
        <w:rPr>
          <w:lang w:val="sr-Latn-RS"/>
        </w:rPr>
      </w:pPr>
    </w:p>
    <w:sectPr w:rsidR="002343C5" w:rsidRPr="00B60CC0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1327" w14:textId="77777777" w:rsidR="00E6457B" w:rsidRDefault="00E6457B">
      <w:r>
        <w:separator/>
      </w:r>
    </w:p>
  </w:endnote>
  <w:endnote w:type="continuationSeparator" w:id="0">
    <w:p w14:paraId="4DC90488" w14:textId="77777777" w:rsidR="00E6457B" w:rsidRDefault="00E6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04CA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2CB430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26EF4D67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E899E19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082D4F7" w14:textId="0E8885A0" w:rsidR="002343C5" w:rsidRPr="006D0694" w:rsidRDefault="006B4CB8">
          <w:pPr>
            <w:jc w:val="center"/>
            <w:rPr>
              <w:lang w:val="sr-Latn-CS"/>
            </w:rPr>
          </w:pPr>
          <w:r>
            <w:rPr>
              <w:lang w:val="sr-Latn-CS"/>
            </w:rPr>
            <w:t>Dva stranca</w:t>
          </w:r>
          <w:r w:rsidR="002343C5"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5630BDD4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E6457B">
            <w:fldChar w:fldCharType="begin"/>
          </w:r>
          <w:r w:rsidR="00E6457B">
            <w:instrText xml:space="preserve"> NUMPAGES  \* MERGEFORMAT </w:instrText>
          </w:r>
          <w:r w:rsidR="00E6457B"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E6457B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457924A9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A5E8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766E" w14:textId="77777777" w:rsidR="00E6457B" w:rsidRDefault="00E6457B">
      <w:r>
        <w:separator/>
      </w:r>
    </w:p>
  </w:footnote>
  <w:footnote w:type="continuationSeparator" w:id="0">
    <w:p w14:paraId="0F963359" w14:textId="77777777" w:rsidR="00E6457B" w:rsidRDefault="00E64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EB99" w14:textId="77777777" w:rsidR="002343C5" w:rsidRDefault="002343C5">
    <w:pPr>
      <w:rPr>
        <w:sz w:val="24"/>
      </w:rPr>
    </w:pPr>
  </w:p>
  <w:p w14:paraId="1ED03B67" w14:textId="77777777" w:rsidR="002343C5" w:rsidRDefault="002343C5">
    <w:pPr>
      <w:pBdr>
        <w:top w:val="single" w:sz="6" w:space="1" w:color="auto"/>
      </w:pBdr>
      <w:rPr>
        <w:sz w:val="24"/>
      </w:rPr>
    </w:pPr>
  </w:p>
  <w:p w14:paraId="1738450F" w14:textId="0C97EA2F" w:rsidR="002343C5" w:rsidRDefault="001843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Dva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stranca</w:t>
    </w:r>
    <w:proofErr w:type="spellEnd"/>
  </w:p>
  <w:p w14:paraId="3AFFCE0A" w14:textId="77777777" w:rsidR="00184313" w:rsidRDefault="00184313">
    <w:pPr>
      <w:pBdr>
        <w:bottom w:val="single" w:sz="6" w:space="1" w:color="auto"/>
      </w:pBdr>
      <w:jc w:val="right"/>
      <w:rPr>
        <w:sz w:val="24"/>
      </w:rPr>
    </w:pPr>
  </w:p>
  <w:p w14:paraId="64BE147B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779953AE" w14:textId="77777777">
      <w:tc>
        <w:tcPr>
          <w:tcW w:w="6379" w:type="dxa"/>
        </w:tcPr>
        <w:p w14:paraId="61151977" w14:textId="77DCFEB8" w:rsidR="002343C5" w:rsidRPr="006D0694" w:rsidRDefault="00AD4A42">
          <w:pPr>
            <w:rPr>
              <w:lang w:val="sr-Latn-CS"/>
            </w:rPr>
          </w:pPr>
          <w:r>
            <w:rPr>
              <w:lang w:val="sr-Latn-CS"/>
            </w:rPr>
            <w:t>Igraj košarku</w:t>
          </w:r>
        </w:p>
      </w:tc>
      <w:tc>
        <w:tcPr>
          <w:tcW w:w="2870" w:type="dxa"/>
        </w:tcPr>
        <w:p w14:paraId="017EC6B2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EADBD63" w14:textId="77777777">
      <w:tc>
        <w:tcPr>
          <w:tcW w:w="6379" w:type="dxa"/>
        </w:tcPr>
        <w:p w14:paraId="502C432E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D1A2296" w14:textId="3D637D14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F61C6" w:rsidRPr="006D0694">
            <w:rPr>
              <w:lang w:val="sr-Latn-CS"/>
            </w:rPr>
            <w:t>0</w:t>
          </w:r>
          <w:r w:rsidR="00AD4A42">
            <w:rPr>
              <w:lang w:val="sr-Latn-CS"/>
            </w:rPr>
            <w:t>9</w:t>
          </w:r>
          <w:r w:rsidR="006F61C6" w:rsidRPr="006D0694">
            <w:rPr>
              <w:lang w:val="sr-Latn-CS"/>
            </w:rPr>
            <w:t>.0</w:t>
          </w:r>
          <w:r w:rsidR="00AD4A42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.20</w:t>
          </w:r>
          <w:r w:rsidR="00AD4A42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59B52B6" w14:textId="77777777">
      <w:tc>
        <w:tcPr>
          <w:tcW w:w="9249" w:type="dxa"/>
          <w:gridSpan w:val="2"/>
        </w:tcPr>
        <w:p w14:paraId="6A478A8E" w14:textId="5EBB43E2" w:rsidR="002343C5" w:rsidRPr="006D0694" w:rsidRDefault="00AD4A42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>
            <w:rPr>
              <w:lang w:val="sr-Latn-CS"/>
            </w:rPr>
            <w:t>Igraj košarku-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14:paraId="42C0E3E3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E9E1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457884">
    <w:abstractNumId w:val="0"/>
  </w:num>
  <w:num w:numId="2" w16cid:durableId="2024355406">
    <w:abstractNumId w:val="1"/>
  </w:num>
  <w:num w:numId="3" w16cid:durableId="1359038225">
    <w:abstractNumId w:val="2"/>
  </w:num>
  <w:num w:numId="4" w16cid:durableId="288709745">
    <w:abstractNumId w:val="11"/>
  </w:num>
  <w:num w:numId="5" w16cid:durableId="1244798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9984118">
    <w:abstractNumId w:val="3"/>
  </w:num>
  <w:num w:numId="7" w16cid:durableId="1427077854">
    <w:abstractNumId w:val="7"/>
  </w:num>
  <w:num w:numId="8" w16cid:durableId="444531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31472">
    <w:abstractNumId w:val="4"/>
  </w:num>
  <w:num w:numId="10" w16cid:durableId="930242343">
    <w:abstractNumId w:val="8"/>
  </w:num>
  <w:num w:numId="11" w16cid:durableId="2135057775">
    <w:abstractNumId w:val="10"/>
  </w:num>
  <w:num w:numId="12" w16cid:durableId="1274247552">
    <w:abstractNumId w:val="9"/>
  </w:num>
  <w:num w:numId="13" w16cid:durableId="2071926538">
    <w:abstractNumId w:val="5"/>
  </w:num>
  <w:num w:numId="14" w16cid:durableId="641925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766B3"/>
    <w:rsid w:val="00184313"/>
    <w:rsid w:val="001B128E"/>
    <w:rsid w:val="001F6798"/>
    <w:rsid w:val="00210E17"/>
    <w:rsid w:val="002343C5"/>
    <w:rsid w:val="0024759A"/>
    <w:rsid w:val="00257501"/>
    <w:rsid w:val="00260B17"/>
    <w:rsid w:val="002859D5"/>
    <w:rsid w:val="002D5C9A"/>
    <w:rsid w:val="003312BC"/>
    <w:rsid w:val="00375748"/>
    <w:rsid w:val="00382BDE"/>
    <w:rsid w:val="00387292"/>
    <w:rsid w:val="003A4834"/>
    <w:rsid w:val="003C17A7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1AE"/>
    <w:rsid w:val="004A22E8"/>
    <w:rsid w:val="005004A0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B4CB8"/>
    <w:rsid w:val="006D0694"/>
    <w:rsid w:val="006D41CE"/>
    <w:rsid w:val="006D702B"/>
    <w:rsid w:val="006F61C6"/>
    <w:rsid w:val="00732DDB"/>
    <w:rsid w:val="007A2854"/>
    <w:rsid w:val="007A6632"/>
    <w:rsid w:val="007E1F8E"/>
    <w:rsid w:val="0081471E"/>
    <w:rsid w:val="0084235B"/>
    <w:rsid w:val="00851B00"/>
    <w:rsid w:val="00870F50"/>
    <w:rsid w:val="00876269"/>
    <w:rsid w:val="008D588B"/>
    <w:rsid w:val="008E3870"/>
    <w:rsid w:val="00916140"/>
    <w:rsid w:val="009207A8"/>
    <w:rsid w:val="0093054F"/>
    <w:rsid w:val="0099694D"/>
    <w:rsid w:val="00A263DE"/>
    <w:rsid w:val="00A355DD"/>
    <w:rsid w:val="00A62275"/>
    <w:rsid w:val="00A73660"/>
    <w:rsid w:val="00AC06A4"/>
    <w:rsid w:val="00AD4A42"/>
    <w:rsid w:val="00B0622B"/>
    <w:rsid w:val="00B357AD"/>
    <w:rsid w:val="00B357F1"/>
    <w:rsid w:val="00B40827"/>
    <w:rsid w:val="00B549D9"/>
    <w:rsid w:val="00B60CC0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03358"/>
    <w:rsid w:val="00E464F7"/>
    <w:rsid w:val="00E6457B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9315F"/>
  <w15:docId w15:val="{EAEB0AEB-6364-482E-84CA-FFE9DA95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184313"/>
    <w:rPr>
      <w:rFonts w:ascii="Arial" w:hAnsi="Arial"/>
      <w:b/>
      <w:sz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6B4CB8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8</TotalTime>
  <Pages>7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aleksa.milic@elfak.rs;vlatko@elfak.rs</dc:creator>
  <cp:lastModifiedBy>Vladimir Cvetković</cp:lastModifiedBy>
  <cp:revision>5</cp:revision>
  <cp:lastPrinted>1999-04-23T13:49:00Z</cp:lastPrinted>
  <dcterms:created xsi:type="dcterms:W3CDTF">2022-04-09T17:17:00Z</dcterms:created>
  <dcterms:modified xsi:type="dcterms:W3CDTF">2022-04-09T18:53:00Z</dcterms:modified>
</cp:coreProperties>
</file>