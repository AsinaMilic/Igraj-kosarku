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89C1" w14:textId="77777777" w:rsidR="00E12CF8" w:rsidRPr="00096E86" w:rsidRDefault="00E12CF8" w:rsidP="00E12CF8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096E86">
        <w:rPr>
          <w:lang w:val="sr-Latn-RS"/>
        </w:rPr>
        <w:t>Igraj košarku</w:t>
      </w:r>
    </w:p>
    <w:p w14:paraId="7FAD5DB1" w14:textId="77777777" w:rsidR="00E12CF8" w:rsidRPr="00096E86" w:rsidRDefault="00E12CF8" w:rsidP="00E12CF8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096E86">
        <w:rPr>
          <w:lang w:val="sr-Latn-RS"/>
        </w:rPr>
        <w:t>WEB aplikacija za organizovanje košarke</w:t>
      </w:r>
    </w:p>
    <w:p w14:paraId="4F3027CE" w14:textId="77777777" w:rsidR="00206E1F" w:rsidRPr="00096E86" w:rsidRDefault="00206E1F" w:rsidP="003372D3">
      <w:pPr>
        <w:pStyle w:val="Title"/>
        <w:jc w:val="right"/>
        <w:rPr>
          <w:lang w:val="sr-Latn-RS"/>
        </w:rPr>
      </w:pPr>
      <w:r w:rsidRPr="00096E86">
        <w:rPr>
          <w:lang w:val="sr-Latn-RS"/>
        </w:rPr>
        <w:t xml:space="preserve"> </w:t>
      </w:r>
    </w:p>
    <w:p w14:paraId="0573E8C6" w14:textId="77777777" w:rsidR="00206E1F" w:rsidRPr="00096E86" w:rsidRDefault="003372D3">
      <w:pPr>
        <w:pStyle w:val="Title"/>
        <w:jc w:val="right"/>
        <w:rPr>
          <w:lang w:val="sr-Latn-RS"/>
        </w:rPr>
      </w:pPr>
      <w:r w:rsidRPr="00096E86">
        <w:rPr>
          <w:lang w:val="sr-Latn-RS"/>
        </w:rPr>
        <w:t>Vizija sistema</w:t>
      </w:r>
    </w:p>
    <w:p w14:paraId="4AB5ACBA" w14:textId="77777777" w:rsidR="00206E1F" w:rsidRPr="00096E86" w:rsidRDefault="00206E1F">
      <w:pPr>
        <w:pStyle w:val="Title"/>
        <w:jc w:val="right"/>
        <w:rPr>
          <w:lang w:val="sr-Latn-RS"/>
        </w:rPr>
      </w:pPr>
    </w:p>
    <w:p w14:paraId="36B02946" w14:textId="77777777" w:rsidR="00206E1F" w:rsidRPr="00096E86" w:rsidRDefault="003372D3" w:rsidP="003372D3">
      <w:pPr>
        <w:pStyle w:val="Title"/>
        <w:jc w:val="right"/>
        <w:rPr>
          <w:sz w:val="28"/>
          <w:lang w:val="sr-Latn-RS"/>
        </w:rPr>
      </w:pPr>
      <w:r w:rsidRPr="00096E86">
        <w:rPr>
          <w:sz w:val="28"/>
          <w:lang w:val="sr-Latn-RS"/>
        </w:rPr>
        <w:t>Verzija</w:t>
      </w:r>
      <w:r w:rsidR="00206E1F" w:rsidRPr="00096E86">
        <w:rPr>
          <w:sz w:val="28"/>
          <w:lang w:val="sr-Latn-RS"/>
        </w:rPr>
        <w:t xml:space="preserve"> 1.0</w:t>
      </w:r>
    </w:p>
    <w:p w14:paraId="1F2C23C5" w14:textId="77777777" w:rsidR="00206E1F" w:rsidRPr="00096E86" w:rsidRDefault="00206E1F">
      <w:pPr>
        <w:pStyle w:val="Title"/>
        <w:rPr>
          <w:sz w:val="28"/>
          <w:lang w:val="sr-Latn-RS"/>
        </w:rPr>
        <w:sectPr w:rsidR="00206E1F" w:rsidRPr="00096E8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B64FF06" w14:textId="77777777" w:rsidR="00206E1F" w:rsidRPr="00096E86" w:rsidRDefault="003372D3">
      <w:pPr>
        <w:pStyle w:val="Title"/>
        <w:rPr>
          <w:lang w:val="sr-Latn-RS"/>
        </w:rPr>
      </w:pPr>
      <w:r w:rsidRPr="00096E86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096E86" w14:paraId="315392C6" w14:textId="77777777">
        <w:tc>
          <w:tcPr>
            <w:tcW w:w="2304" w:type="dxa"/>
          </w:tcPr>
          <w:p w14:paraId="6C988DCD" w14:textId="77777777" w:rsidR="00206E1F" w:rsidRPr="00096E86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096E86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3384DECB" w14:textId="77777777" w:rsidR="00206E1F" w:rsidRPr="00096E86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096E86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0B63EC30" w14:textId="77777777" w:rsidR="00206E1F" w:rsidRPr="00096E86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096E86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1368AA22" w14:textId="77777777" w:rsidR="00206E1F" w:rsidRPr="00096E86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096E86">
              <w:rPr>
                <w:b/>
                <w:lang w:val="sr-Latn-RS"/>
              </w:rPr>
              <w:t>Autor</w:t>
            </w:r>
          </w:p>
        </w:tc>
      </w:tr>
      <w:tr w:rsidR="003372D3" w:rsidRPr="00096E86" w14:paraId="36999BFD" w14:textId="77777777">
        <w:tc>
          <w:tcPr>
            <w:tcW w:w="2304" w:type="dxa"/>
          </w:tcPr>
          <w:p w14:paraId="6E328726" w14:textId="63403280" w:rsidR="003372D3" w:rsidRPr="00096E86" w:rsidRDefault="00CC1DD7" w:rsidP="00206E1F">
            <w:pPr>
              <w:pStyle w:val="Tabletext"/>
              <w:rPr>
                <w:lang w:val="sr-Latn-RS"/>
              </w:rPr>
            </w:pPr>
            <w:r w:rsidRPr="00096E86">
              <w:rPr>
                <w:lang w:val="sr-Latn-RS"/>
              </w:rPr>
              <w:t>09</w:t>
            </w:r>
            <w:r w:rsidR="003372D3" w:rsidRPr="00096E86">
              <w:rPr>
                <w:lang w:val="sr-Latn-RS"/>
              </w:rPr>
              <w:t>.0</w:t>
            </w:r>
            <w:r w:rsidRPr="00096E86">
              <w:rPr>
                <w:lang w:val="sr-Latn-RS"/>
              </w:rPr>
              <w:t>4</w:t>
            </w:r>
            <w:r w:rsidR="003372D3" w:rsidRPr="00096E86">
              <w:rPr>
                <w:lang w:val="sr-Latn-RS"/>
              </w:rPr>
              <w:t>.20</w:t>
            </w:r>
            <w:r w:rsidRPr="00096E86">
              <w:rPr>
                <w:lang w:val="sr-Latn-RS"/>
              </w:rPr>
              <w:t>22</w:t>
            </w:r>
          </w:p>
        </w:tc>
        <w:tc>
          <w:tcPr>
            <w:tcW w:w="1152" w:type="dxa"/>
          </w:tcPr>
          <w:p w14:paraId="2377B91D" w14:textId="77777777" w:rsidR="003372D3" w:rsidRPr="00096E86" w:rsidRDefault="003372D3" w:rsidP="00206E1F">
            <w:pPr>
              <w:pStyle w:val="Tabletext"/>
              <w:rPr>
                <w:lang w:val="sr-Latn-RS"/>
              </w:rPr>
            </w:pPr>
            <w:r w:rsidRPr="00096E86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43054E33" w14:textId="77777777" w:rsidR="003372D3" w:rsidRPr="00096E86" w:rsidRDefault="003372D3" w:rsidP="00206E1F">
            <w:pPr>
              <w:pStyle w:val="Tabletext"/>
              <w:rPr>
                <w:lang w:val="sr-Latn-RS"/>
              </w:rPr>
            </w:pPr>
            <w:r w:rsidRPr="00096E86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14:paraId="3D95CB00" w14:textId="40150568" w:rsidR="003372D3" w:rsidRPr="00096E86" w:rsidRDefault="00CC1DD7" w:rsidP="003372D3">
            <w:pPr>
              <w:pStyle w:val="Tabletext"/>
              <w:rPr>
                <w:lang w:val="sr-Latn-RS"/>
              </w:rPr>
            </w:pPr>
            <w:r w:rsidRPr="00096E86">
              <w:rPr>
                <w:lang w:val="sr-Latn-RS"/>
              </w:rPr>
              <w:t xml:space="preserve">Aleksa </w:t>
            </w:r>
            <w:r w:rsidR="00666E9D" w:rsidRPr="00096E86">
              <w:rPr>
                <w:lang w:val="sr-Latn-RS"/>
              </w:rPr>
              <w:t>Milić</w:t>
            </w:r>
          </w:p>
        </w:tc>
      </w:tr>
      <w:tr w:rsidR="003372D3" w:rsidRPr="00096E86" w14:paraId="0FBB11F0" w14:textId="77777777">
        <w:tc>
          <w:tcPr>
            <w:tcW w:w="2304" w:type="dxa"/>
          </w:tcPr>
          <w:p w14:paraId="3E01FC59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D3AA816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7E4F5850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4FBECDF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096E86" w14:paraId="2B5B6D7F" w14:textId="77777777">
        <w:tc>
          <w:tcPr>
            <w:tcW w:w="2304" w:type="dxa"/>
          </w:tcPr>
          <w:p w14:paraId="16ABDF62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5AA5791C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1923FE17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14D786CF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096E86" w14:paraId="1350D7CE" w14:textId="77777777">
        <w:tc>
          <w:tcPr>
            <w:tcW w:w="2304" w:type="dxa"/>
          </w:tcPr>
          <w:p w14:paraId="6D8460C0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A8087C3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7FE4E76D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0B8F4B85" w14:textId="77777777" w:rsidR="003372D3" w:rsidRPr="00096E86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1F73ACF0" w14:textId="77777777" w:rsidR="00206E1F" w:rsidRPr="00096E86" w:rsidRDefault="00206E1F">
      <w:pPr>
        <w:rPr>
          <w:lang w:val="sr-Latn-RS"/>
        </w:rPr>
      </w:pPr>
    </w:p>
    <w:p w14:paraId="33BE4862" w14:textId="77777777" w:rsidR="00206E1F" w:rsidRPr="00096E86" w:rsidRDefault="00206E1F" w:rsidP="003372D3">
      <w:pPr>
        <w:pStyle w:val="Title"/>
        <w:rPr>
          <w:lang w:val="sr-Latn-RS"/>
        </w:rPr>
      </w:pPr>
      <w:r w:rsidRPr="00096E86">
        <w:rPr>
          <w:lang w:val="sr-Latn-RS"/>
        </w:rPr>
        <w:br w:type="page"/>
      </w:r>
      <w:r w:rsidR="003372D3" w:rsidRPr="00096E86">
        <w:rPr>
          <w:lang w:val="sr-Latn-RS"/>
        </w:rPr>
        <w:t>Sadržaj</w:t>
      </w:r>
    </w:p>
    <w:p w14:paraId="0DEC42BE" w14:textId="41751534" w:rsidR="00CC1DD7" w:rsidRPr="00096E86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b/>
          <w:lang w:val="sr-Latn-RS"/>
        </w:rPr>
        <w:fldChar w:fldCharType="begin"/>
      </w:r>
      <w:r w:rsidRPr="00096E86">
        <w:rPr>
          <w:b/>
          <w:lang w:val="sr-Latn-RS"/>
        </w:rPr>
        <w:instrText xml:space="preserve"> TOC \o "1-3" </w:instrText>
      </w:r>
      <w:r w:rsidRPr="00096E86">
        <w:rPr>
          <w:b/>
          <w:lang w:val="sr-Latn-RS"/>
        </w:rPr>
        <w:fldChar w:fldCharType="separate"/>
      </w:r>
      <w:r w:rsidR="00CC1DD7" w:rsidRPr="00096E86">
        <w:rPr>
          <w:noProof/>
          <w:lang w:val="sr-Latn-RS"/>
        </w:rPr>
        <w:t>1.</w:t>
      </w:r>
      <w:r w:rsidR="00CC1DD7"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="00CC1DD7" w:rsidRPr="00096E86">
        <w:rPr>
          <w:noProof/>
          <w:lang w:val="sr-Latn-RS"/>
        </w:rPr>
        <w:t>Cilj dokumenta</w:t>
      </w:r>
      <w:r w:rsidR="00CC1DD7" w:rsidRPr="00096E86">
        <w:rPr>
          <w:noProof/>
          <w:lang w:val="sr-Latn-RS"/>
        </w:rPr>
        <w:tab/>
      </w:r>
      <w:r w:rsidR="00CC1DD7" w:rsidRPr="00096E86">
        <w:rPr>
          <w:noProof/>
          <w:lang w:val="sr-Latn-RS"/>
        </w:rPr>
        <w:fldChar w:fldCharType="begin"/>
      </w:r>
      <w:r w:rsidR="00CC1DD7" w:rsidRPr="00096E86">
        <w:rPr>
          <w:noProof/>
          <w:lang w:val="sr-Latn-RS"/>
        </w:rPr>
        <w:instrText xml:space="preserve"> PAGEREF _Toc100413555 \h </w:instrText>
      </w:r>
      <w:r w:rsidR="00CC1DD7" w:rsidRPr="00096E86">
        <w:rPr>
          <w:noProof/>
          <w:lang w:val="sr-Latn-RS"/>
        </w:rPr>
      </w:r>
      <w:r w:rsidR="00CC1DD7" w:rsidRPr="00096E86">
        <w:rPr>
          <w:noProof/>
          <w:lang w:val="sr-Latn-RS"/>
        </w:rPr>
        <w:fldChar w:fldCharType="separate"/>
      </w:r>
      <w:r w:rsidR="00CC1DD7" w:rsidRPr="00096E86">
        <w:rPr>
          <w:noProof/>
          <w:lang w:val="sr-Latn-RS"/>
        </w:rPr>
        <w:t>5</w:t>
      </w:r>
      <w:r w:rsidR="00CC1DD7" w:rsidRPr="00096E86">
        <w:rPr>
          <w:noProof/>
          <w:lang w:val="sr-Latn-RS"/>
        </w:rPr>
        <w:fldChar w:fldCharType="end"/>
      </w:r>
    </w:p>
    <w:p w14:paraId="3BC9186A" w14:textId="4E652E4F" w:rsidR="00CC1DD7" w:rsidRPr="00096E86" w:rsidRDefault="00CC1D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2.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Opseg dokumenta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_Toc100413556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5</w:t>
      </w:r>
      <w:r w:rsidRPr="00096E86">
        <w:rPr>
          <w:noProof/>
          <w:lang w:val="sr-Latn-RS"/>
        </w:rPr>
        <w:fldChar w:fldCharType="end"/>
      </w:r>
    </w:p>
    <w:p w14:paraId="2CBA667D" w14:textId="40DF6986" w:rsidR="00CC1DD7" w:rsidRPr="00096E86" w:rsidRDefault="00CC1D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3.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Reference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_Toc100413557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5</w:t>
      </w:r>
      <w:r w:rsidRPr="00096E86">
        <w:rPr>
          <w:noProof/>
          <w:lang w:val="sr-Latn-RS"/>
        </w:rPr>
        <w:fldChar w:fldCharType="end"/>
      </w:r>
    </w:p>
    <w:p w14:paraId="05FA83EF" w14:textId="52CC810B" w:rsidR="00CC1DD7" w:rsidRPr="00096E86" w:rsidRDefault="00CC1D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4.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Pozicioniranje proizvoda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_Toc100413558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5</w:t>
      </w:r>
      <w:r w:rsidRPr="00096E86">
        <w:rPr>
          <w:noProof/>
          <w:lang w:val="sr-Latn-RS"/>
        </w:rPr>
        <w:fldChar w:fldCharType="end"/>
      </w:r>
    </w:p>
    <w:p w14:paraId="76A415FA" w14:textId="3C04109B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4.1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Poslovne mogućnosti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_Toc100413559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5</w:t>
      </w:r>
      <w:r w:rsidRPr="00096E86">
        <w:rPr>
          <w:noProof/>
          <w:lang w:val="sr-Latn-RS"/>
        </w:rPr>
        <w:fldChar w:fldCharType="end"/>
      </w:r>
    </w:p>
    <w:p w14:paraId="0FEC13D4" w14:textId="306B002F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4.2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Postavka problema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_Toc100413560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5</w:t>
      </w:r>
      <w:r w:rsidRPr="00096E86">
        <w:rPr>
          <w:noProof/>
          <w:lang w:val="sr-Latn-RS"/>
        </w:rPr>
        <w:fldChar w:fldCharType="end"/>
      </w:r>
    </w:p>
    <w:p w14:paraId="6EC1772B" w14:textId="1B617353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4.3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Postavka pozicije proizvoda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_Toc100413561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5</w:t>
      </w:r>
      <w:r w:rsidRPr="00096E86">
        <w:rPr>
          <w:noProof/>
          <w:lang w:val="sr-Latn-RS"/>
        </w:rPr>
        <w:fldChar w:fldCharType="end"/>
      </w:r>
    </w:p>
    <w:p w14:paraId="0F058D95" w14:textId="325D90D5" w:rsidR="00CC1DD7" w:rsidRPr="00096E86" w:rsidRDefault="00CC1D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5.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Opis korisnika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_Toc100413562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6</w:t>
      </w:r>
      <w:r w:rsidRPr="00096E86">
        <w:rPr>
          <w:noProof/>
          <w:lang w:val="sr-Latn-RS"/>
        </w:rPr>
        <w:fldChar w:fldCharType="end"/>
      </w:r>
    </w:p>
    <w:p w14:paraId="63154267" w14:textId="312F1986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5.1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Opis potencijalnog tržišta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_Toc100413563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6</w:t>
      </w:r>
      <w:r w:rsidRPr="00096E86">
        <w:rPr>
          <w:noProof/>
          <w:lang w:val="sr-Latn-RS"/>
        </w:rPr>
        <w:fldChar w:fldCharType="end"/>
      </w:r>
    </w:p>
    <w:p w14:paraId="41A148E0" w14:textId="02EFAEC5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5.2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Profili korisnika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_Toc100413564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6</w:t>
      </w:r>
      <w:r w:rsidRPr="00096E86">
        <w:rPr>
          <w:noProof/>
          <w:lang w:val="sr-Latn-RS"/>
        </w:rPr>
        <w:fldChar w:fldCharType="end"/>
      </w:r>
    </w:p>
    <w:p w14:paraId="6375A2F2" w14:textId="5B3C303D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5.3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Opis okruženja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_Toc100413565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7</w:t>
      </w:r>
      <w:r w:rsidRPr="00096E86">
        <w:rPr>
          <w:noProof/>
          <w:lang w:val="sr-Latn-RS"/>
        </w:rPr>
        <w:fldChar w:fldCharType="end"/>
      </w:r>
    </w:p>
    <w:p w14:paraId="32F91B7F" w14:textId="186E4DBE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5.4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Osnovne potrebe korisnika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_Toc100413566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7</w:t>
      </w:r>
      <w:r w:rsidRPr="00096E86">
        <w:rPr>
          <w:noProof/>
          <w:lang w:val="sr-Latn-RS"/>
        </w:rPr>
        <w:fldChar w:fldCharType="end"/>
      </w:r>
    </w:p>
    <w:p w14:paraId="19A09B19" w14:textId="790887A1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5.5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Alternative i konkurencija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_Toc100413567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7</w:t>
      </w:r>
      <w:r w:rsidRPr="00096E86">
        <w:rPr>
          <w:noProof/>
          <w:lang w:val="sr-Latn-RS"/>
        </w:rPr>
        <w:fldChar w:fldCharType="end"/>
      </w:r>
    </w:p>
    <w:p w14:paraId="416ADE41" w14:textId="5394090B" w:rsidR="00CC1DD7" w:rsidRPr="00096E86" w:rsidRDefault="00CC1D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6.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Opis proizvoda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_Toc100413568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7</w:t>
      </w:r>
      <w:r w:rsidRPr="00096E86">
        <w:rPr>
          <w:noProof/>
          <w:lang w:val="sr-Latn-RS"/>
        </w:rPr>
        <w:fldChar w:fldCharType="end"/>
      </w:r>
    </w:p>
    <w:p w14:paraId="3BDD4B17" w14:textId="7F0A0FDE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6.1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Perspektiva proizvoda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_Toc100413569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7</w:t>
      </w:r>
      <w:r w:rsidRPr="00096E86">
        <w:rPr>
          <w:noProof/>
          <w:lang w:val="sr-Latn-RS"/>
        </w:rPr>
        <w:fldChar w:fldCharType="end"/>
      </w:r>
    </w:p>
    <w:p w14:paraId="33968547" w14:textId="1C699096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6.2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Pregled mogućnosti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_Toc100413570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8</w:t>
      </w:r>
      <w:r w:rsidRPr="00096E86">
        <w:rPr>
          <w:noProof/>
          <w:lang w:val="sr-Latn-RS"/>
        </w:rPr>
        <w:fldChar w:fldCharType="end"/>
      </w:r>
    </w:p>
    <w:p w14:paraId="3083B90E" w14:textId="7D71FE91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6.3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Pretpostavke i zavisnosti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_Toc100413571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9</w:t>
      </w:r>
      <w:r w:rsidRPr="00096E86">
        <w:rPr>
          <w:noProof/>
          <w:lang w:val="sr-Latn-RS"/>
        </w:rPr>
        <w:fldChar w:fldCharType="end"/>
      </w:r>
    </w:p>
    <w:p w14:paraId="485F13C5" w14:textId="33A6A713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6.4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Cena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_Toc100413572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9</w:t>
      </w:r>
      <w:r w:rsidRPr="00096E86">
        <w:rPr>
          <w:noProof/>
          <w:lang w:val="sr-Latn-RS"/>
        </w:rPr>
        <w:fldChar w:fldCharType="end"/>
      </w:r>
    </w:p>
    <w:p w14:paraId="02864390" w14:textId="21D69004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6.5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Licenciranje i instalacija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_Toc100413573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9</w:t>
      </w:r>
      <w:r w:rsidRPr="00096E86">
        <w:rPr>
          <w:noProof/>
          <w:lang w:val="sr-Latn-RS"/>
        </w:rPr>
        <w:fldChar w:fldCharType="end"/>
      </w:r>
    </w:p>
    <w:p w14:paraId="73DA9A5D" w14:textId="6DA5CD70" w:rsidR="00CC1DD7" w:rsidRPr="00096E86" w:rsidRDefault="00CC1D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7.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Funkcionalni zahtevi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_Toc100413574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9</w:t>
      </w:r>
      <w:r w:rsidRPr="00096E86">
        <w:rPr>
          <w:noProof/>
          <w:lang w:val="sr-Latn-RS"/>
        </w:rPr>
        <w:fldChar w:fldCharType="end"/>
      </w:r>
    </w:p>
    <w:p w14:paraId="2460E4B0" w14:textId="3C81CA48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7.1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Prijavljivanje na sistem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_Toc100413575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9</w:t>
      </w:r>
      <w:r w:rsidRPr="00096E86">
        <w:rPr>
          <w:noProof/>
          <w:lang w:val="sr-Latn-RS"/>
        </w:rPr>
        <w:fldChar w:fldCharType="end"/>
      </w:r>
    </w:p>
    <w:p w14:paraId="34320AEE" w14:textId="6ECD4AFB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7.2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Unos, prikaz i ažuriranje osnovnih podataka o stanju na terenima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_Toc100413576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9</w:t>
      </w:r>
      <w:r w:rsidRPr="00096E86">
        <w:rPr>
          <w:noProof/>
          <w:lang w:val="sr-Latn-RS"/>
        </w:rPr>
        <w:fldChar w:fldCharType="end"/>
      </w:r>
    </w:p>
    <w:p w14:paraId="7EDA21E0" w14:textId="16410AD9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7.3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Kreiranje, arhiviranje i brisanje članova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_Toc100413577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9</w:t>
      </w:r>
      <w:r w:rsidRPr="00096E86">
        <w:rPr>
          <w:noProof/>
          <w:lang w:val="sr-Latn-RS"/>
        </w:rPr>
        <w:fldChar w:fldCharType="end"/>
      </w:r>
    </w:p>
    <w:p w14:paraId="11529147" w14:textId="66C786BE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7.4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Unos, prikaz i ažuriranje podataka o kosarkaskim aktivnostima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_Toc100413578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9</w:t>
      </w:r>
      <w:r w:rsidRPr="00096E86">
        <w:rPr>
          <w:noProof/>
          <w:lang w:val="sr-Latn-RS"/>
        </w:rPr>
        <w:fldChar w:fldCharType="end"/>
      </w:r>
    </w:p>
    <w:p w14:paraId="279C10DC" w14:textId="6C5C4892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7.5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Unos, prikaz i ažuriranje o podataka o specijalnim kosarkaskim dogadjajima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_Toc100413579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10</w:t>
      </w:r>
      <w:r w:rsidRPr="00096E86">
        <w:rPr>
          <w:noProof/>
          <w:lang w:val="sr-Latn-RS"/>
        </w:rPr>
        <w:fldChar w:fldCharType="end"/>
      </w:r>
    </w:p>
    <w:p w14:paraId="293F8703" w14:textId="41BA413C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7.6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Kreiranje timova i nacina igre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_Toc100413580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10</w:t>
      </w:r>
      <w:r w:rsidRPr="00096E86">
        <w:rPr>
          <w:noProof/>
          <w:lang w:val="sr-Latn-RS"/>
        </w:rPr>
        <w:fldChar w:fldCharType="end"/>
      </w:r>
    </w:p>
    <w:p w14:paraId="052B55AF" w14:textId="7CC462E3" w:rsidR="00CC1DD7" w:rsidRPr="00096E86" w:rsidRDefault="00CC1D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7.7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Komunikacija korisnika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_Toc100413581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10</w:t>
      </w:r>
      <w:r w:rsidRPr="00096E86">
        <w:rPr>
          <w:noProof/>
          <w:lang w:val="sr-Latn-RS"/>
        </w:rPr>
        <w:fldChar w:fldCharType="end"/>
      </w:r>
    </w:p>
    <w:p w14:paraId="6A82DB03" w14:textId="2481D1FA" w:rsidR="00CC1DD7" w:rsidRPr="00096E86" w:rsidRDefault="00CC1D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8.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Ograničenja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_Toc100413582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10</w:t>
      </w:r>
      <w:r w:rsidRPr="00096E86">
        <w:rPr>
          <w:noProof/>
          <w:lang w:val="sr-Latn-RS"/>
        </w:rPr>
        <w:fldChar w:fldCharType="end"/>
      </w:r>
    </w:p>
    <w:p w14:paraId="3918E406" w14:textId="2DF0F119" w:rsidR="00CC1DD7" w:rsidRPr="00096E86" w:rsidRDefault="00CC1D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9.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Zahtevi u pogledu kvaliteta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_Toc100413583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10</w:t>
      </w:r>
      <w:r w:rsidRPr="00096E86">
        <w:rPr>
          <w:noProof/>
          <w:lang w:val="sr-Latn-RS"/>
        </w:rPr>
        <w:fldChar w:fldCharType="end"/>
      </w:r>
    </w:p>
    <w:p w14:paraId="0AF07D2B" w14:textId="63F07DC5" w:rsidR="00CC1DD7" w:rsidRPr="00096E86" w:rsidRDefault="00CC1DD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10.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Prioritet funkcionalnosti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_Toc100413584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10</w:t>
      </w:r>
      <w:r w:rsidRPr="00096E86">
        <w:rPr>
          <w:noProof/>
          <w:lang w:val="sr-Latn-RS"/>
        </w:rPr>
        <w:fldChar w:fldCharType="end"/>
      </w:r>
    </w:p>
    <w:p w14:paraId="46FE9CEF" w14:textId="4BE5928A" w:rsidR="00CC1DD7" w:rsidRPr="00096E86" w:rsidRDefault="00CC1DD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11.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Nefunkcionalni zahtevi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_Toc100413585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11</w:t>
      </w:r>
      <w:r w:rsidRPr="00096E86">
        <w:rPr>
          <w:noProof/>
          <w:lang w:val="sr-Latn-RS"/>
        </w:rPr>
        <w:fldChar w:fldCharType="end"/>
      </w:r>
    </w:p>
    <w:p w14:paraId="30D74D26" w14:textId="61A5C555" w:rsidR="00CC1DD7" w:rsidRPr="00096E86" w:rsidRDefault="00CC1DD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11.1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Zahtevi u pogledu standardizacije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_Toc100413586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11</w:t>
      </w:r>
      <w:r w:rsidRPr="00096E86">
        <w:rPr>
          <w:noProof/>
          <w:lang w:val="sr-Latn-RS"/>
        </w:rPr>
        <w:fldChar w:fldCharType="end"/>
      </w:r>
    </w:p>
    <w:p w14:paraId="4EB779DA" w14:textId="76702DDA" w:rsidR="00CC1DD7" w:rsidRPr="00096E86" w:rsidRDefault="00CC1DD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11.2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Sistemski zahtevi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_Toc100413587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11</w:t>
      </w:r>
      <w:r w:rsidRPr="00096E86">
        <w:rPr>
          <w:noProof/>
          <w:lang w:val="sr-Latn-RS"/>
        </w:rPr>
        <w:fldChar w:fldCharType="end"/>
      </w:r>
    </w:p>
    <w:p w14:paraId="6FCA923C" w14:textId="06A7D96B" w:rsidR="00CC1DD7" w:rsidRPr="00096E86" w:rsidRDefault="00CC1DD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11.3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Zahtevi u pogledu performansi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_Toc100413588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11</w:t>
      </w:r>
      <w:r w:rsidRPr="00096E86">
        <w:rPr>
          <w:noProof/>
          <w:lang w:val="sr-Latn-RS"/>
        </w:rPr>
        <w:fldChar w:fldCharType="end"/>
      </w:r>
    </w:p>
    <w:p w14:paraId="4958F32B" w14:textId="0FEAF7FB" w:rsidR="00CC1DD7" w:rsidRPr="00096E86" w:rsidRDefault="00CC1DD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11.4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Zahtevi u pogledu okruženja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_Toc100413589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11</w:t>
      </w:r>
      <w:r w:rsidRPr="00096E86">
        <w:rPr>
          <w:noProof/>
          <w:lang w:val="sr-Latn-RS"/>
        </w:rPr>
        <w:fldChar w:fldCharType="end"/>
      </w:r>
    </w:p>
    <w:p w14:paraId="74759DB2" w14:textId="2E5F88A0" w:rsidR="00CC1DD7" w:rsidRPr="00096E86" w:rsidRDefault="00CC1DD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12.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Dokumentacija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_Toc100413590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11</w:t>
      </w:r>
      <w:r w:rsidRPr="00096E86">
        <w:rPr>
          <w:noProof/>
          <w:lang w:val="sr-Latn-RS"/>
        </w:rPr>
        <w:fldChar w:fldCharType="end"/>
      </w:r>
    </w:p>
    <w:p w14:paraId="5F2FB723" w14:textId="0CB8D2FD" w:rsidR="00CC1DD7" w:rsidRPr="00096E86" w:rsidRDefault="00CC1DD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12.1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Korisničko uputstvo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_Toc100413591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11</w:t>
      </w:r>
      <w:r w:rsidRPr="00096E86">
        <w:rPr>
          <w:noProof/>
          <w:lang w:val="sr-Latn-RS"/>
        </w:rPr>
        <w:fldChar w:fldCharType="end"/>
      </w:r>
    </w:p>
    <w:p w14:paraId="4491B51F" w14:textId="1293BA80" w:rsidR="00CC1DD7" w:rsidRPr="00096E86" w:rsidRDefault="00CC1DD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12.2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i/>
          <w:iCs/>
          <w:noProof/>
          <w:lang w:val="sr-Latn-RS"/>
        </w:rPr>
        <w:t>Online</w:t>
      </w:r>
      <w:r w:rsidRPr="00096E86">
        <w:rPr>
          <w:noProof/>
          <w:lang w:val="sr-Latn-RS"/>
        </w:rPr>
        <w:t xml:space="preserve"> uputstvo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_Toc100413592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11</w:t>
      </w:r>
      <w:r w:rsidRPr="00096E86">
        <w:rPr>
          <w:noProof/>
          <w:lang w:val="sr-Latn-RS"/>
        </w:rPr>
        <w:fldChar w:fldCharType="end"/>
      </w:r>
    </w:p>
    <w:p w14:paraId="24DE4652" w14:textId="1E292291" w:rsidR="00CC1DD7" w:rsidRPr="00096E86" w:rsidRDefault="00CC1DD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12.3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Uputstvo za instalaciju i konfigurisanje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_Toc100413593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11</w:t>
      </w:r>
      <w:r w:rsidRPr="00096E86">
        <w:rPr>
          <w:noProof/>
          <w:lang w:val="sr-Latn-RS"/>
        </w:rPr>
        <w:fldChar w:fldCharType="end"/>
      </w:r>
    </w:p>
    <w:p w14:paraId="7E3C8C61" w14:textId="0361B77D" w:rsidR="00CC1DD7" w:rsidRPr="00096E86" w:rsidRDefault="00CC1DD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</w:pPr>
      <w:r w:rsidRPr="00096E86">
        <w:rPr>
          <w:noProof/>
          <w:lang w:val="sr-Latn-RS"/>
        </w:rPr>
        <w:t>12.4</w:t>
      </w:r>
      <w:r w:rsidRPr="00096E86">
        <w:rPr>
          <w:rFonts w:asciiTheme="minorHAnsi" w:eastAsiaTheme="minorEastAsia" w:hAnsiTheme="minorHAnsi" w:cstheme="minorBidi"/>
          <w:noProof/>
          <w:sz w:val="22"/>
          <w:szCs w:val="22"/>
          <w:lang w:val="sr-Latn-RS" w:eastAsia="en-US"/>
        </w:rPr>
        <w:tab/>
      </w:r>
      <w:r w:rsidRPr="00096E86">
        <w:rPr>
          <w:noProof/>
          <w:lang w:val="sr-Latn-RS"/>
        </w:rPr>
        <w:t>Pakovanje proizvoda</w:t>
      </w:r>
      <w:r w:rsidRPr="00096E86">
        <w:rPr>
          <w:noProof/>
          <w:lang w:val="sr-Latn-RS"/>
        </w:rPr>
        <w:tab/>
      </w:r>
      <w:r w:rsidRPr="00096E86">
        <w:rPr>
          <w:noProof/>
          <w:lang w:val="sr-Latn-RS"/>
        </w:rPr>
        <w:fldChar w:fldCharType="begin"/>
      </w:r>
      <w:r w:rsidRPr="00096E86">
        <w:rPr>
          <w:noProof/>
          <w:lang w:val="sr-Latn-RS"/>
        </w:rPr>
        <w:instrText xml:space="preserve"> PAGEREF _Toc100413594 \h </w:instrText>
      </w:r>
      <w:r w:rsidRPr="00096E86">
        <w:rPr>
          <w:noProof/>
          <w:lang w:val="sr-Latn-RS"/>
        </w:rPr>
      </w:r>
      <w:r w:rsidRPr="00096E86">
        <w:rPr>
          <w:noProof/>
          <w:lang w:val="sr-Latn-RS"/>
        </w:rPr>
        <w:fldChar w:fldCharType="separate"/>
      </w:r>
      <w:r w:rsidRPr="00096E86">
        <w:rPr>
          <w:noProof/>
          <w:lang w:val="sr-Latn-RS"/>
        </w:rPr>
        <w:t>11</w:t>
      </w:r>
      <w:r w:rsidRPr="00096E86">
        <w:rPr>
          <w:noProof/>
          <w:lang w:val="sr-Latn-RS"/>
        </w:rPr>
        <w:fldChar w:fldCharType="end"/>
      </w:r>
    </w:p>
    <w:p w14:paraId="5B92218F" w14:textId="73E26836" w:rsidR="00206E1F" w:rsidRPr="00096E86" w:rsidRDefault="00206E1F" w:rsidP="003372D3">
      <w:pPr>
        <w:pStyle w:val="Title"/>
        <w:tabs>
          <w:tab w:val="left" w:pos="540"/>
        </w:tabs>
        <w:rPr>
          <w:lang w:val="sr-Latn-RS"/>
        </w:rPr>
      </w:pPr>
      <w:r w:rsidRPr="00096E86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096E86">
        <w:rPr>
          <w:lang w:val="sr-Latn-RS"/>
        </w:rPr>
        <w:br w:type="page"/>
      </w:r>
      <w:r w:rsidR="003372D3" w:rsidRPr="00096E86">
        <w:rPr>
          <w:lang w:val="sr-Latn-RS"/>
        </w:rPr>
        <w:t>Vizija sistema</w:t>
      </w:r>
    </w:p>
    <w:p w14:paraId="101E61A4" w14:textId="77777777" w:rsidR="00206E1F" w:rsidRPr="00096E86" w:rsidRDefault="003372D3">
      <w:pPr>
        <w:pStyle w:val="Heading1"/>
        <w:rPr>
          <w:lang w:val="sr-Latn-RS"/>
        </w:rPr>
      </w:pPr>
      <w:bookmarkStart w:id="0" w:name="_Toc100413555"/>
      <w:r w:rsidRPr="00096E86">
        <w:rPr>
          <w:lang w:val="sr-Latn-RS"/>
        </w:rPr>
        <w:t>Cilj</w:t>
      </w:r>
      <w:r w:rsidR="00CA58C5" w:rsidRPr="00096E86">
        <w:rPr>
          <w:lang w:val="sr-Latn-RS"/>
        </w:rPr>
        <w:t xml:space="preserve"> dokumenta</w:t>
      </w:r>
      <w:bookmarkEnd w:id="0"/>
    </w:p>
    <w:p w14:paraId="78947943" w14:textId="0CA4CAAD" w:rsidR="00206E1F" w:rsidRPr="00096E86" w:rsidRDefault="00B849B5" w:rsidP="00B849B5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Cilj ovog dokumenta je definisanje zahteva visokog nivoa </w:t>
      </w:r>
      <w:r w:rsidR="00977082" w:rsidRPr="00096E86">
        <w:rPr>
          <w:lang w:val="sr-Latn-RS"/>
        </w:rPr>
        <w:t xml:space="preserve">web aplikacije organizovanje košarkaških aktivnosti  – </w:t>
      </w:r>
      <w:r w:rsidR="00977082" w:rsidRPr="00C7422D">
        <w:rPr>
          <w:b/>
          <w:bCs/>
          <w:lang w:val="sr-Latn-RS"/>
        </w:rPr>
        <w:t>Igraj košarku</w:t>
      </w:r>
      <w:r w:rsidRPr="00096E86">
        <w:rPr>
          <w:lang w:val="sr-Latn-RS"/>
        </w:rPr>
        <w:t xml:space="preserve"> u pogledu potreba krajnjih korisnika.</w:t>
      </w:r>
      <w:r w:rsidR="00206E1F" w:rsidRPr="00096E86">
        <w:rPr>
          <w:lang w:val="sr-Latn-RS"/>
        </w:rPr>
        <w:t xml:space="preserve">  </w:t>
      </w:r>
    </w:p>
    <w:p w14:paraId="72FCF161" w14:textId="77777777" w:rsidR="00206E1F" w:rsidRPr="00096E86" w:rsidRDefault="003372D3">
      <w:pPr>
        <w:pStyle w:val="Heading1"/>
        <w:rPr>
          <w:lang w:val="sr-Latn-RS"/>
        </w:rPr>
      </w:pPr>
      <w:bookmarkStart w:id="1" w:name="_Toc100413556"/>
      <w:r w:rsidRPr="00096E86">
        <w:rPr>
          <w:lang w:val="sr-Latn-RS"/>
        </w:rPr>
        <w:t>Opseg</w:t>
      </w:r>
      <w:r w:rsidR="00CA58C5" w:rsidRPr="00096E86">
        <w:rPr>
          <w:lang w:val="sr-Latn-RS"/>
        </w:rPr>
        <w:t xml:space="preserve"> dokumenta</w:t>
      </w:r>
      <w:bookmarkEnd w:id="1"/>
    </w:p>
    <w:p w14:paraId="6CC501C2" w14:textId="704C0211" w:rsidR="00DE518F" w:rsidRPr="00096E86" w:rsidRDefault="00B849B5" w:rsidP="00DE518F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Dokument se odnosi na </w:t>
      </w:r>
      <w:r w:rsidR="00F11A88" w:rsidRPr="00096E86">
        <w:rPr>
          <w:lang w:val="sr-Latn-RS"/>
        </w:rPr>
        <w:t>web aplikaciju</w:t>
      </w:r>
      <w:r w:rsidRPr="00096E86">
        <w:rPr>
          <w:lang w:val="sr-Latn-RS"/>
        </w:rPr>
        <w:t xml:space="preserve"> </w:t>
      </w:r>
      <w:r w:rsidR="00F11A88" w:rsidRPr="00096E86">
        <w:rPr>
          <w:b/>
          <w:bCs/>
          <w:lang w:val="sr-Latn-RS"/>
        </w:rPr>
        <w:t xml:space="preserve">Igraj </w:t>
      </w:r>
      <w:r w:rsidR="00666E9D" w:rsidRPr="00096E86">
        <w:rPr>
          <w:b/>
          <w:bCs/>
          <w:lang w:val="sr-Latn-RS"/>
        </w:rPr>
        <w:t>košarku</w:t>
      </w:r>
      <w:r w:rsidRPr="00096E86">
        <w:rPr>
          <w:lang w:val="sr-Latn-RS"/>
        </w:rPr>
        <w:t xml:space="preserve"> koj</w:t>
      </w:r>
      <w:r w:rsidR="00F11A88" w:rsidRPr="00096E86">
        <w:rPr>
          <w:lang w:val="sr-Latn-RS"/>
        </w:rPr>
        <w:t>a</w:t>
      </w:r>
      <w:r w:rsidRPr="00096E86">
        <w:rPr>
          <w:lang w:val="sr-Latn-RS"/>
        </w:rPr>
        <w:t xml:space="preserve"> će biti razvijen</w:t>
      </w:r>
      <w:r w:rsidR="00F11A88" w:rsidRPr="00096E86">
        <w:rPr>
          <w:lang w:val="sr-Latn-RS"/>
        </w:rPr>
        <w:t>a</w:t>
      </w:r>
      <w:r w:rsidRPr="00096E86">
        <w:rPr>
          <w:lang w:val="sr-Latn-RS"/>
        </w:rPr>
        <w:t xml:space="preserve"> od strane</w:t>
      </w:r>
      <w:r w:rsidR="00977082" w:rsidRPr="00096E86">
        <w:rPr>
          <w:lang w:val="sr-Latn-RS"/>
        </w:rPr>
        <w:t xml:space="preserve"> tima</w:t>
      </w:r>
      <w:r w:rsidRPr="00096E86">
        <w:rPr>
          <w:lang w:val="sr-Latn-RS"/>
        </w:rPr>
        <w:t xml:space="preserve"> </w:t>
      </w:r>
      <w:r w:rsidR="00977082" w:rsidRPr="00096E86">
        <w:rPr>
          <w:lang w:val="sr-Latn-RS"/>
        </w:rPr>
        <w:t>Dva stranca</w:t>
      </w:r>
      <w:r w:rsidRPr="00096E86">
        <w:rPr>
          <w:lang w:val="sr-Latn-RS"/>
        </w:rPr>
        <w:t xml:space="preserve">. </w:t>
      </w:r>
      <w:r w:rsidR="00F11A88" w:rsidRPr="00096E86">
        <w:rPr>
          <w:lang w:val="sr-Latn-RS"/>
        </w:rPr>
        <w:t xml:space="preserve">Namena sistema je efikasna komunikacija i pronalazak </w:t>
      </w:r>
      <w:r w:rsidR="00666E9D" w:rsidRPr="00096E86">
        <w:rPr>
          <w:lang w:val="sr-Latn-RS"/>
        </w:rPr>
        <w:t>igrača</w:t>
      </w:r>
      <w:r w:rsidR="00F11A88" w:rsidRPr="00096E86">
        <w:rPr>
          <w:lang w:val="sr-Latn-RS"/>
        </w:rPr>
        <w:t xml:space="preserve"> za igranje </w:t>
      </w:r>
      <w:r w:rsidR="00666E9D" w:rsidRPr="00096E86">
        <w:rPr>
          <w:lang w:val="sr-Latn-RS"/>
        </w:rPr>
        <w:t>košarke</w:t>
      </w:r>
      <w:r w:rsidR="005D3874" w:rsidRPr="00096E86">
        <w:rPr>
          <w:lang w:val="sr-Latn-RS"/>
        </w:rPr>
        <w:t>,</w:t>
      </w:r>
      <w:r w:rsidR="00F11A88" w:rsidRPr="00096E86">
        <w:rPr>
          <w:lang w:val="sr-Latn-RS"/>
        </w:rPr>
        <w:t xml:space="preserve"> između svih generacija, kreiranja timova, </w:t>
      </w:r>
      <w:r w:rsidR="00071A18" w:rsidRPr="00096E86">
        <w:rPr>
          <w:lang w:val="sr-Latn-RS"/>
        </w:rPr>
        <w:t>kreiranje</w:t>
      </w:r>
      <w:r w:rsidR="005D3874" w:rsidRPr="00096E86">
        <w:rPr>
          <w:lang w:val="sr-Latn-RS"/>
        </w:rPr>
        <w:t xml:space="preserve"> </w:t>
      </w:r>
      <w:r w:rsidR="00666E9D" w:rsidRPr="00096E86">
        <w:rPr>
          <w:lang w:val="sr-Latn-RS"/>
        </w:rPr>
        <w:t>različitih</w:t>
      </w:r>
      <w:r w:rsidR="003F4C5F" w:rsidRPr="00096E86">
        <w:rPr>
          <w:lang w:val="sr-Latn-RS"/>
        </w:rPr>
        <w:t xml:space="preserve"> </w:t>
      </w:r>
      <w:r w:rsidR="00071A18" w:rsidRPr="00096E86">
        <w:rPr>
          <w:lang w:val="sr-Latn-RS"/>
        </w:rPr>
        <w:t>aktivnosti</w:t>
      </w:r>
      <w:r w:rsidR="00F11A88" w:rsidRPr="00096E86">
        <w:rPr>
          <w:lang w:val="sr-Latn-RS"/>
        </w:rPr>
        <w:t xml:space="preserve"> i pružanje što više informacija o</w:t>
      </w:r>
      <w:r w:rsidR="00071A18" w:rsidRPr="00096E86">
        <w:rPr>
          <w:lang w:val="sr-Latn-RS"/>
        </w:rPr>
        <w:t xml:space="preserve"> tim aktivnostima</w:t>
      </w:r>
      <w:r w:rsidR="00F11A88" w:rsidRPr="00096E86">
        <w:rPr>
          <w:lang w:val="sr-Latn-RS"/>
        </w:rPr>
        <w:t>.</w:t>
      </w:r>
    </w:p>
    <w:p w14:paraId="5CE1627D" w14:textId="77777777" w:rsidR="00206E1F" w:rsidRPr="00096E86" w:rsidRDefault="003372D3">
      <w:pPr>
        <w:pStyle w:val="Heading1"/>
        <w:rPr>
          <w:lang w:val="sr-Latn-RS"/>
        </w:rPr>
      </w:pPr>
      <w:bookmarkStart w:id="2" w:name="_Toc100413557"/>
      <w:r w:rsidRPr="00096E86">
        <w:rPr>
          <w:lang w:val="sr-Latn-RS"/>
        </w:rPr>
        <w:t>Reference</w:t>
      </w:r>
      <w:bookmarkEnd w:id="2"/>
    </w:p>
    <w:p w14:paraId="4D8C4EB8" w14:textId="77777777" w:rsidR="00206E1F" w:rsidRPr="00096E86" w:rsidRDefault="003372D3">
      <w:pPr>
        <w:pStyle w:val="BodyText"/>
        <w:rPr>
          <w:lang w:val="sr-Latn-RS"/>
        </w:rPr>
      </w:pPr>
      <w:r w:rsidRPr="00096E86">
        <w:rPr>
          <w:lang w:val="sr-Latn-RS"/>
        </w:rPr>
        <w:t>Spisak korišćene literature</w:t>
      </w:r>
      <w:r w:rsidR="00206E1F" w:rsidRPr="00096E86">
        <w:rPr>
          <w:lang w:val="sr-Latn-RS"/>
        </w:rPr>
        <w:t>:</w:t>
      </w:r>
    </w:p>
    <w:p w14:paraId="1AB4C59C" w14:textId="287A781B" w:rsidR="00DE518F" w:rsidRPr="00096E86" w:rsidRDefault="005D3874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096E86">
        <w:rPr>
          <w:lang w:val="sr-Latn-RS"/>
        </w:rPr>
        <w:t xml:space="preserve">Igraj </w:t>
      </w:r>
      <w:r w:rsidR="00666E9D" w:rsidRPr="00096E86">
        <w:rPr>
          <w:lang w:val="sr-Latn-RS"/>
        </w:rPr>
        <w:t>košarku</w:t>
      </w:r>
      <w:r w:rsidR="00DE518F" w:rsidRPr="00096E86">
        <w:rPr>
          <w:lang w:val="sr-Latn-RS"/>
        </w:rPr>
        <w:t xml:space="preserve"> –</w:t>
      </w:r>
      <w:r w:rsidRPr="00096E86">
        <w:rPr>
          <w:lang w:val="sr-Latn-RS"/>
        </w:rPr>
        <w:t xml:space="preserve"> </w:t>
      </w:r>
      <w:r w:rsidR="00096E86">
        <w:rPr>
          <w:lang w:val="sr-Latn-RS"/>
        </w:rPr>
        <w:t>D</w:t>
      </w:r>
      <w:r w:rsidRPr="00096E86">
        <w:rPr>
          <w:lang w:val="sr-Latn-RS"/>
        </w:rPr>
        <w:t>01_PredlogProjekta</w:t>
      </w:r>
      <w:r w:rsidR="00DE518F" w:rsidRPr="00096E86">
        <w:rPr>
          <w:lang w:val="sr-Latn-RS"/>
        </w:rPr>
        <w:t xml:space="preserve">, </w:t>
      </w:r>
      <w:r w:rsidRPr="00096E86">
        <w:rPr>
          <w:lang w:val="sr-Latn-RS"/>
        </w:rPr>
        <w:t>SWE-Igraj košarku-01</w:t>
      </w:r>
      <w:r w:rsidR="00DE518F" w:rsidRPr="00096E86">
        <w:rPr>
          <w:lang w:val="sr-Latn-RS"/>
        </w:rPr>
        <w:t xml:space="preserve">, V1.0, </w:t>
      </w:r>
      <w:r w:rsidRPr="00096E86">
        <w:rPr>
          <w:lang w:val="sr-Latn-RS"/>
        </w:rPr>
        <w:t>2022</w:t>
      </w:r>
      <w:r w:rsidR="00DE518F" w:rsidRPr="00096E86">
        <w:rPr>
          <w:lang w:val="sr-Latn-RS"/>
        </w:rPr>
        <w:t xml:space="preserve">, </w:t>
      </w:r>
      <w:r w:rsidRPr="00096E86">
        <w:rPr>
          <w:lang w:val="sr-Latn-RS"/>
        </w:rPr>
        <w:t>Dva stranca</w:t>
      </w:r>
      <w:r w:rsidR="00DE518F" w:rsidRPr="00096E86">
        <w:rPr>
          <w:lang w:val="sr-Latn-RS"/>
        </w:rPr>
        <w:t>.</w:t>
      </w:r>
    </w:p>
    <w:p w14:paraId="3EAAF8ED" w14:textId="77777777" w:rsidR="00206E1F" w:rsidRPr="00096E86" w:rsidRDefault="003372D3" w:rsidP="003372D3">
      <w:pPr>
        <w:pStyle w:val="Heading1"/>
        <w:rPr>
          <w:lang w:val="sr-Latn-RS"/>
        </w:rPr>
      </w:pPr>
      <w:bookmarkStart w:id="3" w:name="_Toc100413558"/>
      <w:r w:rsidRPr="00096E86">
        <w:rPr>
          <w:lang w:val="sr-Latn-RS"/>
        </w:rPr>
        <w:t>Pozicioniranje proizvoda</w:t>
      </w:r>
      <w:bookmarkEnd w:id="3"/>
    </w:p>
    <w:p w14:paraId="401C77F6" w14:textId="77777777" w:rsidR="00206E1F" w:rsidRPr="00096E86" w:rsidRDefault="003372D3" w:rsidP="003372D3">
      <w:pPr>
        <w:pStyle w:val="Heading2"/>
        <w:rPr>
          <w:lang w:val="sr-Latn-RS"/>
        </w:rPr>
      </w:pPr>
      <w:bookmarkStart w:id="4" w:name="_Toc100413559"/>
      <w:r w:rsidRPr="00096E86">
        <w:rPr>
          <w:lang w:val="sr-Latn-RS"/>
        </w:rPr>
        <w:t>Poslovne mogućnosti</w:t>
      </w:r>
      <w:bookmarkEnd w:id="4"/>
    </w:p>
    <w:p w14:paraId="1F32E65F" w14:textId="2CCD0F89" w:rsidR="00E061BD" w:rsidRPr="00096E86" w:rsidRDefault="00A46AE8" w:rsidP="00A41797">
      <w:pPr>
        <w:pStyle w:val="BodyText"/>
        <w:rPr>
          <w:lang w:val="sr-Latn-RS"/>
        </w:rPr>
      </w:pPr>
      <w:r w:rsidRPr="00096E86">
        <w:rPr>
          <w:b/>
          <w:bCs/>
          <w:lang w:val="sr-Latn-RS"/>
        </w:rPr>
        <w:t xml:space="preserve">Igraj </w:t>
      </w:r>
      <w:r w:rsidR="00666E9D" w:rsidRPr="00096E86">
        <w:rPr>
          <w:b/>
          <w:bCs/>
          <w:lang w:val="sr-Latn-RS"/>
        </w:rPr>
        <w:t>košarku</w:t>
      </w:r>
      <w:r w:rsidR="00E061BD" w:rsidRPr="00096E86">
        <w:rPr>
          <w:lang w:val="sr-Latn-RS"/>
        </w:rPr>
        <w:t xml:space="preserve"> predstavlja</w:t>
      </w:r>
      <w:r w:rsidRPr="00096E86">
        <w:rPr>
          <w:lang w:val="sr-Latn-RS"/>
        </w:rPr>
        <w:t xml:space="preserve"> web aplikaciju koja </w:t>
      </w:r>
      <w:r w:rsidR="00666E9D" w:rsidRPr="00096E86">
        <w:rPr>
          <w:lang w:val="sr-Latn-RS"/>
        </w:rPr>
        <w:t>omogućava</w:t>
      </w:r>
      <w:r w:rsidR="00E061BD" w:rsidRPr="00096E86">
        <w:rPr>
          <w:lang w:val="sr-Latn-RS"/>
        </w:rPr>
        <w:t xml:space="preserve"> pr</w:t>
      </w:r>
      <w:r w:rsidRPr="00096E86">
        <w:rPr>
          <w:lang w:val="sr-Latn-RS"/>
        </w:rPr>
        <w:t>ikaz</w:t>
      </w:r>
      <w:r w:rsidR="00E061BD" w:rsidRPr="00096E86">
        <w:rPr>
          <w:lang w:val="sr-Latn-RS"/>
        </w:rPr>
        <w:t xml:space="preserve">, kreiranje i održavanje </w:t>
      </w:r>
      <w:r w:rsidRPr="00096E86">
        <w:rPr>
          <w:lang w:val="sr-Latn-RS"/>
        </w:rPr>
        <w:t xml:space="preserve">svih bitnijih </w:t>
      </w:r>
      <w:r w:rsidR="00666E9D" w:rsidRPr="00096E86">
        <w:rPr>
          <w:lang w:val="sr-Latn-RS"/>
        </w:rPr>
        <w:t>košarkaških</w:t>
      </w:r>
      <w:r w:rsidRPr="00096E86">
        <w:rPr>
          <w:lang w:val="sr-Latn-RS"/>
        </w:rPr>
        <w:t xml:space="preserve"> </w:t>
      </w:r>
      <w:r w:rsidR="00666E9D" w:rsidRPr="00096E86">
        <w:rPr>
          <w:lang w:val="sr-Latn-RS"/>
        </w:rPr>
        <w:t>događaja</w:t>
      </w:r>
      <w:r w:rsidRPr="00096E86">
        <w:rPr>
          <w:lang w:val="sr-Latn-RS"/>
        </w:rPr>
        <w:t xml:space="preserve">. </w:t>
      </w:r>
      <w:r w:rsidR="00E061BD" w:rsidRPr="00096E86">
        <w:rPr>
          <w:lang w:val="sr-Latn-RS"/>
        </w:rPr>
        <w:t>Karakteristični sadržaji koj</w:t>
      </w:r>
      <w:r w:rsidRPr="00096E86">
        <w:rPr>
          <w:lang w:val="sr-Latn-RS"/>
        </w:rPr>
        <w:t>a</w:t>
      </w:r>
      <w:r w:rsidR="00E061BD" w:rsidRPr="00096E86">
        <w:rPr>
          <w:lang w:val="sr-Latn-RS"/>
        </w:rPr>
        <w:t xml:space="preserve"> </w:t>
      </w:r>
      <w:r w:rsidRPr="00096E86">
        <w:rPr>
          <w:lang w:val="sr-Latn-RS"/>
        </w:rPr>
        <w:t xml:space="preserve">ova aplikacija poseduje </w:t>
      </w:r>
      <w:r w:rsidR="00A41797" w:rsidRPr="00096E86">
        <w:rPr>
          <w:lang w:val="sr-Latn-RS"/>
        </w:rPr>
        <w:t>jeste</w:t>
      </w:r>
      <w:r w:rsidRPr="00096E86">
        <w:rPr>
          <w:lang w:val="sr-Latn-RS"/>
        </w:rPr>
        <w:t xml:space="preserve"> </w:t>
      </w:r>
      <w:r w:rsidR="00A41797" w:rsidRPr="00096E86">
        <w:rPr>
          <w:lang w:val="sr-Latn-RS"/>
        </w:rPr>
        <w:t>prikaz o trenutnom stanju na terenima</w:t>
      </w:r>
      <w:r w:rsidR="00930725" w:rsidRPr="00096E86">
        <w:rPr>
          <w:lang w:val="sr-Latn-RS"/>
        </w:rPr>
        <w:t xml:space="preserve">, </w:t>
      </w:r>
      <w:r w:rsidR="00E061BD" w:rsidRPr="00096E86">
        <w:rPr>
          <w:lang w:val="sr-Latn-RS"/>
        </w:rPr>
        <w:t xml:space="preserve">podaci o </w:t>
      </w:r>
      <w:r w:rsidR="00666E9D" w:rsidRPr="00096E86">
        <w:rPr>
          <w:lang w:val="sr-Latn-RS"/>
        </w:rPr>
        <w:t>igračima</w:t>
      </w:r>
      <w:r w:rsidR="00A41797" w:rsidRPr="00096E86">
        <w:rPr>
          <w:lang w:val="sr-Latn-RS"/>
        </w:rPr>
        <w:t xml:space="preserve"> </w:t>
      </w:r>
      <w:r w:rsidR="00930725" w:rsidRPr="00096E86">
        <w:rPr>
          <w:lang w:val="sr-Latn-RS"/>
        </w:rPr>
        <w:t>i organiz</w:t>
      </w:r>
      <w:r w:rsidR="00A41797" w:rsidRPr="00096E86">
        <w:rPr>
          <w:lang w:val="sr-Latn-RS"/>
        </w:rPr>
        <w:t>atorima, kao i rezervaciju lokacija raznim organizacijama i organizatorima kao sto su treneri, vlasnici hala i terena</w:t>
      </w:r>
      <w:r w:rsidR="007324C2" w:rsidRPr="00096E86">
        <w:rPr>
          <w:lang w:val="sr-Latn-RS"/>
        </w:rPr>
        <w:t xml:space="preserve">. </w:t>
      </w:r>
      <w:r w:rsidR="00666E9D" w:rsidRPr="00096E86">
        <w:rPr>
          <w:lang w:val="sr-Latn-RS"/>
        </w:rPr>
        <w:t>Obezbeđuje</w:t>
      </w:r>
      <w:r w:rsidR="007324C2" w:rsidRPr="00096E86">
        <w:rPr>
          <w:lang w:val="sr-Latn-RS"/>
        </w:rPr>
        <w:t xml:space="preserve"> </w:t>
      </w:r>
      <w:r w:rsidR="00666E9D" w:rsidRPr="00096E86">
        <w:rPr>
          <w:lang w:val="sr-Latn-RS"/>
        </w:rPr>
        <w:t>čitav</w:t>
      </w:r>
      <w:r w:rsidR="007324C2" w:rsidRPr="00096E86">
        <w:rPr>
          <w:lang w:val="sr-Latn-RS"/>
        </w:rPr>
        <w:t xml:space="preserve"> jedan sistem za organizovanje rekreativne </w:t>
      </w:r>
      <w:r w:rsidR="00666E9D" w:rsidRPr="00096E86">
        <w:rPr>
          <w:lang w:val="sr-Latn-RS"/>
        </w:rPr>
        <w:t>košarke</w:t>
      </w:r>
      <w:r w:rsidR="007324C2" w:rsidRPr="00096E86">
        <w:rPr>
          <w:lang w:val="sr-Latn-RS"/>
        </w:rPr>
        <w:t>.</w:t>
      </w:r>
    </w:p>
    <w:p w14:paraId="7EBC815B" w14:textId="2C485BA6" w:rsidR="00712834" w:rsidRPr="00096E86" w:rsidRDefault="007324C2" w:rsidP="00712834">
      <w:pPr>
        <w:pStyle w:val="BodyText"/>
        <w:rPr>
          <w:lang w:val="sr-Latn-RS"/>
        </w:rPr>
      </w:pPr>
      <w:r w:rsidRPr="00C7422D">
        <w:rPr>
          <w:b/>
          <w:bCs/>
          <w:lang w:val="sr-Latn-RS"/>
        </w:rPr>
        <w:t xml:space="preserve">Igraj </w:t>
      </w:r>
      <w:r w:rsidR="00666E9D" w:rsidRPr="00C7422D">
        <w:rPr>
          <w:b/>
          <w:bCs/>
          <w:lang w:val="sr-Latn-RS"/>
        </w:rPr>
        <w:t>košarku</w:t>
      </w:r>
      <w:r w:rsidR="00712834" w:rsidRPr="00096E86">
        <w:rPr>
          <w:lang w:val="sr-Latn-RS"/>
        </w:rPr>
        <w:t xml:space="preserve"> neće obrađivati domen</w:t>
      </w:r>
      <w:r w:rsidR="00D05D70" w:rsidRPr="00096E86">
        <w:rPr>
          <w:lang w:val="sr-Latn-RS"/>
        </w:rPr>
        <w:t xml:space="preserve"> organizaciju profesionalnih</w:t>
      </w:r>
      <w:r w:rsidR="00712834" w:rsidRPr="00096E86">
        <w:rPr>
          <w:lang w:val="sr-Latn-RS"/>
        </w:rPr>
        <w:t xml:space="preserve"> </w:t>
      </w:r>
      <w:r w:rsidRPr="00096E86">
        <w:rPr>
          <w:lang w:val="sr-Latn-RS"/>
        </w:rPr>
        <w:t>utakmica</w:t>
      </w:r>
      <w:r w:rsidR="00712834" w:rsidRPr="00096E86">
        <w:rPr>
          <w:lang w:val="sr-Latn-RS"/>
        </w:rPr>
        <w:t xml:space="preserve"> jer se podrazumeva korišćenje postojećih sistema kao što </w:t>
      </w:r>
      <w:r w:rsidR="00C70D0E" w:rsidRPr="00096E86">
        <w:rPr>
          <w:lang w:val="sr-Latn-RS"/>
        </w:rPr>
        <w:t>su razni</w:t>
      </w:r>
      <w:r w:rsidR="00D05D70" w:rsidRPr="00096E86">
        <w:rPr>
          <w:lang w:val="sr-Latn-RS"/>
        </w:rPr>
        <w:t xml:space="preserve"> </w:t>
      </w:r>
      <w:r w:rsidR="00C70D0E" w:rsidRPr="00096E86">
        <w:rPr>
          <w:lang w:val="sr-Latn-RS"/>
        </w:rPr>
        <w:t xml:space="preserve">informacioni </w:t>
      </w:r>
      <w:r w:rsidR="00D05D70" w:rsidRPr="00096E86">
        <w:rPr>
          <w:lang w:val="sr-Latn-RS"/>
        </w:rPr>
        <w:t xml:space="preserve">portali i </w:t>
      </w:r>
      <w:r w:rsidR="00C70D0E" w:rsidRPr="00096E86">
        <w:rPr>
          <w:lang w:val="sr-Latn-RS"/>
        </w:rPr>
        <w:t>lokalne organizacije.</w:t>
      </w:r>
    </w:p>
    <w:p w14:paraId="1235CE93" w14:textId="22E36A56" w:rsidR="00C70D0E" w:rsidRPr="00096E86" w:rsidRDefault="00C70D0E" w:rsidP="00C70D0E">
      <w:pPr>
        <w:pStyle w:val="BodyText"/>
        <w:rPr>
          <w:lang w:val="sr-Latn-RS"/>
        </w:rPr>
      </w:pPr>
      <w:r w:rsidRPr="00C7422D">
        <w:rPr>
          <w:b/>
          <w:bCs/>
          <w:lang w:val="sr-Latn-RS"/>
        </w:rPr>
        <w:t xml:space="preserve">Igraj </w:t>
      </w:r>
      <w:r w:rsidR="00666E9D" w:rsidRPr="00C7422D">
        <w:rPr>
          <w:b/>
          <w:bCs/>
          <w:lang w:val="sr-Latn-RS"/>
        </w:rPr>
        <w:t>košarku</w:t>
      </w:r>
      <w:r w:rsidRPr="00096E86">
        <w:rPr>
          <w:lang w:val="sr-Latn-RS"/>
        </w:rPr>
        <w:t xml:space="preserve"> </w:t>
      </w:r>
      <w:r w:rsidR="00712834" w:rsidRPr="00096E86">
        <w:rPr>
          <w:lang w:val="sr-Latn-RS"/>
        </w:rPr>
        <w:t>će imati dvojezičnu podršku, za srpski i engleski jezik</w:t>
      </w:r>
      <w:r w:rsidRPr="00096E86">
        <w:rPr>
          <w:lang w:val="sr-Latn-RS"/>
        </w:rPr>
        <w:t>.</w:t>
      </w:r>
      <w:r w:rsidR="00712834" w:rsidRPr="00096E86">
        <w:rPr>
          <w:lang w:val="sr-Latn-RS"/>
        </w:rPr>
        <w:t xml:space="preserve"> </w:t>
      </w:r>
      <w:r w:rsidRPr="00096E86">
        <w:rPr>
          <w:lang w:val="sr-Latn-RS"/>
        </w:rPr>
        <w:t>Unos svih podataka će biti zahtevan na srpskom ili engleskom jeziku.</w:t>
      </w:r>
    </w:p>
    <w:p w14:paraId="20BB7EC4" w14:textId="3542911B" w:rsidR="00712834" w:rsidRPr="00096E86" w:rsidRDefault="00712834" w:rsidP="000817C9">
      <w:pPr>
        <w:pStyle w:val="BodyText"/>
        <w:rPr>
          <w:lang w:val="sr-Latn-RS"/>
        </w:rPr>
      </w:pPr>
    </w:p>
    <w:p w14:paraId="53FADEAC" w14:textId="77777777" w:rsidR="00206E1F" w:rsidRPr="00096E86" w:rsidRDefault="00B849B5" w:rsidP="00B849B5">
      <w:pPr>
        <w:pStyle w:val="Heading2"/>
        <w:rPr>
          <w:lang w:val="sr-Latn-RS"/>
        </w:rPr>
      </w:pPr>
      <w:bookmarkStart w:id="5" w:name="_Toc100413560"/>
      <w:r w:rsidRPr="00096E86">
        <w:rPr>
          <w:lang w:val="sr-Latn-RS"/>
        </w:rPr>
        <w:t>Postavka</w:t>
      </w:r>
      <w:r w:rsidR="00D44844" w:rsidRPr="00096E86">
        <w:rPr>
          <w:lang w:val="sr-Latn-RS"/>
        </w:rPr>
        <w:t xml:space="preserve"> problema</w:t>
      </w:r>
      <w:bookmarkEnd w:id="5"/>
      <w:r w:rsidR="00206E1F" w:rsidRPr="00096E86">
        <w:rPr>
          <w:lang w:val="sr-Latn-RS"/>
        </w:rPr>
        <w:t xml:space="preserve"> </w:t>
      </w:r>
    </w:p>
    <w:p w14:paraId="5A3D5289" w14:textId="77777777" w:rsidR="00206E1F" w:rsidRPr="00096E86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096E86" w14:paraId="6C508445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943ABE" w14:textId="77777777" w:rsidR="00206E1F" w:rsidRPr="00096E86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096E86">
              <w:rPr>
                <w:i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9E7738" w14:textId="51725545" w:rsidR="00206E1F" w:rsidRPr="00096E86" w:rsidRDefault="00A2749F">
            <w:pPr>
              <w:pStyle w:val="BodyText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Veliki broj ljudi ne može da se organizuje i informiše o aktuelnim košarkaškim aktivnostima.</w:t>
            </w:r>
          </w:p>
        </w:tc>
      </w:tr>
      <w:tr w:rsidR="00206E1F" w:rsidRPr="00096E86" w14:paraId="504D6F45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EF3E9B" w14:textId="77777777" w:rsidR="00206E1F" w:rsidRPr="00096E86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096E86">
              <w:rPr>
                <w:i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19DBE" w14:textId="407F5518" w:rsidR="00206E1F" w:rsidRPr="00096E86" w:rsidRDefault="00A2749F">
            <w:pPr>
              <w:pStyle w:val="BodyText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Ljude koji bi želeli da učestvuju ili organizuju razne košarkaške aktivnosti.</w:t>
            </w:r>
          </w:p>
        </w:tc>
      </w:tr>
      <w:tr w:rsidR="00206E1F" w:rsidRPr="00096E86" w14:paraId="40D0D36F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B27D76" w14:textId="77777777" w:rsidR="00206E1F" w:rsidRPr="00096E86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096E86">
              <w:rPr>
                <w:i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83F813" w14:textId="7E02755B" w:rsidR="00206E1F" w:rsidRPr="00096E86" w:rsidRDefault="00A2749F">
            <w:pPr>
              <w:pStyle w:val="BodyText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Neinformisanost ljudi o košarkaškim događajima i njihova loša organizacija.</w:t>
            </w:r>
          </w:p>
        </w:tc>
      </w:tr>
      <w:tr w:rsidR="00A2749F" w:rsidRPr="00096E86" w14:paraId="281A62B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64C1DC5" w14:textId="77777777" w:rsidR="00A2749F" w:rsidRPr="00096E86" w:rsidRDefault="00A2749F" w:rsidP="00A2749F">
            <w:pPr>
              <w:pStyle w:val="BodyText"/>
              <w:ind w:left="72"/>
              <w:rPr>
                <w:i/>
                <w:lang w:val="sr-Latn-RS"/>
              </w:rPr>
            </w:pPr>
            <w:r w:rsidRPr="00096E86">
              <w:rPr>
                <w:i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1EDD3E" w14:textId="43B4573B" w:rsidR="00A2749F" w:rsidRPr="00096E86" w:rsidRDefault="00A2749F" w:rsidP="00A2749F">
            <w:pPr>
              <w:pStyle w:val="BodyText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Omogućiti svim ljudima da lakše mogu da se informišu i organizuju u vezi raznih košarkaških aktivnosti.</w:t>
            </w:r>
          </w:p>
        </w:tc>
      </w:tr>
    </w:tbl>
    <w:p w14:paraId="174A2CD3" w14:textId="77777777" w:rsidR="00206E1F" w:rsidRPr="00096E86" w:rsidRDefault="00206E1F">
      <w:pPr>
        <w:rPr>
          <w:lang w:val="sr-Latn-RS"/>
        </w:rPr>
      </w:pPr>
    </w:p>
    <w:p w14:paraId="13A6576C" w14:textId="77777777" w:rsidR="00206E1F" w:rsidRPr="00096E86" w:rsidRDefault="00B849B5" w:rsidP="00B849B5">
      <w:pPr>
        <w:pStyle w:val="Heading2"/>
        <w:rPr>
          <w:lang w:val="sr-Latn-RS"/>
        </w:rPr>
      </w:pPr>
      <w:bookmarkStart w:id="6" w:name="_Toc100413561"/>
      <w:r w:rsidRPr="00096E86">
        <w:rPr>
          <w:lang w:val="sr-Latn-RS"/>
        </w:rPr>
        <w:t xml:space="preserve">Postavka pozicije </w:t>
      </w:r>
      <w:r w:rsidR="00D44844" w:rsidRPr="00096E86">
        <w:rPr>
          <w:lang w:val="sr-Latn-RS"/>
        </w:rPr>
        <w:t>proizvoda</w:t>
      </w:r>
      <w:bookmarkEnd w:id="6"/>
    </w:p>
    <w:p w14:paraId="6F74899F" w14:textId="77777777" w:rsidR="00206E1F" w:rsidRPr="00096E86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A2749F" w:rsidRPr="00096E86" w14:paraId="37149044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4D08C39" w14:textId="77777777" w:rsidR="00A2749F" w:rsidRPr="00096E86" w:rsidRDefault="00A2749F" w:rsidP="00A2749F">
            <w:pPr>
              <w:pStyle w:val="BodyText"/>
              <w:ind w:left="72"/>
              <w:rPr>
                <w:i/>
                <w:lang w:val="sr-Latn-RS"/>
              </w:rPr>
            </w:pPr>
            <w:r w:rsidRPr="00096E86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A06377" w14:textId="4BF03247" w:rsidR="00A2749F" w:rsidRPr="00096E86" w:rsidRDefault="00A2749F" w:rsidP="00A2749F">
            <w:pPr>
              <w:pStyle w:val="BodyText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Različitim organizatorima košarkaških aktivnosti, kao i svim ljudima koji su ljubitelji sporta.</w:t>
            </w:r>
          </w:p>
        </w:tc>
      </w:tr>
      <w:tr w:rsidR="00A2749F" w:rsidRPr="00096E86" w14:paraId="04695EF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AEF57D9" w14:textId="77777777" w:rsidR="00A2749F" w:rsidRPr="00096E86" w:rsidRDefault="00A2749F" w:rsidP="00A2749F">
            <w:pPr>
              <w:pStyle w:val="BodyText"/>
              <w:ind w:left="72"/>
              <w:rPr>
                <w:i/>
                <w:lang w:val="sr-Latn-RS"/>
              </w:rPr>
            </w:pPr>
            <w:r w:rsidRPr="00096E86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9DCD3" w14:textId="0B6EA90D" w:rsidR="00A2749F" w:rsidRPr="00096E86" w:rsidRDefault="00A2749F" w:rsidP="00A2749F">
            <w:pPr>
              <w:pStyle w:val="BodyText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 xml:space="preserve">Će </w:t>
            </w:r>
            <w:r w:rsidR="00666E9D" w:rsidRPr="00096E86">
              <w:rPr>
                <w:lang w:val="sr-Latn-RS"/>
              </w:rPr>
              <w:t>moći</w:t>
            </w:r>
            <w:r w:rsidRPr="00096E86">
              <w:rPr>
                <w:lang w:val="sr-Latn-RS"/>
              </w:rPr>
              <w:t xml:space="preserve"> da se </w:t>
            </w:r>
            <w:r w:rsidR="00666E9D" w:rsidRPr="00096E86">
              <w:rPr>
                <w:lang w:val="sr-Latn-RS"/>
              </w:rPr>
              <w:t>informišu</w:t>
            </w:r>
            <w:r w:rsidRPr="00096E86">
              <w:rPr>
                <w:lang w:val="sr-Latn-RS"/>
              </w:rPr>
              <w:t xml:space="preserve">, prijave ili organizuju razne </w:t>
            </w:r>
            <w:r w:rsidR="00666E9D" w:rsidRPr="00096E86">
              <w:rPr>
                <w:lang w:val="sr-Latn-RS"/>
              </w:rPr>
              <w:t>košarkaške</w:t>
            </w:r>
            <w:r w:rsidRPr="00096E86">
              <w:rPr>
                <w:lang w:val="sr-Latn-RS"/>
              </w:rPr>
              <w:t xml:space="preserve"> aktivnosti na raznim lokacijama i terenima.</w:t>
            </w:r>
          </w:p>
        </w:tc>
      </w:tr>
      <w:tr w:rsidR="00A2749F" w:rsidRPr="00096E86" w14:paraId="0A89730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6C5104" w14:textId="77777777" w:rsidR="00A2749F" w:rsidRPr="00096E86" w:rsidRDefault="00A2749F" w:rsidP="00A2749F">
            <w:pPr>
              <w:pStyle w:val="BodyText"/>
              <w:ind w:left="72"/>
              <w:rPr>
                <w:i/>
                <w:lang w:val="sr-Latn-RS"/>
              </w:rPr>
            </w:pPr>
            <w:r w:rsidRPr="00096E86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6CDDE5" w14:textId="77777777" w:rsidR="00A2749F" w:rsidRPr="00096E86" w:rsidRDefault="00A2749F" w:rsidP="00A2749F">
            <w:pPr>
              <w:pStyle w:val="BodyText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Web aplikacija.</w:t>
            </w:r>
          </w:p>
        </w:tc>
      </w:tr>
      <w:tr w:rsidR="00A2749F" w:rsidRPr="00096E86" w14:paraId="453AAD1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0FCA42" w14:textId="77777777" w:rsidR="00A2749F" w:rsidRPr="00096E86" w:rsidRDefault="00A2749F" w:rsidP="00A2749F">
            <w:pPr>
              <w:pStyle w:val="BodyText"/>
              <w:ind w:left="72"/>
              <w:rPr>
                <w:i/>
                <w:lang w:val="sr-Latn-RS"/>
              </w:rPr>
            </w:pPr>
            <w:r w:rsidRPr="00096E86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F2E94" w14:textId="1149A2C0" w:rsidR="00A2749F" w:rsidRPr="00096E86" w:rsidRDefault="00A2749F" w:rsidP="00A2749F">
            <w:pPr>
              <w:pStyle w:val="BodyText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Pruža laku i brzu informisanost i organizaciju raznih košarkaških aktivnosti, gde učesnici mogu da vide stanje na terenima i razmenjuju svoja mišljenja..</w:t>
            </w:r>
          </w:p>
        </w:tc>
      </w:tr>
      <w:tr w:rsidR="00A2749F" w:rsidRPr="00096E86" w14:paraId="49A01B18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10516E" w14:textId="77777777" w:rsidR="00A2749F" w:rsidRPr="00096E86" w:rsidRDefault="00A2749F" w:rsidP="00A2749F">
            <w:pPr>
              <w:pStyle w:val="BodyText"/>
              <w:ind w:left="72"/>
              <w:rPr>
                <w:i/>
                <w:lang w:val="sr-Latn-RS"/>
              </w:rPr>
            </w:pPr>
            <w:r w:rsidRPr="00096E86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10DAA1" w14:textId="11C86934" w:rsidR="00A2749F" w:rsidRPr="00096E86" w:rsidRDefault="00CD1F58" w:rsidP="00A2749F">
            <w:pPr>
              <w:pStyle w:val="BodyText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Postojećih aplikacija koje nemaju sve funkcionalnosti koja ova poseduje.</w:t>
            </w:r>
          </w:p>
        </w:tc>
      </w:tr>
      <w:tr w:rsidR="00A2749F" w:rsidRPr="00096E86" w14:paraId="6B9BAA9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E3C41EF" w14:textId="77777777" w:rsidR="00A2749F" w:rsidRPr="00096E86" w:rsidRDefault="00A2749F" w:rsidP="00A2749F">
            <w:pPr>
              <w:pStyle w:val="BodyText"/>
              <w:ind w:left="72"/>
              <w:rPr>
                <w:i/>
                <w:lang w:val="sr-Latn-RS"/>
              </w:rPr>
            </w:pPr>
            <w:r w:rsidRPr="00096E86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BA3BFA" w14:textId="675C0F89" w:rsidR="00A2749F" w:rsidRPr="00096E86" w:rsidRDefault="00CD1F58" w:rsidP="00A2749F">
            <w:pPr>
              <w:pStyle w:val="BodyText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Ljudima obezbediti uvid i bolju organizaciju za sve bitne košarkaške događaje i aktivnosti u njihovim lokacijama, gde će akcenat biti na učesnicima i njihovim mišljenjima.</w:t>
            </w:r>
          </w:p>
        </w:tc>
      </w:tr>
    </w:tbl>
    <w:p w14:paraId="4DECCC68" w14:textId="77777777" w:rsidR="00206E1F" w:rsidRPr="00096E86" w:rsidRDefault="00206E1F">
      <w:pPr>
        <w:rPr>
          <w:lang w:val="sr-Latn-RS"/>
        </w:rPr>
      </w:pPr>
    </w:p>
    <w:p w14:paraId="106A925E" w14:textId="77777777" w:rsidR="00206E1F" w:rsidRPr="00096E86" w:rsidRDefault="00D44844">
      <w:pPr>
        <w:pStyle w:val="Heading1"/>
        <w:rPr>
          <w:lang w:val="sr-Latn-RS"/>
        </w:rPr>
      </w:pPr>
      <w:bookmarkStart w:id="7" w:name="_Toc100413562"/>
      <w:r w:rsidRPr="00096E86">
        <w:rPr>
          <w:lang w:val="sr-Latn-RS"/>
        </w:rPr>
        <w:t>Opis korisnika</w:t>
      </w:r>
      <w:bookmarkEnd w:id="7"/>
    </w:p>
    <w:p w14:paraId="637DD8CB" w14:textId="21D28223" w:rsidR="00206E1F" w:rsidRPr="00096E86" w:rsidRDefault="008D40CE" w:rsidP="009075F6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U ovom odeljku opisani su korisnici </w:t>
      </w:r>
      <w:r w:rsidR="009944B5" w:rsidRPr="00C7422D">
        <w:rPr>
          <w:b/>
          <w:bCs/>
          <w:lang w:val="sr-Latn-RS"/>
        </w:rPr>
        <w:t xml:space="preserve">Igraj </w:t>
      </w:r>
      <w:r w:rsidR="00666E9D" w:rsidRPr="00C7422D">
        <w:rPr>
          <w:b/>
          <w:bCs/>
          <w:lang w:val="sr-Latn-RS"/>
        </w:rPr>
        <w:t>košarku</w:t>
      </w:r>
      <w:r w:rsidRPr="00096E86">
        <w:rPr>
          <w:lang w:val="sr-Latn-RS"/>
        </w:rPr>
        <w:t xml:space="preserve"> </w:t>
      </w:r>
      <w:r w:rsidR="009944B5" w:rsidRPr="00096E86">
        <w:rPr>
          <w:lang w:val="sr-Latn-RS"/>
        </w:rPr>
        <w:t>web aplikacije</w:t>
      </w:r>
      <w:r w:rsidR="00206E1F" w:rsidRPr="00096E86">
        <w:rPr>
          <w:lang w:val="sr-Latn-RS"/>
        </w:rPr>
        <w:t xml:space="preserve">. </w:t>
      </w:r>
      <w:r w:rsidRPr="00096E86">
        <w:rPr>
          <w:lang w:val="sr-Latn-RS"/>
        </w:rPr>
        <w:t xml:space="preserve">Postoje </w:t>
      </w:r>
      <w:r w:rsidR="00593BBE" w:rsidRPr="00096E86">
        <w:rPr>
          <w:lang w:val="sr-Latn-RS"/>
        </w:rPr>
        <w:t>4</w:t>
      </w:r>
      <w:r w:rsidRPr="00096E86">
        <w:rPr>
          <w:lang w:val="sr-Latn-RS"/>
        </w:rPr>
        <w:t xml:space="preserve"> tipa korisnika: </w:t>
      </w:r>
      <w:r w:rsidR="009B2233" w:rsidRPr="00096E86">
        <w:rPr>
          <w:lang w:val="sr-Latn-RS"/>
        </w:rPr>
        <w:t>administrator</w:t>
      </w:r>
      <w:r w:rsidR="003B1702" w:rsidRPr="00096E86">
        <w:rPr>
          <w:lang w:val="sr-Latn-RS"/>
        </w:rPr>
        <w:t xml:space="preserve"> </w:t>
      </w:r>
      <w:r w:rsidR="00593BBE" w:rsidRPr="00096E86">
        <w:rPr>
          <w:lang w:val="sr-Latn-RS"/>
        </w:rPr>
        <w:t>sajta</w:t>
      </w:r>
      <w:r w:rsidR="009B2233" w:rsidRPr="00096E86">
        <w:rPr>
          <w:lang w:val="sr-Latn-RS"/>
        </w:rPr>
        <w:t xml:space="preserve">, </w:t>
      </w:r>
      <w:r w:rsidR="00F66F1C" w:rsidRPr="00096E86">
        <w:rPr>
          <w:lang w:val="sr-Latn-RS"/>
        </w:rPr>
        <w:t>posetilac</w:t>
      </w:r>
      <w:r w:rsidR="009075F6" w:rsidRPr="00096E86">
        <w:rPr>
          <w:lang w:val="sr-Latn-RS"/>
        </w:rPr>
        <w:t xml:space="preserve">, </w:t>
      </w:r>
      <w:r w:rsidR="00593BBE" w:rsidRPr="00096E86">
        <w:rPr>
          <w:lang w:val="sr-Latn-RS"/>
        </w:rPr>
        <w:t xml:space="preserve">korisnik </w:t>
      </w:r>
      <w:r w:rsidR="00B14154" w:rsidRPr="00096E86">
        <w:rPr>
          <w:lang w:val="sr-Latn-RS"/>
        </w:rPr>
        <w:t>aplikacije</w:t>
      </w:r>
      <w:r w:rsidRPr="00096E86">
        <w:rPr>
          <w:lang w:val="sr-Latn-RS"/>
        </w:rPr>
        <w:t xml:space="preserve">, </w:t>
      </w:r>
      <w:r w:rsidR="00B14154" w:rsidRPr="00096E86">
        <w:rPr>
          <w:lang w:val="sr-Latn-RS"/>
        </w:rPr>
        <w:t>vlasnik terena</w:t>
      </w:r>
      <w:r w:rsidRPr="00096E86">
        <w:rPr>
          <w:lang w:val="sr-Latn-RS"/>
        </w:rPr>
        <w:t>.</w:t>
      </w:r>
    </w:p>
    <w:p w14:paraId="6DF2C9DF" w14:textId="77777777" w:rsidR="00206E1F" w:rsidRPr="00096E86" w:rsidRDefault="00B849B5" w:rsidP="00B849B5">
      <w:pPr>
        <w:pStyle w:val="Heading2"/>
        <w:rPr>
          <w:lang w:val="sr-Latn-RS"/>
        </w:rPr>
      </w:pPr>
      <w:bookmarkStart w:id="8" w:name="_Toc100413563"/>
      <w:r w:rsidRPr="00096E86">
        <w:rPr>
          <w:lang w:val="sr-Latn-RS"/>
        </w:rPr>
        <w:t>Opis potencijalnog tržišta</w:t>
      </w:r>
      <w:bookmarkEnd w:id="8"/>
    </w:p>
    <w:p w14:paraId="16375FF5" w14:textId="77777777" w:rsidR="00206E1F" w:rsidRPr="00096E86" w:rsidRDefault="00206E1F">
      <w:pPr>
        <w:rPr>
          <w:lang w:val="sr-Latn-RS"/>
        </w:rPr>
      </w:pPr>
    </w:p>
    <w:p w14:paraId="6568FBDD" w14:textId="470D9781" w:rsidR="0039103B" w:rsidRPr="00096E86" w:rsidRDefault="0039103B" w:rsidP="0039103B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Potencijalni korisnici sistema su </w:t>
      </w:r>
      <w:r w:rsidR="009D027E" w:rsidRPr="00096E86">
        <w:rPr>
          <w:lang w:val="sr-Latn-RS"/>
        </w:rPr>
        <w:t xml:space="preserve">prvenstveno </w:t>
      </w:r>
      <w:r w:rsidR="00666E9D" w:rsidRPr="00096E86">
        <w:rPr>
          <w:lang w:val="sr-Latn-RS"/>
        </w:rPr>
        <w:t>košarkaško</w:t>
      </w:r>
      <w:r w:rsidR="009D027E" w:rsidRPr="00096E86">
        <w:rPr>
          <w:lang w:val="sr-Latn-RS"/>
        </w:rPr>
        <w:t xml:space="preserve"> orijentisani</w:t>
      </w:r>
      <w:r w:rsidRPr="00096E86">
        <w:rPr>
          <w:lang w:val="sr-Latn-RS"/>
        </w:rPr>
        <w:t xml:space="preserve"> pojedinci </w:t>
      </w:r>
      <w:r w:rsidR="009D027E" w:rsidRPr="00096E86">
        <w:rPr>
          <w:lang w:val="sr-Latn-RS"/>
        </w:rPr>
        <w:t xml:space="preserve">koji bi </w:t>
      </w:r>
      <w:r w:rsidR="00666E9D" w:rsidRPr="00096E86">
        <w:rPr>
          <w:lang w:val="sr-Latn-RS"/>
        </w:rPr>
        <w:t>želeli</w:t>
      </w:r>
      <w:r w:rsidR="009D027E" w:rsidRPr="00096E86">
        <w:rPr>
          <w:lang w:val="sr-Latn-RS"/>
        </w:rPr>
        <w:t xml:space="preserve"> da </w:t>
      </w:r>
      <w:r w:rsidR="00666E9D" w:rsidRPr="00096E86">
        <w:rPr>
          <w:lang w:val="sr-Latn-RS"/>
        </w:rPr>
        <w:t>pronađu</w:t>
      </w:r>
      <w:r w:rsidR="009D027E" w:rsidRPr="00096E86">
        <w:rPr>
          <w:lang w:val="sr-Latn-RS"/>
        </w:rPr>
        <w:t xml:space="preserve"> svoj tim ili protivnike za igru. Zatim razne organizatore i trenere koji bi hteli da organizuju takve aktivnosti </w:t>
      </w:r>
    </w:p>
    <w:p w14:paraId="07934087" w14:textId="302F6E4C" w:rsidR="009B2233" w:rsidRPr="00096E86" w:rsidRDefault="0039103B" w:rsidP="009B2233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Inicijalna verzija </w:t>
      </w:r>
      <w:r w:rsidR="00753FD7" w:rsidRPr="00C7422D">
        <w:rPr>
          <w:b/>
          <w:bCs/>
          <w:lang w:val="sr-Latn-RS"/>
        </w:rPr>
        <w:t xml:space="preserve">Igraj </w:t>
      </w:r>
      <w:r w:rsidR="00666E9D" w:rsidRPr="00C7422D">
        <w:rPr>
          <w:b/>
          <w:bCs/>
          <w:lang w:val="sr-Latn-RS"/>
        </w:rPr>
        <w:t>košarku</w:t>
      </w:r>
      <w:r w:rsidRPr="00096E86">
        <w:rPr>
          <w:lang w:val="sr-Latn-RS"/>
        </w:rPr>
        <w:t xml:space="preserve"> </w:t>
      </w:r>
      <w:r w:rsidR="00666E9D" w:rsidRPr="00096E86">
        <w:rPr>
          <w:lang w:val="sr-Latn-RS"/>
        </w:rPr>
        <w:t>aplikacije</w:t>
      </w:r>
      <w:r w:rsidRPr="00096E86">
        <w:rPr>
          <w:lang w:val="sr-Latn-RS"/>
        </w:rPr>
        <w:t xml:space="preserve"> će biti namenjena</w:t>
      </w:r>
      <w:r w:rsidR="0035442B" w:rsidRPr="00096E86">
        <w:rPr>
          <w:lang w:val="sr-Latn-RS"/>
        </w:rPr>
        <w:t xml:space="preserve"> samo rekreativnim </w:t>
      </w:r>
      <w:r w:rsidR="00666E9D" w:rsidRPr="00096E86">
        <w:rPr>
          <w:lang w:val="sr-Latn-RS"/>
        </w:rPr>
        <w:t>igračima</w:t>
      </w:r>
      <w:r w:rsidRPr="00096E86">
        <w:rPr>
          <w:lang w:val="sr-Latn-RS"/>
        </w:rPr>
        <w:t xml:space="preserve">. Ukoliko se ukaže interesovanje moguće je proširiti primenu i na druge </w:t>
      </w:r>
      <w:r w:rsidR="0035442B" w:rsidRPr="00096E86">
        <w:rPr>
          <w:lang w:val="sr-Latn-RS"/>
        </w:rPr>
        <w:t xml:space="preserve">tipove korisnika, kao sto bi bila organizacija bilo kakvog drugog </w:t>
      </w:r>
      <w:r w:rsidR="00666E9D" w:rsidRPr="00096E86">
        <w:rPr>
          <w:lang w:val="sr-Latn-RS"/>
        </w:rPr>
        <w:t>košarkaškog</w:t>
      </w:r>
      <w:r w:rsidR="0035442B" w:rsidRPr="00096E86">
        <w:rPr>
          <w:lang w:val="sr-Latn-RS"/>
        </w:rPr>
        <w:t xml:space="preserve"> </w:t>
      </w:r>
      <w:r w:rsidR="00666E9D" w:rsidRPr="00096E86">
        <w:rPr>
          <w:lang w:val="sr-Latn-RS"/>
        </w:rPr>
        <w:t>događaja</w:t>
      </w:r>
      <w:r w:rsidRPr="00096E86">
        <w:rPr>
          <w:lang w:val="sr-Latn-RS"/>
        </w:rPr>
        <w:t xml:space="preserve">. Kao rezultat, </w:t>
      </w:r>
      <w:r w:rsidR="0035442B" w:rsidRPr="00C7422D">
        <w:rPr>
          <w:b/>
          <w:bCs/>
          <w:lang w:val="sr-Latn-RS"/>
        </w:rPr>
        <w:t xml:space="preserve">Igraj </w:t>
      </w:r>
      <w:r w:rsidR="00666E9D" w:rsidRPr="00C7422D">
        <w:rPr>
          <w:b/>
          <w:bCs/>
          <w:lang w:val="sr-Latn-RS"/>
        </w:rPr>
        <w:t>košarku</w:t>
      </w:r>
      <w:r w:rsidR="0035442B" w:rsidRPr="00096E86">
        <w:rPr>
          <w:lang w:val="sr-Latn-RS"/>
        </w:rPr>
        <w:t xml:space="preserve"> aplikacija</w:t>
      </w:r>
      <w:r w:rsidRPr="00096E86">
        <w:rPr>
          <w:lang w:val="sr-Latn-RS"/>
        </w:rPr>
        <w:t xml:space="preserve"> će biti projektovan</w:t>
      </w:r>
      <w:r w:rsidR="0035442B" w:rsidRPr="00096E86">
        <w:rPr>
          <w:lang w:val="sr-Latn-RS"/>
        </w:rPr>
        <w:t>a</w:t>
      </w:r>
      <w:r w:rsidRPr="00096E86">
        <w:rPr>
          <w:lang w:val="sr-Latn-RS"/>
        </w:rPr>
        <w:t xml:space="preserve"> da bude fleksibiln</w:t>
      </w:r>
      <w:r w:rsidR="0035442B" w:rsidRPr="00096E86">
        <w:rPr>
          <w:lang w:val="sr-Latn-RS"/>
        </w:rPr>
        <w:t>a</w:t>
      </w:r>
      <w:r w:rsidRPr="00096E86">
        <w:rPr>
          <w:lang w:val="sr-Latn-RS"/>
        </w:rPr>
        <w:t xml:space="preserve"> i </w:t>
      </w:r>
      <w:proofErr w:type="spellStart"/>
      <w:r w:rsidRPr="00096E86">
        <w:rPr>
          <w:lang w:val="sr-Latn-RS"/>
        </w:rPr>
        <w:t>proširiv</w:t>
      </w:r>
      <w:r w:rsidR="0035442B" w:rsidRPr="00096E86">
        <w:rPr>
          <w:lang w:val="sr-Latn-RS"/>
        </w:rPr>
        <w:t>a</w:t>
      </w:r>
      <w:proofErr w:type="spellEnd"/>
      <w:r w:rsidRPr="00096E86">
        <w:rPr>
          <w:lang w:val="sr-Latn-RS"/>
        </w:rPr>
        <w:t xml:space="preserve"> za korišćenje i </w:t>
      </w:r>
      <w:r w:rsidR="0035442B" w:rsidRPr="00096E86">
        <w:rPr>
          <w:lang w:val="sr-Latn-RS"/>
        </w:rPr>
        <w:t xml:space="preserve">na raznim drugim lokacijama, ne striktno u </w:t>
      </w:r>
      <w:r w:rsidR="00666E9D" w:rsidRPr="00096E86">
        <w:rPr>
          <w:lang w:val="sr-Latn-RS"/>
        </w:rPr>
        <w:t>našoj</w:t>
      </w:r>
      <w:r w:rsidR="0035442B" w:rsidRPr="00096E86">
        <w:rPr>
          <w:lang w:val="sr-Latn-RS"/>
        </w:rPr>
        <w:t xml:space="preserve"> zemlji</w:t>
      </w:r>
      <w:r w:rsidR="00C12B92" w:rsidRPr="00096E86">
        <w:rPr>
          <w:lang w:val="sr-Latn-RS"/>
        </w:rPr>
        <w:t>.</w:t>
      </w:r>
      <w:r w:rsidR="009B2233" w:rsidRPr="00096E86">
        <w:rPr>
          <w:lang w:val="sr-Latn-RS"/>
        </w:rPr>
        <w:t xml:space="preserve"> </w:t>
      </w:r>
    </w:p>
    <w:p w14:paraId="371F3C75" w14:textId="77777777" w:rsidR="0039103B" w:rsidRPr="00096E86" w:rsidRDefault="009B2233" w:rsidP="009B2233">
      <w:pPr>
        <w:pStyle w:val="BodyText"/>
        <w:rPr>
          <w:lang w:val="sr-Latn-RS"/>
        </w:rPr>
      </w:pPr>
      <w:r w:rsidRPr="00096E86">
        <w:rPr>
          <w:lang w:val="sr-Latn-RS"/>
        </w:rPr>
        <w:t>Dizajn portala će biti što je moguće više zasnovan na podacima koji se čuvaju u bazi podataka što će omogućiti jednostavne modifikacije nakon instalacije sistema.</w:t>
      </w:r>
    </w:p>
    <w:p w14:paraId="445F1DEF" w14:textId="77777777" w:rsidR="00206E1F" w:rsidRPr="00096E86" w:rsidRDefault="00D44844" w:rsidP="00D44844">
      <w:pPr>
        <w:pStyle w:val="Heading2"/>
        <w:rPr>
          <w:lang w:val="sr-Latn-RS"/>
        </w:rPr>
      </w:pPr>
      <w:bookmarkStart w:id="9" w:name="_Toc100413564"/>
      <w:r w:rsidRPr="00096E86">
        <w:rPr>
          <w:lang w:val="sr-Latn-RS"/>
        </w:rPr>
        <w:t>Profili korisnika</w:t>
      </w:r>
      <w:bookmarkEnd w:id="9"/>
    </w:p>
    <w:p w14:paraId="100C33F7" w14:textId="77777777" w:rsidR="00206E1F" w:rsidRPr="00096E86" w:rsidRDefault="00206E1F">
      <w:pPr>
        <w:rPr>
          <w:lang w:val="sr-Latn-RS"/>
        </w:rPr>
      </w:pPr>
    </w:p>
    <w:p w14:paraId="3F3251EA" w14:textId="77777777" w:rsidR="003B1702" w:rsidRPr="00096E86" w:rsidRDefault="003B1702" w:rsidP="003B1702">
      <w:pPr>
        <w:pStyle w:val="BodyText"/>
        <w:rPr>
          <w:b/>
          <w:lang w:val="sr-Latn-RS"/>
        </w:rPr>
      </w:pPr>
      <w:r w:rsidRPr="00096E86">
        <w:rPr>
          <w:b/>
          <w:lang w:val="sr-Latn-RS"/>
        </w:rPr>
        <w:t>Administrator portala (skraćeno administrator):</w:t>
      </w:r>
    </w:p>
    <w:p w14:paraId="0F2A31C6" w14:textId="77777777" w:rsidR="00C12B92" w:rsidRPr="00096E86" w:rsidRDefault="00C12B92" w:rsidP="00C12B92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Administrator je zadužen za instaliranje, konfigurisanje i kasnije održavanje konfiguracije portala. </w:t>
      </w:r>
    </w:p>
    <w:p w14:paraId="60C42C41" w14:textId="77777777" w:rsidR="00C12B92" w:rsidRPr="00096E86" w:rsidRDefault="00C12B92" w:rsidP="00C12B92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U ulozi administratora će se najčešće naći obrazovana osoba sa visokim nivoom poznavanja rada na računaru i administriranja Web servera. </w:t>
      </w:r>
    </w:p>
    <w:p w14:paraId="60E2A3B6" w14:textId="77777777" w:rsidR="00C12B92" w:rsidRPr="00096E86" w:rsidRDefault="00C12B92" w:rsidP="00C12B92">
      <w:pPr>
        <w:pStyle w:val="BodyText"/>
        <w:rPr>
          <w:lang w:val="sr-Latn-RS"/>
        </w:rPr>
      </w:pPr>
      <w:r w:rsidRPr="00096E86">
        <w:rPr>
          <w:lang w:val="sr-Latn-RS"/>
        </w:rPr>
        <w:t>Administrator će imati pristup svim funkcijama sistema.</w:t>
      </w:r>
    </w:p>
    <w:p w14:paraId="04D8F137" w14:textId="4D989E05" w:rsidR="003A7395" w:rsidRPr="00096E86" w:rsidRDefault="003A7395" w:rsidP="003A7395">
      <w:pPr>
        <w:pStyle w:val="BodyText"/>
        <w:rPr>
          <w:b/>
          <w:lang w:val="sr-Latn-RS"/>
        </w:rPr>
      </w:pPr>
      <w:r w:rsidRPr="00096E86">
        <w:rPr>
          <w:b/>
          <w:lang w:val="sr-Latn-RS"/>
        </w:rPr>
        <w:t>Vlasnik</w:t>
      </w:r>
      <w:r w:rsidR="009B2233" w:rsidRPr="00096E86">
        <w:rPr>
          <w:b/>
          <w:lang w:val="sr-Latn-RS"/>
        </w:rPr>
        <w:t xml:space="preserve"> </w:t>
      </w:r>
      <w:r w:rsidRPr="00096E86">
        <w:rPr>
          <w:b/>
          <w:lang w:val="sr-Latn-RS"/>
        </w:rPr>
        <w:t>terena</w:t>
      </w:r>
      <w:r w:rsidR="009B2233" w:rsidRPr="00096E86">
        <w:rPr>
          <w:b/>
          <w:lang w:val="sr-Latn-RS"/>
        </w:rPr>
        <w:t xml:space="preserve"> (skraćeno </w:t>
      </w:r>
      <w:r w:rsidRPr="00096E86">
        <w:rPr>
          <w:b/>
          <w:lang w:val="sr-Latn-RS"/>
        </w:rPr>
        <w:t>vlasnik</w:t>
      </w:r>
      <w:r w:rsidR="009B2233" w:rsidRPr="00096E86">
        <w:rPr>
          <w:b/>
          <w:lang w:val="sr-Latn-RS"/>
        </w:rPr>
        <w:t>)</w:t>
      </w:r>
      <w:r w:rsidR="00206E1F" w:rsidRPr="00096E86">
        <w:rPr>
          <w:b/>
          <w:lang w:val="sr-Latn-RS"/>
        </w:rPr>
        <w:t>:</w:t>
      </w:r>
    </w:p>
    <w:p w14:paraId="37339B95" w14:textId="6E56F52D" w:rsidR="00956D85" w:rsidRPr="00096E86" w:rsidRDefault="003A7395" w:rsidP="00956D85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Vlasnik </w:t>
      </w:r>
      <w:r w:rsidR="00956D85" w:rsidRPr="00096E86">
        <w:rPr>
          <w:lang w:val="sr-Latn-RS"/>
        </w:rPr>
        <w:t xml:space="preserve">terena </w:t>
      </w:r>
      <w:r w:rsidR="00666E9D" w:rsidRPr="00096E86">
        <w:rPr>
          <w:lang w:val="sr-Latn-RS"/>
        </w:rPr>
        <w:t>može</w:t>
      </w:r>
      <w:r w:rsidR="00956D85" w:rsidRPr="00096E86">
        <w:rPr>
          <w:lang w:val="sr-Latn-RS"/>
        </w:rPr>
        <w:t xml:space="preserve"> biti vlasnik neke sale, hale ili bilo kakvog privatnog terena koji </w:t>
      </w:r>
      <w:r w:rsidR="00666E9D" w:rsidRPr="00096E86">
        <w:rPr>
          <w:lang w:val="sr-Latn-RS"/>
        </w:rPr>
        <w:t>će</w:t>
      </w:r>
      <w:r w:rsidR="00956D85" w:rsidRPr="00096E86">
        <w:rPr>
          <w:lang w:val="sr-Latn-RS"/>
        </w:rPr>
        <w:t xml:space="preserve"> sluziti za organizaciju </w:t>
      </w:r>
      <w:r w:rsidR="00666E9D" w:rsidRPr="00096E86">
        <w:rPr>
          <w:lang w:val="sr-Latn-RS"/>
        </w:rPr>
        <w:t>košarke</w:t>
      </w:r>
      <w:r w:rsidR="00956D85" w:rsidRPr="00096E86">
        <w:rPr>
          <w:lang w:val="sr-Latn-RS"/>
        </w:rPr>
        <w:t>.</w:t>
      </w:r>
    </w:p>
    <w:p w14:paraId="41F995E9" w14:textId="03B533CE" w:rsidR="00956D85" w:rsidRPr="00096E86" w:rsidRDefault="00956D85" w:rsidP="00956D85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Vlasnik </w:t>
      </w:r>
      <w:r w:rsidR="00666E9D" w:rsidRPr="00096E86">
        <w:rPr>
          <w:lang w:val="sr-Latn-RS"/>
        </w:rPr>
        <w:t>može</w:t>
      </w:r>
      <w:r w:rsidRPr="00096E86">
        <w:rPr>
          <w:lang w:val="sr-Latn-RS"/>
        </w:rPr>
        <w:t xml:space="preserve"> biti organizator ili </w:t>
      </w:r>
      <w:r w:rsidR="00666E9D" w:rsidRPr="00096E86">
        <w:rPr>
          <w:lang w:val="sr-Latn-RS"/>
        </w:rPr>
        <w:t>može</w:t>
      </w:r>
      <w:r w:rsidRPr="00096E86">
        <w:rPr>
          <w:lang w:val="sr-Latn-RS"/>
        </w:rPr>
        <w:t xml:space="preserve"> samo iznajmljivati teren/e korisnicima aplikacije.</w:t>
      </w:r>
    </w:p>
    <w:p w14:paraId="6E737C2F" w14:textId="2978BC96" w:rsidR="00956D85" w:rsidRPr="00096E86" w:rsidRDefault="00956D85" w:rsidP="00956D85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Od vlasnika se </w:t>
      </w:r>
      <w:r w:rsidR="00666E9D" w:rsidRPr="00096E86">
        <w:rPr>
          <w:lang w:val="sr-Latn-RS"/>
        </w:rPr>
        <w:t>očekuje</w:t>
      </w:r>
      <w:r w:rsidRPr="00096E86">
        <w:rPr>
          <w:lang w:val="sr-Latn-RS"/>
        </w:rPr>
        <w:t xml:space="preserve"> poznavanje rada web aplikacije, kontakt sa administratorom i osnovno znanje </w:t>
      </w:r>
      <w:r w:rsidR="00666E9D" w:rsidRPr="00096E86">
        <w:rPr>
          <w:lang w:val="sr-Latn-RS"/>
        </w:rPr>
        <w:t>rukovođenja</w:t>
      </w:r>
      <w:r w:rsidRPr="00096E86">
        <w:rPr>
          <w:lang w:val="sr-Latn-RS"/>
        </w:rPr>
        <w:t xml:space="preserve"> internet </w:t>
      </w:r>
      <w:r w:rsidR="00666E9D" w:rsidRPr="00096E86">
        <w:rPr>
          <w:lang w:val="sr-Latn-RS"/>
        </w:rPr>
        <w:t>pregledačem</w:t>
      </w:r>
      <w:r w:rsidR="00B14154" w:rsidRPr="00096E86">
        <w:rPr>
          <w:lang w:val="sr-Latn-RS"/>
        </w:rPr>
        <w:t>.</w:t>
      </w:r>
    </w:p>
    <w:p w14:paraId="177F987D" w14:textId="2D0AE907" w:rsidR="00F66F1C" w:rsidRPr="00096E86" w:rsidRDefault="00F66F1C" w:rsidP="00F66F1C">
      <w:pPr>
        <w:pStyle w:val="BodyText"/>
        <w:rPr>
          <w:b/>
          <w:lang w:val="sr-Latn-RS"/>
        </w:rPr>
      </w:pPr>
      <w:r w:rsidRPr="00096E86">
        <w:rPr>
          <w:b/>
          <w:lang w:val="sr-Latn-RS"/>
        </w:rPr>
        <w:t>Korisnik aplikacije (skraćeno korisnik):</w:t>
      </w:r>
    </w:p>
    <w:p w14:paraId="753BCC31" w14:textId="1123F89D" w:rsidR="00914416" w:rsidRPr="00096E86" w:rsidRDefault="00914416" w:rsidP="00914416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Korisnik sajta </w:t>
      </w:r>
      <w:r w:rsidRPr="00C7422D">
        <w:rPr>
          <w:b/>
          <w:bCs/>
          <w:lang w:val="sr-Latn-RS"/>
        </w:rPr>
        <w:t xml:space="preserve">Igraj </w:t>
      </w:r>
      <w:r w:rsidR="00666E9D" w:rsidRPr="00C7422D">
        <w:rPr>
          <w:b/>
          <w:bCs/>
          <w:lang w:val="sr-Latn-RS"/>
        </w:rPr>
        <w:t>košarku</w:t>
      </w:r>
      <w:r w:rsidRPr="00096E86">
        <w:rPr>
          <w:lang w:val="sr-Latn-RS"/>
        </w:rPr>
        <w:t xml:space="preserve"> je osoba zainteresovana za stanje na terenu, a najčešće pripadnik neke </w:t>
      </w:r>
      <w:r w:rsidR="00666E9D" w:rsidRPr="00096E86">
        <w:rPr>
          <w:lang w:val="sr-Latn-RS"/>
        </w:rPr>
        <w:t>košarkaške</w:t>
      </w:r>
      <w:r w:rsidRPr="00096E86">
        <w:rPr>
          <w:lang w:val="sr-Latn-RS"/>
        </w:rPr>
        <w:t xml:space="preserve"> zajednice (lokalne ekipe ili tima) sa dobrim nivoom poznavanja rada internet </w:t>
      </w:r>
      <w:r w:rsidR="00666E9D" w:rsidRPr="00096E86">
        <w:rPr>
          <w:lang w:val="sr-Latn-RS"/>
        </w:rPr>
        <w:t>uređaja</w:t>
      </w:r>
      <w:r w:rsidRPr="00096E86">
        <w:rPr>
          <w:lang w:val="sr-Latn-RS"/>
        </w:rPr>
        <w:t>.</w:t>
      </w:r>
    </w:p>
    <w:p w14:paraId="6F012D46" w14:textId="0FE800AD" w:rsidR="00F66F1C" w:rsidRPr="00096E86" w:rsidRDefault="00F66F1C" w:rsidP="00F66F1C">
      <w:pPr>
        <w:pStyle w:val="BodyText"/>
        <w:rPr>
          <w:lang w:val="sr-Latn-RS"/>
        </w:rPr>
      </w:pPr>
      <w:r w:rsidRPr="00096E86">
        <w:rPr>
          <w:lang w:val="sr-Latn-RS"/>
        </w:rPr>
        <w:t>Korisnik bi morao da se uloguje kako bi mogao da iskoristi potpuni potencijal aplikacije.</w:t>
      </w:r>
    </w:p>
    <w:p w14:paraId="1B32C028" w14:textId="23C53512" w:rsidR="00F66F1C" w:rsidRPr="00096E86" w:rsidRDefault="00F66F1C" w:rsidP="00F66F1C">
      <w:pPr>
        <w:pStyle w:val="BodyText"/>
        <w:rPr>
          <w:lang w:val="sr-Latn-RS"/>
        </w:rPr>
      </w:pPr>
      <w:r w:rsidRPr="00096E86">
        <w:rPr>
          <w:lang w:val="sr-Latn-RS"/>
        </w:rPr>
        <w:t>Korisnik nakon prijave može da pregleda druge korisnike koji su u potražnji za partnerom sličnih interesovanja.</w:t>
      </w:r>
    </w:p>
    <w:p w14:paraId="5F91AEE1" w14:textId="7ED6886E" w:rsidR="003A7395" w:rsidRPr="00096E86" w:rsidRDefault="003A7395" w:rsidP="00F66F1C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Korisnik </w:t>
      </w:r>
      <w:r w:rsidR="00666E9D" w:rsidRPr="00096E86">
        <w:rPr>
          <w:lang w:val="sr-Latn-RS"/>
        </w:rPr>
        <w:t>može</w:t>
      </w:r>
      <w:r w:rsidRPr="00096E86">
        <w:rPr>
          <w:lang w:val="sr-Latn-RS"/>
        </w:rPr>
        <w:t xml:space="preserve"> da </w:t>
      </w:r>
      <w:r w:rsidR="00666E9D" w:rsidRPr="00096E86">
        <w:rPr>
          <w:lang w:val="sr-Latn-RS"/>
        </w:rPr>
        <w:t>pošalje</w:t>
      </w:r>
      <w:r w:rsidRPr="00096E86">
        <w:rPr>
          <w:lang w:val="sr-Latn-RS"/>
        </w:rPr>
        <w:t xml:space="preserve"> zahtev za termin od nekog vlasnika terena.</w:t>
      </w:r>
    </w:p>
    <w:p w14:paraId="05027D66" w14:textId="13B97108" w:rsidR="00F66F1C" w:rsidRPr="00096E86" w:rsidRDefault="00F66F1C" w:rsidP="00F66F1C">
      <w:pPr>
        <w:pStyle w:val="BodyText"/>
        <w:rPr>
          <w:lang w:val="sr-Latn-RS"/>
        </w:rPr>
      </w:pPr>
      <w:r w:rsidRPr="00096E86">
        <w:rPr>
          <w:lang w:val="sr-Latn-RS"/>
        </w:rPr>
        <w:t>Korisnik može biti bilo ko</w:t>
      </w:r>
      <w:r w:rsidR="00914416" w:rsidRPr="00096E86">
        <w:rPr>
          <w:lang w:val="sr-Latn-RS"/>
        </w:rPr>
        <w:t xml:space="preserve"> koje </w:t>
      </w:r>
      <w:r w:rsidR="00666E9D" w:rsidRPr="00096E86">
        <w:rPr>
          <w:lang w:val="sr-Latn-RS"/>
        </w:rPr>
        <w:t>već</w:t>
      </w:r>
      <w:r w:rsidR="00914416" w:rsidRPr="00096E86">
        <w:rPr>
          <w:lang w:val="sr-Latn-RS"/>
        </w:rPr>
        <w:t xml:space="preserve"> </w:t>
      </w:r>
      <w:r w:rsidR="00C56114" w:rsidRPr="00096E86">
        <w:rPr>
          <w:lang w:val="sr-Latn-RS"/>
        </w:rPr>
        <w:t>poseduje</w:t>
      </w:r>
      <w:r w:rsidR="00914416" w:rsidRPr="00096E86">
        <w:rPr>
          <w:lang w:val="sr-Latn-RS"/>
        </w:rPr>
        <w:t xml:space="preserve"> nalog</w:t>
      </w:r>
      <w:r w:rsidRPr="00096E86">
        <w:rPr>
          <w:lang w:val="sr-Latn-RS"/>
        </w:rPr>
        <w:t>, ko ima pristup internetu i internet čitač.</w:t>
      </w:r>
    </w:p>
    <w:p w14:paraId="77A05AEE" w14:textId="5F9BACDC" w:rsidR="00206E1F" w:rsidRPr="00096E86" w:rsidRDefault="009B2233" w:rsidP="009B2233">
      <w:pPr>
        <w:pStyle w:val="BodyText"/>
        <w:rPr>
          <w:b/>
          <w:lang w:val="sr-Latn-RS"/>
        </w:rPr>
      </w:pPr>
      <w:r w:rsidRPr="00096E86">
        <w:rPr>
          <w:b/>
          <w:lang w:val="sr-Latn-RS"/>
        </w:rPr>
        <w:t xml:space="preserve">Posetilac </w:t>
      </w:r>
      <w:r w:rsidR="00914416" w:rsidRPr="00096E86">
        <w:rPr>
          <w:b/>
          <w:lang w:val="sr-Latn-RS"/>
        </w:rPr>
        <w:t>web</w:t>
      </w:r>
      <w:r w:rsidRPr="00096E86">
        <w:rPr>
          <w:b/>
          <w:lang w:val="sr-Latn-RS"/>
        </w:rPr>
        <w:t xml:space="preserve"> </w:t>
      </w:r>
      <w:r w:rsidR="00914416" w:rsidRPr="00096E86">
        <w:rPr>
          <w:b/>
          <w:lang w:val="sr-Latn-RS"/>
        </w:rPr>
        <w:t>aplikac</w:t>
      </w:r>
      <w:r w:rsidRPr="00096E86">
        <w:rPr>
          <w:b/>
          <w:lang w:val="sr-Latn-RS"/>
        </w:rPr>
        <w:t>ije (skraćeno posetilac)</w:t>
      </w:r>
      <w:r w:rsidR="00206E1F" w:rsidRPr="00096E86">
        <w:rPr>
          <w:b/>
          <w:lang w:val="sr-Latn-RS"/>
        </w:rPr>
        <w:t>:</w:t>
      </w:r>
    </w:p>
    <w:p w14:paraId="64907755" w14:textId="030D43A2" w:rsidR="00914416" w:rsidRPr="00096E86" w:rsidRDefault="00914416" w:rsidP="00914416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Posetilac je osoba sa prosečnim poznavanjem rada pametnih </w:t>
      </w:r>
      <w:r w:rsidR="00C56114" w:rsidRPr="00096E86">
        <w:rPr>
          <w:lang w:val="sr-Latn-RS"/>
        </w:rPr>
        <w:t>uređaja</w:t>
      </w:r>
      <w:r w:rsidRPr="00096E86">
        <w:rPr>
          <w:lang w:val="sr-Latn-RS"/>
        </w:rPr>
        <w:t>.</w:t>
      </w:r>
    </w:p>
    <w:p w14:paraId="153EEB1F" w14:textId="227C0A12" w:rsidR="00914416" w:rsidRPr="00096E86" w:rsidRDefault="00914416" w:rsidP="00914416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Posetilac je osoba koja se interesuje za pronalazak partnera za igranje </w:t>
      </w:r>
      <w:r w:rsidR="00C56114" w:rsidRPr="00096E86">
        <w:rPr>
          <w:lang w:val="sr-Latn-RS"/>
        </w:rPr>
        <w:t>košarke</w:t>
      </w:r>
      <w:r w:rsidRPr="00096E86">
        <w:rPr>
          <w:lang w:val="sr-Latn-RS"/>
        </w:rPr>
        <w:t>.</w:t>
      </w:r>
    </w:p>
    <w:p w14:paraId="490F21CC" w14:textId="55CCEDEC" w:rsidR="00914416" w:rsidRPr="00096E86" w:rsidRDefault="003A7395" w:rsidP="00914416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Posetilac </w:t>
      </w:r>
      <w:r w:rsidR="00914416" w:rsidRPr="00096E86">
        <w:rPr>
          <w:lang w:val="sr-Latn-RS"/>
        </w:rPr>
        <w:t>može biti bilo ko, ko ima pristup internetu i internet čitač.</w:t>
      </w:r>
    </w:p>
    <w:p w14:paraId="2A96B570" w14:textId="77777777" w:rsidR="004E6C9A" w:rsidRPr="00096E86" w:rsidRDefault="004E6C9A" w:rsidP="004E6C9A">
      <w:pPr>
        <w:pStyle w:val="BodyText"/>
        <w:rPr>
          <w:lang w:val="sr-Latn-RS"/>
        </w:rPr>
      </w:pPr>
      <w:r w:rsidRPr="00096E86">
        <w:rPr>
          <w:lang w:val="sr-Latn-RS"/>
        </w:rPr>
        <w:t>Posetila</w:t>
      </w:r>
      <w:r w:rsidR="00347321" w:rsidRPr="00096E86">
        <w:rPr>
          <w:lang w:val="sr-Latn-RS"/>
        </w:rPr>
        <w:t>c</w:t>
      </w:r>
      <w:r w:rsidRPr="00096E86">
        <w:rPr>
          <w:lang w:val="sr-Latn-RS"/>
        </w:rPr>
        <w:t xml:space="preserve"> ima pristup svim </w:t>
      </w:r>
      <w:r w:rsidR="00A763B7" w:rsidRPr="00096E86">
        <w:rPr>
          <w:lang w:val="sr-Latn-RS"/>
        </w:rPr>
        <w:t xml:space="preserve">javnim </w:t>
      </w:r>
      <w:r w:rsidRPr="00096E86">
        <w:rPr>
          <w:lang w:val="sr-Latn-RS"/>
        </w:rPr>
        <w:t>informacijama o članovi, publikacijama i projektima jedne naučno-istraživačke laboratorije.</w:t>
      </w:r>
    </w:p>
    <w:p w14:paraId="72BB4E78" w14:textId="77777777" w:rsidR="00206E1F" w:rsidRPr="00096E86" w:rsidRDefault="00B849B5" w:rsidP="00B849B5">
      <w:pPr>
        <w:pStyle w:val="Heading2"/>
        <w:rPr>
          <w:lang w:val="sr-Latn-RS"/>
        </w:rPr>
      </w:pPr>
      <w:bookmarkStart w:id="10" w:name="_Toc100413565"/>
      <w:r w:rsidRPr="00096E86">
        <w:rPr>
          <w:lang w:val="sr-Latn-RS"/>
        </w:rPr>
        <w:t>Opis okruženja</w:t>
      </w:r>
      <w:bookmarkEnd w:id="10"/>
    </w:p>
    <w:p w14:paraId="16BE480F" w14:textId="77777777" w:rsidR="00206E1F" w:rsidRPr="00096E86" w:rsidRDefault="00206E1F">
      <w:pPr>
        <w:rPr>
          <w:lang w:val="sr-Latn-RS"/>
        </w:rPr>
      </w:pPr>
    </w:p>
    <w:p w14:paraId="1CDF21AC" w14:textId="77777777" w:rsidR="00150CC1" w:rsidRPr="00096E86" w:rsidRDefault="00150CC1" w:rsidP="00150CC1">
      <w:pPr>
        <w:pStyle w:val="BodyText"/>
        <w:rPr>
          <w:lang w:val="sr-Latn-RS"/>
        </w:rPr>
      </w:pPr>
      <w:r w:rsidRPr="00096E86">
        <w:rPr>
          <w:lang w:val="sr-Latn-RS"/>
        </w:rPr>
        <w:t>Korisnici sistema pristupaju sistemu preko Web-a što zahteva minimum modemsku Internet konekciju. Ne postoje posebna ograničenja u pogledu okruženja.</w:t>
      </w:r>
    </w:p>
    <w:p w14:paraId="371B7C22" w14:textId="77777777" w:rsidR="00206E1F" w:rsidRPr="00096E86" w:rsidRDefault="00D44844" w:rsidP="00D44844">
      <w:pPr>
        <w:pStyle w:val="Heading2"/>
        <w:rPr>
          <w:lang w:val="sr-Latn-RS"/>
        </w:rPr>
      </w:pPr>
      <w:bookmarkStart w:id="11" w:name="_Toc100413566"/>
      <w:r w:rsidRPr="00096E86">
        <w:rPr>
          <w:lang w:val="sr-Latn-RS"/>
        </w:rPr>
        <w:t>Osnovne potrebe korisnika</w:t>
      </w:r>
      <w:bookmarkEnd w:id="11"/>
    </w:p>
    <w:p w14:paraId="3475E41E" w14:textId="77777777" w:rsidR="00206E1F" w:rsidRPr="00096E86" w:rsidRDefault="00206E1F">
      <w:pPr>
        <w:rPr>
          <w:lang w:val="sr-Latn-RS"/>
        </w:rPr>
      </w:pPr>
    </w:p>
    <w:p w14:paraId="29BD1C7B" w14:textId="77777777" w:rsidR="00206E1F" w:rsidRPr="00096E86" w:rsidRDefault="00571FC4" w:rsidP="0095579F">
      <w:pPr>
        <w:pStyle w:val="BodyText"/>
        <w:rPr>
          <w:lang w:val="sr-Latn-RS"/>
        </w:rPr>
      </w:pPr>
      <w:r w:rsidRPr="00096E86">
        <w:rPr>
          <w:lang w:val="sr-Latn-RS"/>
        </w:rPr>
        <w:t>Osnovne potrebe korisnika identifikovane na osnovu intervjuisanja potencijalnih korisnika</w:t>
      </w:r>
      <w:r w:rsidR="0095579F" w:rsidRPr="00096E86">
        <w:rPr>
          <w:lang w:val="sr-Latn-RS"/>
        </w:rPr>
        <w:t xml:space="preserve"> su:</w:t>
      </w:r>
    </w:p>
    <w:p w14:paraId="41729B7B" w14:textId="4719DAD7" w:rsidR="00EB2C92" w:rsidRPr="00096E86" w:rsidRDefault="00EB2C92" w:rsidP="00EB2C9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96E86">
        <w:rPr>
          <w:b/>
          <w:lang w:val="sr-Latn-RS"/>
        </w:rPr>
        <w:t xml:space="preserve">Nemogućnost pronalaska </w:t>
      </w:r>
      <w:r w:rsidR="00C56114" w:rsidRPr="00096E86">
        <w:rPr>
          <w:b/>
          <w:lang w:val="sr-Latn-RS"/>
        </w:rPr>
        <w:t>saigrača</w:t>
      </w:r>
      <w:r w:rsidRPr="00096E86">
        <w:rPr>
          <w:b/>
          <w:lang w:val="sr-Latn-RS"/>
        </w:rPr>
        <w:t xml:space="preserve">. </w:t>
      </w:r>
      <w:r w:rsidRPr="00096E86">
        <w:rPr>
          <w:bCs/>
          <w:lang w:val="sr-Latn-RS"/>
        </w:rPr>
        <w:t xml:space="preserve">Trenutno ne postoji način za lagani pronalazak </w:t>
      </w:r>
      <w:r w:rsidR="00C56114" w:rsidRPr="00096E86">
        <w:rPr>
          <w:bCs/>
          <w:lang w:val="sr-Latn-RS"/>
        </w:rPr>
        <w:t>saigrača</w:t>
      </w:r>
      <w:r w:rsidRPr="00096E86">
        <w:rPr>
          <w:bCs/>
          <w:lang w:val="sr-Latn-RS"/>
        </w:rPr>
        <w:t xml:space="preserve"> u cilju dobrog iskustva i napredovanja u igri. </w:t>
      </w:r>
      <w:r w:rsidR="00C56114" w:rsidRPr="00096E86">
        <w:rPr>
          <w:bCs/>
          <w:lang w:val="sr-Latn-RS"/>
        </w:rPr>
        <w:t>Saigrači</w:t>
      </w:r>
      <w:r w:rsidRPr="00096E86">
        <w:rPr>
          <w:bCs/>
          <w:lang w:val="sr-Latn-RS"/>
        </w:rPr>
        <w:t xml:space="preserve"> moraju da se </w:t>
      </w:r>
      <w:r w:rsidR="00C56114" w:rsidRPr="00096E86">
        <w:rPr>
          <w:bCs/>
          <w:lang w:val="sr-Latn-RS"/>
        </w:rPr>
        <w:t>lično</w:t>
      </w:r>
      <w:r w:rsidRPr="00096E86">
        <w:rPr>
          <w:bCs/>
          <w:lang w:val="sr-Latn-RS"/>
        </w:rPr>
        <w:t xml:space="preserve"> poznaju kako bi se dogovorili.</w:t>
      </w:r>
    </w:p>
    <w:p w14:paraId="64C39F3D" w14:textId="3ABBE7EE" w:rsidR="00EB2C92" w:rsidRPr="00096E86" w:rsidRDefault="00EB2C92" w:rsidP="00EB2C9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96E86">
        <w:rPr>
          <w:b/>
          <w:bCs/>
          <w:lang w:val="sr-Latn-RS"/>
        </w:rPr>
        <w:t>Loša izrada i premalo informacija za igrače.</w:t>
      </w:r>
      <w:r w:rsidRPr="00096E86">
        <w:rPr>
          <w:lang w:val="sr-Latn-RS"/>
        </w:rPr>
        <w:t xml:space="preserve">  Informacije o igračima,</w:t>
      </w:r>
      <w:r w:rsidR="003F0608" w:rsidRPr="00096E86">
        <w:rPr>
          <w:lang w:val="sr-Latn-RS"/>
        </w:rPr>
        <w:t xml:space="preserve"> njihovim komentarima, </w:t>
      </w:r>
      <w:r w:rsidRPr="00096E86">
        <w:rPr>
          <w:lang w:val="sr-Latn-RS"/>
        </w:rPr>
        <w:t>o stanjima terena</w:t>
      </w:r>
      <w:r w:rsidR="003F0608" w:rsidRPr="00096E86">
        <w:rPr>
          <w:lang w:val="sr-Latn-RS"/>
        </w:rPr>
        <w:t xml:space="preserve"> i </w:t>
      </w:r>
      <w:r w:rsidRPr="00096E86">
        <w:rPr>
          <w:lang w:val="sr-Latn-RS"/>
        </w:rPr>
        <w:t xml:space="preserve">o </w:t>
      </w:r>
      <w:r w:rsidR="00C56114" w:rsidRPr="00096E86">
        <w:rPr>
          <w:lang w:val="sr-Latn-RS"/>
        </w:rPr>
        <w:t>košarkaškim</w:t>
      </w:r>
      <w:r w:rsidRPr="00096E86">
        <w:rPr>
          <w:lang w:val="sr-Latn-RS"/>
        </w:rPr>
        <w:t xml:space="preserve"> aktivnostima gotovo i da ne postoje. </w:t>
      </w:r>
    </w:p>
    <w:p w14:paraId="3FC0D408" w14:textId="011EF2F5" w:rsidR="00EB2C92" w:rsidRPr="00096E86" w:rsidRDefault="00EB2C92" w:rsidP="00EB2C92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96E86">
        <w:rPr>
          <w:b/>
          <w:bCs/>
          <w:lang w:val="sr-Latn-RS"/>
        </w:rPr>
        <w:t xml:space="preserve">Nemogućnost organizovanja raznih </w:t>
      </w:r>
      <w:r w:rsidR="00C56114" w:rsidRPr="00096E86">
        <w:rPr>
          <w:b/>
          <w:bCs/>
          <w:lang w:val="sr-Latn-RS"/>
        </w:rPr>
        <w:t>košarkaških</w:t>
      </w:r>
      <w:r w:rsidRPr="00096E86">
        <w:rPr>
          <w:b/>
          <w:bCs/>
          <w:lang w:val="sr-Latn-RS"/>
        </w:rPr>
        <w:t xml:space="preserve"> aktivnosti. </w:t>
      </w:r>
      <w:r w:rsidR="003F0608" w:rsidRPr="00096E86">
        <w:rPr>
          <w:lang w:val="sr-Latn-RS"/>
        </w:rPr>
        <w:t xml:space="preserve">Treneri, organizatori, a pogotovu </w:t>
      </w:r>
      <w:r w:rsidR="00C56114" w:rsidRPr="00096E86">
        <w:rPr>
          <w:lang w:val="sr-Latn-RS"/>
        </w:rPr>
        <w:t>igrači</w:t>
      </w:r>
      <w:r w:rsidR="003F0608" w:rsidRPr="00096E86">
        <w:rPr>
          <w:lang w:val="sr-Latn-RS"/>
        </w:rPr>
        <w:t xml:space="preserve"> ne mogu lepo da organizuju neke bitnije </w:t>
      </w:r>
      <w:r w:rsidR="00C56114" w:rsidRPr="00096E86">
        <w:rPr>
          <w:lang w:val="sr-Latn-RS"/>
        </w:rPr>
        <w:t>događaje</w:t>
      </w:r>
      <w:r w:rsidR="003F0608" w:rsidRPr="00096E86">
        <w:rPr>
          <w:lang w:val="sr-Latn-RS"/>
        </w:rPr>
        <w:t xml:space="preserve">. Ne postoje informacije o dostupnosti terena, sala i njihovim stanjima. </w:t>
      </w:r>
    </w:p>
    <w:p w14:paraId="608F50ED" w14:textId="77777777" w:rsidR="00206E1F" w:rsidRPr="00096E86" w:rsidRDefault="00D44844" w:rsidP="00D44844">
      <w:pPr>
        <w:pStyle w:val="Heading2"/>
        <w:rPr>
          <w:lang w:val="sr-Latn-RS"/>
        </w:rPr>
      </w:pPr>
      <w:bookmarkStart w:id="12" w:name="_Toc100413567"/>
      <w:r w:rsidRPr="00096E86">
        <w:rPr>
          <w:lang w:val="sr-Latn-RS"/>
        </w:rPr>
        <w:t>Alternative i konkurencija</w:t>
      </w:r>
      <w:bookmarkEnd w:id="12"/>
    </w:p>
    <w:p w14:paraId="1A8A418F" w14:textId="544D1D2B" w:rsidR="00025DD2" w:rsidRPr="00096E86" w:rsidRDefault="00C032FC" w:rsidP="00025DD2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Istraživanje vezano za </w:t>
      </w:r>
      <w:r w:rsidR="00B46D71" w:rsidRPr="00096E86">
        <w:rPr>
          <w:lang w:val="sr-Latn-RS"/>
        </w:rPr>
        <w:t xml:space="preserve">analizu </w:t>
      </w:r>
      <w:r w:rsidRPr="00096E86">
        <w:rPr>
          <w:lang w:val="sr-Latn-RS"/>
        </w:rPr>
        <w:t>postojeć</w:t>
      </w:r>
      <w:r w:rsidR="00B46D71" w:rsidRPr="00096E86">
        <w:rPr>
          <w:lang w:val="sr-Latn-RS"/>
        </w:rPr>
        <w:t>ih</w:t>
      </w:r>
      <w:r w:rsidRPr="00096E86">
        <w:rPr>
          <w:lang w:val="sr-Latn-RS"/>
        </w:rPr>
        <w:t xml:space="preserve"> proizvod</w:t>
      </w:r>
      <w:r w:rsidR="00B46D71" w:rsidRPr="00096E86">
        <w:rPr>
          <w:lang w:val="sr-Latn-RS"/>
        </w:rPr>
        <w:t>a</w:t>
      </w:r>
      <w:r w:rsidRPr="00096E86">
        <w:rPr>
          <w:lang w:val="sr-Latn-RS"/>
        </w:rPr>
        <w:t xml:space="preserve"> koji bi </w:t>
      </w:r>
      <w:r w:rsidR="00B46D71" w:rsidRPr="00096E86">
        <w:rPr>
          <w:lang w:val="sr-Latn-RS"/>
        </w:rPr>
        <w:t xml:space="preserve">u potpunosti </w:t>
      </w:r>
      <w:r w:rsidRPr="00096E86">
        <w:rPr>
          <w:lang w:val="sr-Latn-RS"/>
        </w:rPr>
        <w:t>rešili navedene probleme n</w:t>
      </w:r>
      <w:r w:rsidR="00B46D71" w:rsidRPr="00096E86">
        <w:rPr>
          <w:lang w:val="sr-Latn-RS"/>
        </w:rPr>
        <w:t xml:space="preserve">ije obavljeno, tako da za sada nije poznato da li postoje gotova rešenja kao alternativa proizvoda koji se razvija. </w:t>
      </w:r>
    </w:p>
    <w:p w14:paraId="2A799799" w14:textId="77777777" w:rsidR="00206E1F" w:rsidRPr="00096E86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3" w:name="_Toc100413568"/>
      <w:r w:rsidRPr="00096E86">
        <w:rPr>
          <w:lang w:val="sr-Latn-RS"/>
        </w:rPr>
        <w:t>Opis</w:t>
      </w:r>
      <w:r w:rsidR="00D44844" w:rsidRPr="00096E86">
        <w:rPr>
          <w:lang w:val="sr-Latn-RS"/>
        </w:rPr>
        <w:t xml:space="preserve"> proizvoda</w:t>
      </w:r>
      <w:bookmarkEnd w:id="13"/>
    </w:p>
    <w:p w14:paraId="15B9953D" w14:textId="1C03AA7E" w:rsidR="00206E1F" w:rsidRPr="00096E86" w:rsidRDefault="00D00311" w:rsidP="00732741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U ovom odeljku je dat pogled na osnovne mogućnosti </w:t>
      </w:r>
      <w:r w:rsidR="00025DD2" w:rsidRPr="00C7422D">
        <w:rPr>
          <w:b/>
          <w:bCs/>
          <w:lang w:val="sr-Latn-RS"/>
        </w:rPr>
        <w:t xml:space="preserve">Igraj </w:t>
      </w:r>
      <w:r w:rsidR="00C56114" w:rsidRPr="00C7422D">
        <w:rPr>
          <w:b/>
          <w:bCs/>
          <w:lang w:val="sr-Latn-RS"/>
        </w:rPr>
        <w:t>košarku</w:t>
      </w:r>
      <w:r w:rsidRPr="00096E86">
        <w:rPr>
          <w:lang w:val="sr-Latn-RS"/>
        </w:rPr>
        <w:t xml:space="preserve"> </w:t>
      </w:r>
      <w:r w:rsidR="00025DD2" w:rsidRPr="00096E86">
        <w:rPr>
          <w:lang w:val="sr-Latn-RS"/>
        </w:rPr>
        <w:t>aplikacije</w:t>
      </w:r>
      <w:r w:rsidR="00732741" w:rsidRPr="00096E86">
        <w:rPr>
          <w:lang w:val="sr-Latn-RS"/>
        </w:rPr>
        <w:t>,</w:t>
      </w:r>
      <w:r w:rsidRPr="00096E86">
        <w:rPr>
          <w:lang w:val="sr-Latn-RS"/>
        </w:rPr>
        <w:t xml:space="preserve"> kontekst u kome sistem treba da funkcioniše </w:t>
      </w:r>
      <w:r w:rsidR="00732741" w:rsidRPr="00096E86">
        <w:rPr>
          <w:lang w:val="sr-Latn-RS"/>
        </w:rPr>
        <w:t>i konfiguracija sistema</w:t>
      </w:r>
      <w:r w:rsidR="00206E1F" w:rsidRPr="00096E86">
        <w:rPr>
          <w:lang w:val="sr-Latn-RS"/>
        </w:rPr>
        <w:t xml:space="preserve">. </w:t>
      </w:r>
    </w:p>
    <w:p w14:paraId="0B9EF1AC" w14:textId="77777777" w:rsidR="00206E1F" w:rsidRPr="00096E86" w:rsidRDefault="00D44844" w:rsidP="00D44844">
      <w:pPr>
        <w:pStyle w:val="Heading2"/>
        <w:rPr>
          <w:lang w:val="sr-Latn-RS"/>
        </w:rPr>
      </w:pPr>
      <w:bookmarkStart w:id="14" w:name="_Toc100413569"/>
      <w:r w:rsidRPr="00096E86">
        <w:rPr>
          <w:lang w:val="sr-Latn-RS"/>
        </w:rPr>
        <w:t>Perspektiva proi</w:t>
      </w:r>
      <w:r w:rsidR="00B849B5" w:rsidRPr="00096E86">
        <w:rPr>
          <w:lang w:val="sr-Latn-RS"/>
        </w:rPr>
        <w:t>z</w:t>
      </w:r>
      <w:r w:rsidRPr="00096E86">
        <w:rPr>
          <w:lang w:val="sr-Latn-RS"/>
        </w:rPr>
        <w:t>voda</w:t>
      </w:r>
      <w:bookmarkEnd w:id="14"/>
      <w:r w:rsidR="00206E1F" w:rsidRPr="00096E86">
        <w:rPr>
          <w:lang w:val="sr-Latn-RS"/>
        </w:rPr>
        <w:t xml:space="preserve"> </w:t>
      </w:r>
    </w:p>
    <w:p w14:paraId="6BAA02E9" w14:textId="33AEDEB5" w:rsidR="00206E1F" w:rsidRPr="00096E86" w:rsidRDefault="00FA23CA" w:rsidP="00732741">
      <w:pPr>
        <w:pStyle w:val="BodyText"/>
        <w:rPr>
          <w:lang w:val="sr-Latn-RS"/>
        </w:rPr>
      </w:pPr>
      <w:r w:rsidRPr="00096E86">
        <w:rPr>
          <w:b/>
          <w:bCs/>
          <w:lang w:val="sr-Latn-RS"/>
        </w:rPr>
        <w:t xml:space="preserve">Igraj </w:t>
      </w:r>
      <w:r w:rsidR="00C56114" w:rsidRPr="00096E86">
        <w:rPr>
          <w:b/>
          <w:bCs/>
          <w:lang w:val="sr-Latn-RS"/>
        </w:rPr>
        <w:t>košarku</w:t>
      </w:r>
      <w:r w:rsidR="00732741" w:rsidRPr="00096E86">
        <w:rPr>
          <w:lang w:val="sr-Latn-RS"/>
        </w:rPr>
        <w:t xml:space="preserve"> </w:t>
      </w:r>
      <w:r w:rsidRPr="00096E86">
        <w:rPr>
          <w:lang w:val="sr-Latn-RS"/>
        </w:rPr>
        <w:t>web aplikacij</w:t>
      </w:r>
      <w:r w:rsidR="00376D74" w:rsidRPr="00096E86">
        <w:rPr>
          <w:lang w:val="sr-Latn-RS"/>
        </w:rPr>
        <w:t xml:space="preserve">a </w:t>
      </w:r>
      <w:r w:rsidR="00732741" w:rsidRPr="00096E86">
        <w:rPr>
          <w:lang w:val="sr-Latn-RS"/>
        </w:rPr>
        <w:t>će koristiti postojeći DBMS instaliran na mašini koja predstavlja Web server laboratorije. Dijagram koji pokazuje kontekst sistema je dat na slici 6.1.1</w:t>
      </w:r>
      <w:r w:rsidR="00206E1F" w:rsidRPr="00096E86">
        <w:rPr>
          <w:lang w:val="sr-Latn-RS"/>
        </w:rPr>
        <w:t>.</w:t>
      </w:r>
    </w:p>
    <w:p w14:paraId="743EA405" w14:textId="33B26B5B" w:rsidR="00206E1F" w:rsidRPr="00096E86" w:rsidRDefault="00567673" w:rsidP="00F06298">
      <w:pPr>
        <w:pStyle w:val="BodyText"/>
        <w:rPr>
          <w:lang w:val="sr-Latn-RS"/>
        </w:rPr>
      </w:pPr>
      <w:r w:rsidRPr="00096E86">
        <w:rPr>
          <w:b/>
          <w:bCs/>
          <w:lang w:val="sr-Latn-RS"/>
        </w:rPr>
        <w:t xml:space="preserve">Igraj </w:t>
      </w:r>
      <w:r w:rsidR="00C56114" w:rsidRPr="00096E86">
        <w:rPr>
          <w:b/>
          <w:bCs/>
          <w:lang w:val="sr-Latn-RS"/>
        </w:rPr>
        <w:t>košarku</w:t>
      </w:r>
      <w:r w:rsidR="00732741" w:rsidRPr="00096E86">
        <w:rPr>
          <w:lang w:val="sr-Latn-RS"/>
        </w:rPr>
        <w:t xml:space="preserve"> sistem će biti zasnovan na klijent/server arhitekturi Web aplikacija ilustrovanoj na slici 6.1.2.</w:t>
      </w:r>
      <w:r w:rsidR="00206E1F" w:rsidRPr="00096E86">
        <w:rPr>
          <w:lang w:val="sr-Latn-RS"/>
        </w:rPr>
        <w:t xml:space="preserve"> </w:t>
      </w:r>
      <w:r w:rsidR="00732741" w:rsidRPr="00096E86"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 w:rsidRPr="00096E86">
        <w:rPr>
          <w:lang w:val="sr-Latn-RS"/>
        </w:rPr>
        <w:t xml:space="preserve">će </w:t>
      </w:r>
      <w:r w:rsidR="00732741" w:rsidRPr="00096E86">
        <w:rPr>
          <w:lang w:val="sr-Latn-RS"/>
        </w:rPr>
        <w:t>komunicirati sa DBMS-om</w:t>
      </w:r>
      <w:r w:rsidR="00D7252F" w:rsidRPr="00096E86">
        <w:rPr>
          <w:lang w:val="sr-Latn-RS"/>
        </w:rPr>
        <w:t xml:space="preserve"> koji se nalazi na </w:t>
      </w:r>
      <w:r w:rsidR="00F06298" w:rsidRPr="00096E86">
        <w:rPr>
          <w:lang w:val="sr-Latn-RS"/>
        </w:rPr>
        <w:t>istoj mašini</w:t>
      </w:r>
      <w:r w:rsidR="00206E1F" w:rsidRPr="00096E86">
        <w:rPr>
          <w:lang w:val="sr-Latn-RS"/>
        </w:rPr>
        <w:t>.</w:t>
      </w:r>
    </w:p>
    <w:p w14:paraId="22274BEE" w14:textId="6DD54597" w:rsidR="00206E1F" w:rsidRPr="00096E86" w:rsidRDefault="00CC1DD7" w:rsidP="00F06298">
      <w:pPr>
        <w:pStyle w:val="BodyText"/>
        <w:rPr>
          <w:lang w:val="sr-Latn-RS"/>
        </w:rPr>
      </w:pPr>
      <w:r w:rsidRPr="00096E86">
        <w:rPr>
          <w:lang w:val="sr-Latn-RS"/>
        </w:rPr>
        <w:t>K</w:t>
      </w:r>
      <w:r w:rsidR="00F06298" w:rsidRPr="00096E86">
        <w:rPr>
          <w:lang w:val="sr-Latn-RS"/>
        </w:rPr>
        <w:t>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5898A387" w14:textId="77777777" w:rsidR="00206E1F" w:rsidRPr="00096E86" w:rsidRDefault="00206E1F">
      <w:pPr>
        <w:pStyle w:val="BodyText"/>
        <w:rPr>
          <w:lang w:val="sr-Latn-RS"/>
        </w:rPr>
      </w:pPr>
    </w:p>
    <w:p w14:paraId="72C6697A" w14:textId="74A95892" w:rsidR="00206E1F" w:rsidRPr="00096E86" w:rsidRDefault="00CC1DD7" w:rsidP="00E5055D">
      <w:pPr>
        <w:pStyle w:val="BodyText"/>
        <w:ind w:left="851"/>
        <w:rPr>
          <w:lang w:val="sr-Latn-RS"/>
        </w:rPr>
      </w:pPr>
      <w:r w:rsidRPr="00096E86">
        <w:rPr>
          <w:noProof/>
          <w:lang w:val="sr-Latn-RS"/>
        </w:rPr>
        <mc:AlternateContent>
          <mc:Choice Requires="wpg">
            <w:drawing>
              <wp:inline distT="0" distB="0" distL="0" distR="0" wp14:anchorId="364F7D14" wp14:editId="6AE79E95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83" y="3184"/>
                            <a:ext cx="1395" cy="9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5E850" w14:textId="07743691" w:rsidR="00376D74" w:rsidRDefault="00376D74" w:rsidP="00376D74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Igraj </w:t>
                              </w:r>
                              <w:r w:rsidR="00096E86">
                                <w:rPr>
                                  <w:b/>
                                  <w:lang w:val="sr-Latn-CS"/>
                                </w:rPr>
                                <w:t>košarku</w:t>
                              </w:r>
                            </w:p>
                            <w:p w14:paraId="4C760F33" w14:textId="0915F5A5" w:rsidR="005613E4" w:rsidRPr="00AF6B06" w:rsidRDefault="00745526" w:rsidP="0074552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24E7B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AD9BA53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03F72" w14:textId="011F3BB3" w:rsidR="005613E4" w:rsidRDefault="00376D74" w:rsidP="00376D74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Igraj </w:t>
                              </w:r>
                              <w:r w:rsidR="00096E86">
                                <w:rPr>
                                  <w:lang w:val="sr-Latn-CS"/>
                                </w:rPr>
                                <w:t>košarku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66CAC010" w14:textId="77777777" w:rsidR="00376D74" w:rsidRPr="00376D74" w:rsidRDefault="00376D74" w:rsidP="00376D74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</w:p>
                            <w:p w14:paraId="499EC1FE" w14:textId="77777777"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6A851559" w14:textId="6EBFDDBB" w:rsidR="005613E4" w:rsidRPr="00F06298" w:rsidRDefault="00376D7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vlasnici</w:t>
                              </w:r>
                            </w:p>
                            <w:p w14:paraId="666D22DE" w14:textId="0142B793" w:rsidR="005613E4" w:rsidRPr="00376D74" w:rsidRDefault="00376D74" w:rsidP="00376D7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  <w:p w14:paraId="03DF8DB2" w14:textId="77777777" w:rsidR="005613E4" w:rsidRPr="00F06298" w:rsidRDefault="005613E4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F7D14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83;top:3184;width:1395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1D5E850" w14:textId="07743691" w:rsidR="00376D74" w:rsidRDefault="00376D74" w:rsidP="00376D74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Igraj </w:t>
                        </w:r>
                        <w:r w:rsidR="00096E86">
                          <w:rPr>
                            <w:b/>
                            <w:lang w:val="sr-Latn-CS"/>
                          </w:rPr>
                          <w:t>košarku</w:t>
                        </w:r>
                      </w:p>
                      <w:p w14:paraId="4C760F33" w14:textId="0915F5A5" w:rsidR="005613E4" w:rsidRPr="00AF6B06" w:rsidRDefault="00745526" w:rsidP="0074552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5F924E7B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0AD9BA53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03F72" w14:textId="011F3BB3" w:rsidR="005613E4" w:rsidRDefault="00376D74" w:rsidP="00376D74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Igraj </w:t>
                        </w:r>
                        <w:r w:rsidR="00096E86">
                          <w:rPr>
                            <w:lang w:val="sr-Latn-CS"/>
                          </w:rPr>
                          <w:t>košarku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66CAC010" w14:textId="77777777" w:rsidR="00376D74" w:rsidRPr="00376D74" w:rsidRDefault="00376D74" w:rsidP="00376D74">
                        <w:pPr>
                          <w:pStyle w:val="BodyText2"/>
                          <w:rPr>
                            <w:lang w:val="sr-Latn-CS"/>
                          </w:rPr>
                        </w:pPr>
                      </w:p>
                      <w:p w14:paraId="499EC1FE" w14:textId="77777777"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6A851559" w14:textId="6EBFDDBB" w:rsidR="005613E4" w:rsidRPr="00F06298" w:rsidRDefault="00376D7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vlasnici</w:t>
                        </w:r>
                      </w:p>
                      <w:p w14:paraId="666D22DE" w14:textId="0142B793" w:rsidR="005613E4" w:rsidRPr="00376D74" w:rsidRDefault="00376D74" w:rsidP="00376D74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  <w:p w14:paraId="03DF8DB2" w14:textId="77777777" w:rsidR="005613E4" w:rsidRPr="00F06298" w:rsidRDefault="005613E4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40C95BB1" w14:textId="77777777" w:rsidR="00AF6B06" w:rsidRPr="00096E86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07CF5E36" w14:textId="03EA1F28" w:rsidR="00206E1F" w:rsidRPr="00096E86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096E86">
        <w:rPr>
          <w:rFonts w:ascii="Arial" w:hAnsi="Arial"/>
          <w:b/>
          <w:lang w:val="sr-Latn-RS"/>
        </w:rPr>
        <w:t>Slika</w:t>
      </w:r>
      <w:r w:rsidR="00206E1F" w:rsidRPr="00096E86">
        <w:rPr>
          <w:rFonts w:ascii="Arial" w:hAnsi="Arial"/>
          <w:b/>
          <w:lang w:val="sr-Latn-RS"/>
        </w:rPr>
        <w:t xml:space="preserve"> 6.1.1</w:t>
      </w:r>
      <w:r w:rsidRPr="00096E86">
        <w:rPr>
          <w:rFonts w:ascii="Arial" w:hAnsi="Arial"/>
          <w:b/>
          <w:lang w:val="sr-Latn-RS"/>
        </w:rPr>
        <w:t>.</w:t>
      </w:r>
      <w:r w:rsidR="00206E1F" w:rsidRPr="00096E86">
        <w:rPr>
          <w:rFonts w:ascii="Arial" w:hAnsi="Arial"/>
          <w:b/>
          <w:lang w:val="sr-Latn-RS"/>
        </w:rPr>
        <w:t xml:space="preserve"> </w:t>
      </w:r>
      <w:r w:rsidRPr="00096E86">
        <w:rPr>
          <w:rFonts w:ascii="Arial" w:hAnsi="Arial"/>
          <w:b/>
          <w:lang w:val="sr-Latn-RS"/>
        </w:rPr>
        <w:t xml:space="preserve">Kontekst sistema </w:t>
      </w:r>
      <w:r w:rsidR="00567673" w:rsidRPr="00096E86">
        <w:rPr>
          <w:rFonts w:ascii="Arial" w:hAnsi="Arial"/>
          <w:b/>
          <w:lang w:val="sr-Latn-RS"/>
        </w:rPr>
        <w:t xml:space="preserve">Igraj </w:t>
      </w:r>
      <w:r w:rsidR="00C56114" w:rsidRPr="00096E86">
        <w:rPr>
          <w:rFonts w:ascii="Arial" w:hAnsi="Arial"/>
          <w:b/>
          <w:lang w:val="sr-Latn-RS"/>
        </w:rPr>
        <w:t>košarku</w:t>
      </w:r>
    </w:p>
    <w:p w14:paraId="395DE6FA" w14:textId="77777777" w:rsidR="00AF6B06" w:rsidRPr="00096E86" w:rsidRDefault="00AF6B06" w:rsidP="00AF6B06">
      <w:pPr>
        <w:pStyle w:val="BodyText"/>
        <w:rPr>
          <w:b/>
          <w:lang w:val="sr-Latn-RS"/>
        </w:rPr>
      </w:pPr>
    </w:p>
    <w:p w14:paraId="6272E8D9" w14:textId="0261994B" w:rsidR="00206E1F" w:rsidRPr="00096E86" w:rsidRDefault="00CC1DD7" w:rsidP="00E5055D">
      <w:pPr>
        <w:pStyle w:val="BodyText"/>
        <w:ind w:left="2552"/>
        <w:rPr>
          <w:lang w:val="sr-Latn-RS"/>
        </w:rPr>
      </w:pPr>
      <w:r w:rsidRPr="00096E86">
        <w:rPr>
          <w:noProof/>
          <w:lang w:val="sr-Latn-RS"/>
        </w:rPr>
        <mc:AlternateContent>
          <mc:Choice Requires="wpg">
            <w:drawing>
              <wp:inline distT="0" distB="0" distL="0" distR="0" wp14:anchorId="5E8D3091" wp14:editId="30B09C1C">
                <wp:extent cx="2971800" cy="1466215"/>
                <wp:effectExtent l="13335" t="5715" r="5715" b="1397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87F14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500FE76C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0D2E0D2E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6CC82A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5F47CBE5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60660BD2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5E06C41" w14:textId="4C45FE18" w:rsidR="005613E4" w:rsidRPr="00E5055D" w:rsidRDefault="00567673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Igraj </w:t>
                              </w:r>
                              <w:r w:rsidR="00096E86">
                                <w:rPr>
                                  <w:lang w:val="sr-Latn-CS"/>
                                </w:rPr>
                                <w:t>košarku</w:t>
                              </w:r>
                              <w:r w:rsidR="005613E4" w:rsidRPr="00E5055D">
                                <w:rPr>
                                  <w:lang w:val="sr-Latn-CS"/>
                                </w:rPr>
                                <w:t xml:space="preserve"> </w:t>
                              </w:r>
                            </w:p>
                            <w:p w14:paraId="4DA5C1D8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6B0A5934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070D02A6" w14:textId="7512EA08" w:rsidR="005613E4" w:rsidRPr="00E5055D" w:rsidRDefault="00567673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Igraj </w:t>
                              </w:r>
                              <w:r w:rsidR="00096E86">
                                <w:rPr>
                                  <w:lang w:val="sr-Latn-CS"/>
                                </w:rPr>
                                <w:t>košarku</w:t>
                              </w:r>
                            </w:p>
                            <w:p w14:paraId="192B5D5E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F502A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8D3091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A587F14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500FE76C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0D2E0D2E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36CC82A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5F47CBE5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60660BD2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45E06C41" w14:textId="4C45FE18" w:rsidR="005613E4" w:rsidRPr="00E5055D" w:rsidRDefault="0056767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Igraj </w:t>
                        </w:r>
                        <w:r w:rsidR="00096E86">
                          <w:rPr>
                            <w:lang w:val="sr-Latn-CS"/>
                          </w:rPr>
                          <w:t>košarku</w:t>
                        </w:r>
                        <w:r w:rsidR="005613E4" w:rsidRPr="00E5055D">
                          <w:rPr>
                            <w:lang w:val="sr-Latn-CS"/>
                          </w:rPr>
                          <w:t xml:space="preserve"> </w:t>
                        </w:r>
                      </w:p>
                      <w:p w14:paraId="4DA5C1D8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6B0A5934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070D02A6" w14:textId="7512EA08" w:rsidR="005613E4" w:rsidRPr="00E5055D" w:rsidRDefault="0056767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Igraj </w:t>
                        </w:r>
                        <w:r w:rsidR="00096E86">
                          <w:rPr>
                            <w:lang w:val="sr-Latn-CS"/>
                          </w:rPr>
                          <w:t>košarku</w:t>
                        </w:r>
                      </w:p>
                      <w:p w14:paraId="192B5D5E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1AAF502A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5BB97A" w14:textId="77777777" w:rsidR="00AF6B06" w:rsidRPr="00096E86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72E765B1" w14:textId="45D36A0F" w:rsidR="00206E1F" w:rsidRPr="00096E86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096E86">
        <w:rPr>
          <w:rFonts w:ascii="Arial" w:hAnsi="Arial"/>
          <w:b/>
          <w:lang w:val="sr-Latn-RS"/>
        </w:rPr>
        <w:t>Slika</w:t>
      </w:r>
      <w:r w:rsidR="00206E1F" w:rsidRPr="00096E86">
        <w:rPr>
          <w:rFonts w:ascii="Arial" w:hAnsi="Arial"/>
          <w:b/>
          <w:lang w:val="sr-Latn-RS"/>
        </w:rPr>
        <w:t xml:space="preserve"> 6.1.2</w:t>
      </w:r>
      <w:r w:rsidRPr="00096E86">
        <w:rPr>
          <w:rFonts w:ascii="Arial" w:hAnsi="Arial"/>
          <w:b/>
          <w:lang w:val="sr-Latn-RS"/>
        </w:rPr>
        <w:t>.</w:t>
      </w:r>
      <w:r w:rsidR="00206E1F" w:rsidRPr="00096E86">
        <w:rPr>
          <w:rFonts w:ascii="Arial" w:hAnsi="Arial"/>
          <w:b/>
          <w:lang w:val="sr-Latn-RS"/>
        </w:rPr>
        <w:t xml:space="preserve"> </w:t>
      </w:r>
      <w:r w:rsidRPr="00096E86">
        <w:rPr>
          <w:rFonts w:ascii="Arial" w:hAnsi="Arial"/>
          <w:b/>
          <w:lang w:val="sr-Latn-RS"/>
        </w:rPr>
        <w:t xml:space="preserve">Pregled sistema </w:t>
      </w:r>
      <w:r w:rsidR="00567673" w:rsidRPr="00096E86">
        <w:rPr>
          <w:rFonts w:ascii="Arial" w:hAnsi="Arial"/>
          <w:b/>
          <w:lang w:val="sr-Latn-RS"/>
        </w:rPr>
        <w:t xml:space="preserve">igraj </w:t>
      </w:r>
      <w:r w:rsidR="00C56114" w:rsidRPr="00096E86">
        <w:rPr>
          <w:rFonts w:ascii="Arial" w:hAnsi="Arial"/>
          <w:b/>
          <w:lang w:val="sr-Latn-RS"/>
        </w:rPr>
        <w:t>košarku</w:t>
      </w:r>
    </w:p>
    <w:p w14:paraId="3235388E" w14:textId="77777777" w:rsidR="00AF6B06" w:rsidRPr="00096E86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3EC75FCD" w14:textId="77777777" w:rsidR="00206E1F" w:rsidRPr="00096E86" w:rsidRDefault="00D44844" w:rsidP="00B849B5">
      <w:pPr>
        <w:pStyle w:val="Heading2"/>
        <w:rPr>
          <w:lang w:val="sr-Latn-RS"/>
        </w:rPr>
      </w:pPr>
      <w:bookmarkStart w:id="15" w:name="_Toc100413570"/>
      <w:r w:rsidRPr="00096E86">
        <w:rPr>
          <w:lang w:val="sr-Latn-RS"/>
        </w:rPr>
        <w:t xml:space="preserve">Pregled </w:t>
      </w:r>
      <w:r w:rsidR="00B849B5" w:rsidRPr="00096E86">
        <w:rPr>
          <w:lang w:val="sr-Latn-RS"/>
        </w:rPr>
        <w:t>mogućnosti</w:t>
      </w:r>
      <w:bookmarkEnd w:id="15"/>
    </w:p>
    <w:p w14:paraId="01B30881" w14:textId="69164CD9" w:rsidR="00206E1F" w:rsidRPr="00096E86" w:rsidRDefault="0074590A" w:rsidP="0074590A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Tabela prikazana u ovom odeljku identifikuje osnovne mogućnosti </w:t>
      </w:r>
      <w:r w:rsidR="00C7422D">
        <w:rPr>
          <w:b/>
          <w:bCs/>
          <w:lang w:val="sr-Latn-RS"/>
        </w:rPr>
        <w:t xml:space="preserve">Igraj košarku </w:t>
      </w:r>
      <w:r w:rsidRPr="00096E86">
        <w:rPr>
          <w:lang w:val="sr-Latn-RS"/>
        </w:rPr>
        <w:t>u pogledu prednosti koje nudi i funkcionalnosti koje te prednosti ostvaruju</w:t>
      </w:r>
      <w:r w:rsidR="00206E1F" w:rsidRPr="00096E86">
        <w:rPr>
          <w:lang w:val="sr-Latn-RS"/>
        </w:rPr>
        <w:t xml:space="preserve">. </w:t>
      </w:r>
      <w:r w:rsidRPr="00096E86">
        <w:rPr>
          <w:lang w:val="sr-Latn-RS"/>
        </w:rPr>
        <w:t>Dodatni opis funkcionalnih zahteva je dat u odeljku 7 ovog dokumenta.</w:t>
      </w:r>
    </w:p>
    <w:p w14:paraId="4C59E5D9" w14:textId="77777777" w:rsidR="00206E1F" w:rsidRPr="00096E86" w:rsidRDefault="00206E1F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096E86" w14:paraId="791E8135" w14:textId="77777777">
        <w:tc>
          <w:tcPr>
            <w:tcW w:w="4230" w:type="dxa"/>
          </w:tcPr>
          <w:p w14:paraId="2FD39D63" w14:textId="77777777" w:rsidR="00206E1F" w:rsidRPr="00096E86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096E86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14:paraId="6449AA7E" w14:textId="77777777" w:rsidR="00206E1F" w:rsidRPr="00096E86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096E86">
              <w:rPr>
                <w:b/>
                <w:lang w:val="sr-Latn-RS"/>
              </w:rPr>
              <w:t>Funkcionalnosti</w:t>
            </w:r>
          </w:p>
        </w:tc>
      </w:tr>
      <w:tr w:rsidR="00206E1F" w:rsidRPr="00096E86" w14:paraId="459392BB" w14:textId="77777777">
        <w:tc>
          <w:tcPr>
            <w:tcW w:w="4230" w:type="dxa"/>
          </w:tcPr>
          <w:p w14:paraId="224FBB80" w14:textId="52E758E2" w:rsidR="00206E1F" w:rsidRPr="00096E86" w:rsidRDefault="007611F2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 xml:space="preserve">Centralizovana evidencija podataka o </w:t>
            </w:r>
            <w:r w:rsidR="00C56114" w:rsidRPr="00096E86">
              <w:rPr>
                <w:lang w:val="sr-Latn-RS"/>
              </w:rPr>
              <w:t>košarkaškim</w:t>
            </w:r>
            <w:r w:rsidRPr="00096E86">
              <w:rPr>
                <w:lang w:val="sr-Latn-RS"/>
              </w:rPr>
              <w:t xml:space="preserve"> </w:t>
            </w:r>
            <w:r w:rsidR="00C56114" w:rsidRPr="00096E86">
              <w:rPr>
                <w:lang w:val="sr-Latn-RS"/>
              </w:rPr>
              <w:t>događajima</w:t>
            </w:r>
          </w:p>
        </w:tc>
        <w:tc>
          <w:tcPr>
            <w:tcW w:w="4518" w:type="dxa"/>
          </w:tcPr>
          <w:p w14:paraId="2AFD214B" w14:textId="10B93C45" w:rsidR="00A12200" w:rsidRPr="00096E86" w:rsidRDefault="00A12200" w:rsidP="007611F2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 xml:space="preserve">Prikaz i pretraživanje svih </w:t>
            </w:r>
            <w:r w:rsidR="00C56114" w:rsidRPr="00096E86">
              <w:rPr>
                <w:lang w:val="sr-Latn-RS"/>
              </w:rPr>
              <w:t>događaja</w:t>
            </w:r>
            <w:r w:rsidRPr="00096E86">
              <w:rPr>
                <w:lang w:val="sr-Latn-RS"/>
              </w:rPr>
              <w:t xml:space="preserve"> koje pojedini </w:t>
            </w:r>
            <w:r w:rsidR="007611F2" w:rsidRPr="00096E86">
              <w:rPr>
                <w:lang w:val="sr-Latn-RS"/>
              </w:rPr>
              <w:t xml:space="preserve">korisnici i </w:t>
            </w:r>
            <w:r w:rsidR="003D0A2F" w:rsidRPr="00096E86">
              <w:rPr>
                <w:lang w:val="sr-Latn-RS"/>
              </w:rPr>
              <w:t>vlasnici</w:t>
            </w:r>
            <w:r w:rsidR="007611F2" w:rsidRPr="00096E86">
              <w:rPr>
                <w:lang w:val="sr-Latn-RS"/>
              </w:rPr>
              <w:t xml:space="preserve"> </w:t>
            </w:r>
            <w:r w:rsidRPr="00096E86">
              <w:rPr>
                <w:lang w:val="sr-Latn-RS"/>
              </w:rPr>
              <w:t>unose.</w:t>
            </w:r>
          </w:p>
          <w:p w14:paraId="3A50B745" w14:textId="1D60F0A8" w:rsidR="007611F2" w:rsidRPr="00096E86" w:rsidRDefault="007611F2" w:rsidP="007611F2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096E86" w14:paraId="55F3531F" w14:textId="77777777">
        <w:tc>
          <w:tcPr>
            <w:tcW w:w="4230" w:type="dxa"/>
          </w:tcPr>
          <w:p w14:paraId="4970E068" w14:textId="71614607" w:rsidR="00206E1F" w:rsidRPr="00096E86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 xml:space="preserve">Centralizovana evidencija podataka o </w:t>
            </w:r>
            <w:r w:rsidR="007611F2" w:rsidRPr="00096E86">
              <w:rPr>
                <w:lang w:val="sr-Latn-RS"/>
              </w:rPr>
              <w:t>terenima i komentarima/ocenama korisnika</w:t>
            </w:r>
          </w:p>
        </w:tc>
        <w:tc>
          <w:tcPr>
            <w:tcW w:w="4518" w:type="dxa"/>
          </w:tcPr>
          <w:p w14:paraId="392328E8" w14:textId="12DF0750" w:rsidR="00206E1F" w:rsidRPr="00096E86" w:rsidRDefault="007611F2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 xml:space="preserve">Prikaz i unos podataka </w:t>
            </w:r>
            <w:r w:rsidR="00C56114" w:rsidRPr="00096E86">
              <w:rPr>
                <w:lang w:val="sr-Latn-RS"/>
              </w:rPr>
              <w:t>relevantnih</w:t>
            </w:r>
            <w:r w:rsidRPr="00096E86">
              <w:rPr>
                <w:lang w:val="sr-Latn-RS"/>
              </w:rPr>
              <w:t xml:space="preserve"> za temu igranja </w:t>
            </w:r>
            <w:r w:rsidR="00C56114" w:rsidRPr="00096E86">
              <w:rPr>
                <w:lang w:val="sr-Latn-RS"/>
              </w:rPr>
              <w:t>košarke</w:t>
            </w:r>
            <w:r w:rsidRPr="00096E86">
              <w:rPr>
                <w:lang w:val="sr-Latn-RS"/>
              </w:rPr>
              <w:t xml:space="preserve"> na datim terenima.</w:t>
            </w:r>
            <w:r w:rsidR="003D0A2F" w:rsidRPr="00096E86">
              <w:rPr>
                <w:lang w:val="sr-Latn-RS"/>
              </w:rPr>
              <w:t xml:space="preserve"> Koji mogu da unose razni tipovi korisnika</w:t>
            </w:r>
          </w:p>
          <w:p w14:paraId="4C6B9300" w14:textId="3B90B2AB" w:rsidR="007611F2" w:rsidRPr="00096E86" w:rsidRDefault="007611F2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3D0A2F" w:rsidRPr="00096E86" w14:paraId="2AB2E522" w14:textId="77777777">
        <w:tc>
          <w:tcPr>
            <w:tcW w:w="4230" w:type="dxa"/>
          </w:tcPr>
          <w:p w14:paraId="72C8AA38" w14:textId="5714A2CF" w:rsidR="003D0A2F" w:rsidRPr="00096E86" w:rsidRDefault="003D0A2F" w:rsidP="003D0A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 xml:space="preserve">Organizovanje </w:t>
            </w:r>
            <w:r w:rsidR="00C56114" w:rsidRPr="00096E86">
              <w:rPr>
                <w:lang w:val="sr-Latn-RS"/>
              </w:rPr>
              <w:t>košarkaških</w:t>
            </w:r>
            <w:r w:rsidRPr="00096E86">
              <w:rPr>
                <w:lang w:val="sr-Latn-RS"/>
              </w:rPr>
              <w:t xml:space="preserve"> </w:t>
            </w:r>
            <w:r w:rsidR="00C56114" w:rsidRPr="00096E86">
              <w:rPr>
                <w:lang w:val="sr-Latn-RS"/>
              </w:rPr>
              <w:t>događaja</w:t>
            </w:r>
            <w:r w:rsidRPr="00096E86">
              <w:rPr>
                <w:lang w:val="sr-Latn-RS"/>
              </w:rPr>
              <w:t xml:space="preserve"> i timova</w:t>
            </w:r>
            <w:r w:rsidR="00CD168A" w:rsidRPr="00096E86">
              <w:rPr>
                <w:lang w:val="sr-Latn-RS"/>
              </w:rPr>
              <w:t xml:space="preserve"> i njihov prikaz</w:t>
            </w:r>
          </w:p>
        </w:tc>
        <w:tc>
          <w:tcPr>
            <w:tcW w:w="4518" w:type="dxa"/>
          </w:tcPr>
          <w:p w14:paraId="13BC5895" w14:textId="2A834C44" w:rsidR="003D0A2F" w:rsidRPr="00096E86" w:rsidRDefault="003D0A2F" w:rsidP="003D0A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 xml:space="preserve">Korisnici i vlasnici terena će moći da kreiraju timove i da pozivaju igrače. A </w:t>
            </w:r>
            <w:r w:rsidR="00C56114" w:rsidRPr="00096E86">
              <w:rPr>
                <w:lang w:val="sr-Latn-RS"/>
              </w:rPr>
              <w:t>igrači</w:t>
            </w:r>
            <w:r w:rsidRPr="00096E86">
              <w:rPr>
                <w:lang w:val="sr-Latn-RS"/>
              </w:rPr>
              <w:t xml:space="preserve"> </w:t>
            </w:r>
            <w:r w:rsidR="00C56114" w:rsidRPr="00096E86">
              <w:rPr>
                <w:lang w:val="sr-Latn-RS"/>
              </w:rPr>
              <w:t>će</w:t>
            </w:r>
            <w:r w:rsidRPr="00096E86">
              <w:rPr>
                <w:lang w:val="sr-Latn-RS"/>
              </w:rPr>
              <w:t xml:space="preserve"> </w:t>
            </w:r>
            <w:r w:rsidR="00C56114" w:rsidRPr="00096E86">
              <w:rPr>
                <w:lang w:val="sr-Latn-RS"/>
              </w:rPr>
              <w:t>moći</w:t>
            </w:r>
            <w:r w:rsidRPr="00096E86">
              <w:rPr>
                <w:lang w:val="sr-Latn-RS"/>
              </w:rPr>
              <w:t xml:space="preserve"> da se prijavljuju u njih.</w:t>
            </w:r>
          </w:p>
          <w:p w14:paraId="3886E95A" w14:textId="6AC1468C" w:rsidR="003D0A2F" w:rsidRPr="00096E86" w:rsidRDefault="003D0A2F" w:rsidP="003D0A2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3D0A2F" w:rsidRPr="00096E86" w14:paraId="5C9D7A71" w14:textId="77777777">
        <w:tc>
          <w:tcPr>
            <w:tcW w:w="4230" w:type="dxa"/>
          </w:tcPr>
          <w:p w14:paraId="2C0D0F1D" w14:textId="77777777" w:rsidR="003D0A2F" w:rsidRPr="00096E86" w:rsidRDefault="003D0A2F" w:rsidP="003D0A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Dvojezična podrška</w:t>
            </w:r>
          </w:p>
        </w:tc>
        <w:tc>
          <w:tcPr>
            <w:tcW w:w="4518" w:type="dxa"/>
          </w:tcPr>
          <w:p w14:paraId="0C098323" w14:textId="77777777" w:rsidR="003D0A2F" w:rsidRPr="00096E86" w:rsidRDefault="003D0A2F" w:rsidP="003D0A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 xml:space="preserve">Prikaz sadržaja portala na srpskom ili engleskom jeziku. </w:t>
            </w:r>
          </w:p>
          <w:p w14:paraId="067549D1" w14:textId="77777777" w:rsidR="003D0A2F" w:rsidRPr="00096E86" w:rsidRDefault="003D0A2F" w:rsidP="003D0A2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3D0A2F" w:rsidRPr="00096E86" w14:paraId="442E8C31" w14:textId="77777777">
        <w:tc>
          <w:tcPr>
            <w:tcW w:w="4230" w:type="dxa"/>
          </w:tcPr>
          <w:p w14:paraId="206F1EA3" w14:textId="035D3CB4" w:rsidR="003D0A2F" w:rsidRPr="00096E86" w:rsidRDefault="003D0A2F" w:rsidP="003D0A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>Jednostavno ažuriranje i prikaz podataka sa bilo koje lokacije</w:t>
            </w:r>
          </w:p>
        </w:tc>
        <w:tc>
          <w:tcPr>
            <w:tcW w:w="4518" w:type="dxa"/>
          </w:tcPr>
          <w:p w14:paraId="61F72808" w14:textId="0C02C10D" w:rsidR="003D0A2F" w:rsidRPr="00096E86" w:rsidRDefault="003D0A2F" w:rsidP="003D0A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096E86">
              <w:rPr>
                <w:lang w:val="sr-Latn-RS"/>
              </w:rPr>
              <w:t xml:space="preserve">Mogućnost pristupa i ažuriranja svih podataka sa bilo koje lokacije korišćenjem PC-a ili </w:t>
            </w:r>
            <w:r w:rsidR="009B3E7A" w:rsidRPr="00096E86">
              <w:rPr>
                <w:lang w:val="sr-Latn-RS"/>
              </w:rPr>
              <w:t xml:space="preserve">bilo kog </w:t>
            </w:r>
            <w:r w:rsidR="00C56114" w:rsidRPr="00096E86">
              <w:rPr>
                <w:lang w:val="sr-Latn-RS"/>
              </w:rPr>
              <w:t>uređaja</w:t>
            </w:r>
            <w:r w:rsidR="009B3E7A" w:rsidRPr="00096E86">
              <w:rPr>
                <w:lang w:val="sr-Latn-RS"/>
              </w:rPr>
              <w:t xml:space="preserve"> koji poseduje web </w:t>
            </w:r>
            <w:r w:rsidR="00C56114" w:rsidRPr="00096E86">
              <w:rPr>
                <w:lang w:val="sr-Latn-RS"/>
              </w:rPr>
              <w:t>čitač</w:t>
            </w:r>
            <w:r w:rsidRPr="00096E86">
              <w:rPr>
                <w:lang w:val="sr-Latn-RS"/>
              </w:rPr>
              <w:t xml:space="preserve"> i Internet konekcije.</w:t>
            </w:r>
          </w:p>
          <w:p w14:paraId="61C7AC6C" w14:textId="77777777" w:rsidR="003D0A2F" w:rsidRPr="00096E86" w:rsidRDefault="003D0A2F" w:rsidP="003D0A2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48C50F4A" w14:textId="77777777" w:rsidR="00206E1F" w:rsidRPr="00096E86" w:rsidRDefault="00206E1F">
      <w:pPr>
        <w:pStyle w:val="BodyText"/>
        <w:rPr>
          <w:lang w:val="sr-Latn-RS"/>
        </w:rPr>
      </w:pPr>
    </w:p>
    <w:p w14:paraId="4AE85B68" w14:textId="77777777" w:rsidR="00206E1F" w:rsidRPr="00096E86" w:rsidRDefault="00D44844" w:rsidP="00D44844">
      <w:pPr>
        <w:pStyle w:val="Heading2"/>
        <w:rPr>
          <w:lang w:val="sr-Latn-RS"/>
        </w:rPr>
      </w:pPr>
      <w:bookmarkStart w:id="16" w:name="_Toc100413571"/>
      <w:r w:rsidRPr="00096E86">
        <w:rPr>
          <w:lang w:val="sr-Latn-RS"/>
        </w:rPr>
        <w:t>Pretpostavke i zavisnosti</w:t>
      </w:r>
      <w:bookmarkEnd w:id="16"/>
    </w:p>
    <w:p w14:paraId="4F07703C" w14:textId="14A54B30" w:rsidR="00206E1F" w:rsidRPr="00096E86" w:rsidRDefault="009B3E7A" w:rsidP="00445A8C">
      <w:pPr>
        <w:pStyle w:val="BodyText"/>
        <w:rPr>
          <w:lang w:val="sr-Latn-RS"/>
        </w:rPr>
      </w:pPr>
      <w:r w:rsidRPr="00096E86">
        <w:rPr>
          <w:b/>
          <w:bCs/>
          <w:lang w:val="sr-Latn-RS"/>
        </w:rPr>
        <w:t xml:space="preserve">Igraj </w:t>
      </w:r>
      <w:r w:rsidR="00C56114" w:rsidRPr="00096E86">
        <w:rPr>
          <w:b/>
          <w:bCs/>
          <w:lang w:val="sr-Latn-RS"/>
        </w:rPr>
        <w:t>košarku</w:t>
      </w:r>
      <w:r w:rsidR="00445A8C" w:rsidRPr="00096E86">
        <w:rPr>
          <w:b/>
          <w:bCs/>
          <w:lang w:val="sr-Latn-RS"/>
        </w:rPr>
        <w:t xml:space="preserve"> </w:t>
      </w:r>
      <w:r w:rsidR="00445A8C" w:rsidRPr="00096E86">
        <w:rPr>
          <w:lang w:val="sr-Latn-RS"/>
        </w:rPr>
        <w:t>sistem, kao Web aplikacija je zavisan od</w:t>
      </w:r>
      <w:r w:rsidR="00D67D2B" w:rsidRPr="00096E86">
        <w:rPr>
          <w:lang w:val="sr-Latn-RS"/>
        </w:rPr>
        <w:t>:</w:t>
      </w:r>
    </w:p>
    <w:p w14:paraId="6B698443" w14:textId="77777777" w:rsidR="00D67D2B" w:rsidRPr="00096E86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>Podršk</w:t>
      </w:r>
      <w:r w:rsidR="00445A8C" w:rsidRPr="00096E86">
        <w:rPr>
          <w:lang w:val="sr-Latn-RS"/>
        </w:rPr>
        <w:t>a</w:t>
      </w:r>
      <w:r w:rsidRPr="00096E86">
        <w:rPr>
          <w:lang w:val="sr-Latn-RS"/>
        </w:rPr>
        <w:t xml:space="preserve"> Web servera za izabrani skripting jezik.</w:t>
      </w:r>
    </w:p>
    <w:p w14:paraId="4A03EFB5" w14:textId="77777777" w:rsidR="00206E1F" w:rsidRPr="00096E86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>Podršk</w:t>
      </w:r>
      <w:r w:rsidR="00445A8C" w:rsidRPr="00096E86">
        <w:rPr>
          <w:lang w:val="sr-Latn-RS"/>
        </w:rPr>
        <w:t>a</w:t>
      </w:r>
      <w:r w:rsidRPr="00096E86">
        <w:rPr>
          <w:lang w:val="sr-Latn-RS"/>
        </w:rPr>
        <w:t xml:space="preserve"> </w:t>
      </w:r>
      <w:r w:rsidR="00C206AF" w:rsidRPr="00096E86">
        <w:rPr>
          <w:lang w:val="sr-Latn-RS"/>
        </w:rPr>
        <w:t>skripting jezika za Linux i Windows platformu.</w:t>
      </w:r>
      <w:r w:rsidR="00206E1F" w:rsidRPr="00096E86">
        <w:rPr>
          <w:lang w:val="sr-Latn-RS"/>
        </w:rPr>
        <w:t xml:space="preserve"> </w:t>
      </w:r>
    </w:p>
    <w:p w14:paraId="140FC5DA" w14:textId="77777777" w:rsidR="00C206AF" w:rsidRPr="00096E86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>Mogućnost p</w:t>
      </w:r>
      <w:r w:rsidR="00C206AF" w:rsidRPr="00096E86">
        <w:rPr>
          <w:lang w:val="sr-Latn-RS"/>
        </w:rPr>
        <w:t>ovezivanja sa DBMS-om iz skripting jezika.</w:t>
      </w:r>
    </w:p>
    <w:p w14:paraId="3C260088" w14:textId="77777777" w:rsidR="00C206AF" w:rsidRPr="00096E86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>Podršk</w:t>
      </w:r>
      <w:r w:rsidR="00445A8C" w:rsidRPr="00096E86">
        <w:rPr>
          <w:lang w:val="sr-Latn-RS"/>
        </w:rPr>
        <w:t>a</w:t>
      </w:r>
      <w:r w:rsidRPr="00096E86">
        <w:rPr>
          <w:lang w:val="sr-Latn-RS"/>
        </w:rPr>
        <w:t xml:space="preserve"> DBMS-a za Linux i Windows platformu.</w:t>
      </w:r>
    </w:p>
    <w:p w14:paraId="18EF2E10" w14:textId="77777777" w:rsidR="00445A8C" w:rsidRPr="00096E86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>Funkcionalnosti Web čitača koje korisnici upotrebljavaju za pristupanje portalu.</w:t>
      </w:r>
    </w:p>
    <w:p w14:paraId="2AC6C852" w14:textId="709255DA" w:rsidR="00206E1F" w:rsidRPr="00096E86" w:rsidRDefault="00D44844" w:rsidP="00B849B5">
      <w:pPr>
        <w:pStyle w:val="Heading2"/>
        <w:rPr>
          <w:lang w:val="sr-Latn-RS"/>
        </w:rPr>
      </w:pPr>
      <w:bookmarkStart w:id="17" w:name="_Toc100413572"/>
      <w:r w:rsidRPr="00096E86">
        <w:rPr>
          <w:lang w:val="sr-Latn-RS"/>
        </w:rPr>
        <w:t>Cena</w:t>
      </w:r>
      <w:bookmarkEnd w:id="17"/>
    </w:p>
    <w:p w14:paraId="26FFC795" w14:textId="24C6DB9E" w:rsidR="00206E1F" w:rsidRPr="00096E86" w:rsidRDefault="009B3E7A" w:rsidP="00203D5F">
      <w:pPr>
        <w:ind w:left="720"/>
        <w:rPr>
          <w:lang w:val="sr-Latn-RS"/>
        </w:rPr>
      </w:pPr>
      <w:r w:rsidRPr="00096E86">
        <w:rPr>
          <w:lang w:val="sr-Latn-RS"/>
        </w:rPr>
        <w:t xml:space="preserve">Kako je </w:t>
      </w:r>
      <w:r w:rsidR="00203D5F" w:rsidRPr="00096E86">
        <w:rPr>
          <w:lang w:val="sr-Latn-RS"/>
        </w:rPr>
        <w:t>projekat</w:t>
      </w:r>
      <w:r w:rsidRPr="00096E86">
        <w:rPr>
          <w:lang w:val="sr-Latn-RS"/>
        </w:rPr>
        <w:t xml:space="preserve"> vise vol</w:t>
      </w:r>
      <w:r w:rsidR="00203D5F" w:rsidRPr="00096E86">
        <w:rPr>
          <w:lang w:val="sr-Latn-RS"/>
        </w:rPr>
        <w:t>o</w:t>
      </w:r>
      <w:r w:rsidRPr="00096E86">
        <w:rPr>
          <w:lang w:val="sr-Latn-RS"/>
        </w:rPr>
        <w:t>nt</w:t>
      </w:r>
      <w:r w:rsidR="00203D5F" w:rsidRPr="00096E86">
        <w:rPr>
          <w:lang w:val="sr-Latn-RS"/>
        </w:rPr>
        <w:t>e</w:t>
      </w:r>
      <w:r w:rsidRPr="00096E86">
        <w:rPr>
          <w:lang w:val="sr-Latn-RS"/>
        </w:rPr>
        <w:t xml:space="preserve">rskog tipa </w:t>
      </w:r>
      <w:r w:rsidR="00203D5F" w:rsidRPr="00096E86">
        <w:rPr>
          <w:lang w:val="sr-Latn-RS"/>
        </w:rPr>
        <w:t xml:space="preserve">i ne zahteva neka posebna sredstva za razvoj softvera, ali </w:t>
      </w:r>
      <w:r w:rsidR="00C56114" w:rsidRPr="00096E86">
        <w:rPr>
          <w:lang w:val="sr-Latn-RS"/>
        </w:rPr>
        <w:t>imajući</w:t>
      </w:r>
      <w:r w:rsidR="00203D5F" w:rsidRPr="00096E86">
        <w:rPr>
          <w:lang w:val="sr-Latn-RS"/>
        </w:rPr>
        <w:t xml:space="preserve"> u vidu cenu </w:t>
      </w:r>
      <w:r w:rsidR="00C56114" w:rsidRPr="00096E86">
        <w:rPr>
          <w:lang w:val="sr-Latn-RS"/>
        </w:rPr>
        <w:t>održavanja</w:t>
      </w:r>
      <w:r w:rsidR="00203D5F" w:rsidRPr="00096E86">
        <w:rPr>
          <w:lang w:val="sr-Latn-RS"/>
        </w:rPr>
        <w:t xml:space="preserve"> i kupovinu hardvera</w:t>
      </w:r>
      <w:r w:rsidR="00D62AEA" w:rsidRPr="00096E86">
        <w:rPr>
          <w:lang w:val="sr-Latn-RS"/>
        </w:rPr>
        <w:t xml:space="preserve">, cena razvoja sistema ne </w:t>
      </w:r>
      <w:r w:rsidR="00203D5F" w:rsidRPr="00096E86">
        <w:rPr>
          <w:lang w:val="sr-Latn-RS"/>
        </w:rPr>
        <w:t>bi trebalo</w:t>
      </w:r>
      <w:r w:rsidR="00D62AEA" w:rsidRPr="00096E86">
        <w:rPr>
          <w:lang w:val="sr-Latn-RS"/>
        </w:rPr>
        <w:t xml:space="preserve"> da premaši sumu od </w:t>
      </w:r>
      <w:r w:rsidR="00203D5F" w:rsidRPr="00096E86">
        <w:rPr>
          <w:lang w:val="sr-Latn-RS"/>
        </w:rPr>
        <w:t>10</w:t>
      </w:r>
      <w:r w:rsidR="00D62AEA" w:rsidRPr="00096E86">
        <w:rPr>
          <w:lang w:val="sr-Latn-RS"/>
        </w:rPr>
        <w:t>0.000 dinara.</w:t>
      </w:r>
    </w:p>
    <w:p w14:paraId="1D45F531" w14:textId="77777777" w:rsidR="00206E1F" w:rsidRPr="00096E86" w:rsidRDefault="00D44844" w:rsidP="00D44844">
      <w:pPr>
        <w:pStyle w:val="Heading2"/>
        <w:rPr>
          <w:lang w:val="sr-Latn-RS"/>
        </w:rPr>
      </w:pPr>
      <w:bookmarkStart w:id="18" w:name="_Toc100413573"/>
      <w:r w:rsidRPr="00096E86">
        <w:rPr>
          <w:lang w:val="sr-Latn-RS"/>
        </w:rPr>
        <w:t>Licenciranje i instalacija</w:t>
      </w:r>
      <w:bookmarkEnd w:id="18"/>
    </w:p>
    <w:p w14:paraId="58C9E636" w14:textId="497BDD0E" w:rsidR="00206E1F" w:rsidRPr="00096E86" w:rsidRDefault="00A82910" w:rsidP="00A82910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Kako </w:t>
      </w:r>
      <w:r w:rsidR="00A35ED6" w:rsidRPr="00096E86">
        <w:rPr>
          <w:b/>
          <w:bCs/>
          <w:lang w:val="sr-Latn-RS"/>
        </w:rPr>
        <w:t xml:space="preserve">Igraj </w:t>
      </w:r>
      <w:r w:rsidR="00C56114" w:rsidRPr="00096E86">
        <w:rPr>
          <w:b/>
          <w:bCs/>
          <w:lang w:val="sr-Latn-RS"/>
        </w:rPr>
        <w:t>košarku</w:t>
      </w:r>
      <w:r w:rsidRPr="00096E86">
        <w:rPr>
          <w:b/>
          <w:bCs/>
          <w:lang w:val="sr-Latn-RS"/>
        </w:rPr>
        <w:t xml:space="preserve"> </w:t>
      </w:r>
      <w:r w:rsidR="00A35ED6" w:rsidRPr="00096E86">
        <w:rPr>
          <w:lang w:val="sr-Latn-RS"/>
        </w:rPr>
        <w:t>aplikacija</w:t>
      </w:r>
      <w:r w:rsidRPr="00096E86">
        <w:rPr>
          <w:lang w:val="sr-Latn-RS"/>
        </w:rPr>
        <w:t xml:space="preserve"> nije proizvod namenjen za </w:t>
      </w:r>
      <w:r w:rsidR="00C56114" w:rsidRPr="00096E86">
        <w:rPr>
          <w:lang w:val="sr-Latn-RS"/>
        </w:rPr>
        <w:t>specifično</w:t>
      </w:r>
      <w:r w:rsidRPr="00096E86">
        <w:rPr>
          <w:lang w:val="sr-Latn-RS"/>
        </w:rPr>
        <w:t xml:space="preserve"> tržište </w:t>
      </w:r>
      <w:r w:rsidR="00C56114" w:rsidRPr="00096E86">
        <w:rPr>
          <w:lang w:val="sr-Latn-RS"/>
        </w:rPr>
        <w:t>možda</w:t>
      </w:r>
      <w:r w:rsidR="00A35ED6" w:rsidRPr="00096E86">
        <w:rPr>
          <w:lang w:val="sr-Latn-RS"/>
        </w:rPr>
        <w:t xml:space="preserve"> </w:t>
      </w:r>
      <w:r w:rsidR="00C56114" w:rsidRPr="00096E86">
        <w:rPr>
          <w:lang w:val="sr-Latn-RS"/>
        </w:rPr>
        <w:t>će</w:t>
      </w:r>
      <w:r w:rsidRPr="00096E86">
        <w:rPr>
          <w:lang w:val="sr-Latn-RS"/>
        </w:rPr>
        <w:t xml:space="preserve"> biti </w:t>
      </w:r>
      <w:r w:rsidR="00A35ED6" w:rsidRPr="00096E86">
        <w:rPr>
          <w:lang w:val="sr-Latn-RS"/>
        </w:rPr>
        <w:t>neophodno napraviti</w:t>
      </w:r>
      <w:r w:rsidRPr="00096E86">
        <w:rPr>
          <w:lang w:val="sr-Latn-RS"/>
        </w:rPr>
        <w:t xml:space="preserve"> poseban instalacioni program. Ipak, potrebno je obezbediti automatizaciju procesa kreiranja baze podataka.</w:t>
      </w:r>
    </w:p>
    <w:p w14:paraId="5491981B" w14:textId="77777777" w:rsidR="00206E1F" w:rsidRPr="00096E86" w:rsidRDefault="00B849B5" w:rsidP="00B849B5">
      <w:pPr>
        <w:pStyle w:val="Heading1"/>
        <w:rPr>
          <w:lang w:val="sr-Latn-RS"/>
        </w:rPr>
      </w:pPr>
      <w:bookmarkStart w:id="19" w:name="_Toc100413574"/>
      <w:r w:rsidRPr="00096E86">
        <w:rPr>
          <w:lang w:val="sr-Latn-RS"/>
        </w:rPr>
        <w:t>Funkcionalni zahtevi</w:t>
      </w:r>
      <w:bookmarkEnd w:id="19"/>
    </w:p>
    <w:p w14:paraId="708532A0" w14:textId="31C5444F" w:rsidR="00206E1F" w:rsidRPr="00096E86" w:rsidRDefault="00F6773B" w:rsidP="00F6773B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U ovom odeljku su definisane funkcionalnosti </w:t>
      </w:r>
      <w:r w:rsidR="00A35ED6" w:rsidRPr="00096E86">
        <w:rPr>
          <w:b/>
          <w:bCs/>
          <w:lang w:val="sr-Latn-RS"/>
        </w:rPr>
        <w:t xml:space="preserve">Igraj </w:t>
      </w:r>
      <w:r w:rsidR="00C56114" w:rsidRPr="00096E86">
        <w:rPr>
          <w:b/>
          <w:bCs/>
          <w:lang w:val="sr-Latn-RS"/>
        </w:rPr>
        <w:t>košarku</w:t>
      </w:r>
      <w:r w:rsidRPr="00096E86">
        <w:rPr>
          <w:lang w:val="sr-Latn-RS"/>
        </w:rPr>
        <w:t xml:space="preserve"> </w:t>
      </w:r>
      <w:r w:rsidR="00A35ED6" w:rsidRPr="00096E86">
        <w:rPr>
          <w:lang w:val="sr-Latn-RS"/>
        </w:rPr>
        <w:t>aplikacije</w:t>
      </w:r>
      <w:r w:rsidRPr="00096E86">
        <w:rPr>
          <w:lang w:val="sr-Latn-RS"/>
        </w:rPr>
        <w:t>.</w:t>
      </w:r>
      <w:r w:rsidR="00206E1F" w:rsidRPr="00096E86">
        <w:rPr>
          <w:lang w:val="sr-Latn-RS"/>
        </w:rPr>
        <w:t xml:space="preserve"> </w:t>
      </w:r>
      <w:r w:rsidRPr="00096E86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096E86">
        <w:rPr>
          <w:lang w:val="sr-Latn-RS"/>
        </w:rPr>
        <w:t xml:space="preserve">. </w:t>
      </w:r>
    </w:p>
    <w:p w14:paraId="40F416C4" w14:textId="77777777" w:rsidR="00206E1F" w:rsidRPr="00096E86" w:rsidRDefault="00254CBE">
      <w:pPr>
        <w:pStyle w:val="Heading2"/>
        <w:rPr>
          <w:lang w:val="sr-Latn-RS"/>
        </w:rPr>
      </w:pPr>
      <w:bookmarkStart w:id="20" w:name="_Toc100413575"/>
      <w:r w:rsidRPr="00096E86">
        <w:rPr>
          <w:lang w:val="sr-Latn-RS"/>
        </w:rPr>
        <w:t>Prijavljivanje na sistem</w:t>
      </w:r>
      <w:bookmarkEnd w:id="20"/>
    </w:p>
    <w:p w14:paraId="6F1A33BE" w14:textId="19C18944" w:rsidR="00206E1F" w:rsidRPr="00096E86" w:rsidRDefault="005613E4" w:rsidP="005613E4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Za administratora i </w:t>
      </w:r>
      <w:r w:rsidR="00A35ED6" w:rsidRPr="00096E86">
        <w:rPr>
          <w:lang w:val="sr-Latn-RS"/>
        </w:rPr>
        <w:t>korisnike i vlasnike</w:t>
      </w:r>
      <w:r w:rsidRPr="00096E86">
        <w:rPr>
          <w:lang w:val="sr-Latn-RS"/>
        </w:rPr>
        <w:t xml:space="preserve"> se mora obezbediti prijavljivanje na portal korišćenjem korisničkog imena i lozinke.</w:t>
      </w:r>
      <w:r w:rsidR="00206E1F" w:rsidRPr="00096E86">
        <w:rPr>
          <w:lang w:val="sr-Latn-RS"/>
        </w:rPr>
        <w:t xml:space="preserve"> </w:t>
      </w:r>
      <w:r w:rsidRPr="00096E86">
        <w:rPr>
          <w:lang w:val="sr-Latn-RS"/>
        </w:rPr>
        <w:t>Sistem treba da obezbedi korisniku mogućnost promene lozinke.</w:t>
      </w:r>
    </w:p>
    <w:p w14:paraId="5B3FF85B" w14:textId="64C678BB" w:rsidR="005613E4" w:rsidRPr="00096E86" w:rsidRDefault="005613E4" w:rsidP="005613E4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Posetioci </w:t>
      </w:r>
      <w:r w:rsidR="00A35ED6" w:rsidRPr="00096E86">
        <w:rPr>
          <w:lang w:val="sr-Latn-RS"/>
        </w:rPr>
        <w:t>aplikacije</w:t>
      </w:r>
      <w:r w:rsidRPr="00096E86">
        <w:rPr>
          <w:lang w:val="sr-Latn-RS"/>
        </w:rPr>
        <w:t xml:space="preserve"> pristupaju informacijama bez potrebe prijavljivanja na sistem.</w:t>
      </w:r>
    </w:p>
    <w:p w14:paraId="4027B079" w14:textId="34802E8C" w:rsidR="002A5E27" w:rsidRPr="00096E86" w:rsidRDefault="002A5E27" w:rsidP="002A5E27">
      <w:pPr>
        <w:pStyle w:val="Heading2"/>
        <w:rPr>
          <w:lang w:val="sr-Latn-RS"/>
        </w:rPr>
      </w:pPr>
      <w:bookmarkStart w:id="21" w:name="_Toc100413576"/>
      <w:r w:rsidRPr="00096E86">
        <w:rPr>
          <w:lang w:val="sr-Latn-RS"/>
        </w:rPr>
        <w:t xml:space="preserve">Unos, prikaz i ažuriranje osnovnih podataka o </w:t>
      </w:r>
      <w:r w:rsidR="00CD168A" w:rsidRPr="00096E86">
        <w:rPr>
          <w:lang w:val="sr-Latn-RS"/>
        </w:rPr>
        <w:t>stanju na terenima</w:t>
      </w:r>
      <w:bookmarkEnd w:id="21"/>
    </w:p>
    <w:p w14:paraId="4DA9DDA2" w14:textId="00E6F0FB" w:rsidR="002A5E27" w:rsidRPr="00096E86" w:rsidRDefault="00415FC9" w:rsidP="002A5E27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Kako postoji vlasnici privatnih terena, oni su </w:t>
      </w:r>
      <w:r w:rsidR="00C56114" w:rsidRPr="00096E86">
        <w:rPr>
          <w:lang w:val="sr-Latn-RS"/>
        </w:rPr>
        <w:t>zaduženi</w:t>
      </w:r>
      <w:r w:rsidRPr="00096E86">
        <w:rPr>
          <w:lang w:val="sr-Latn-RS"/>
        </w:rPr>
        <w:t xml:space="preserve"> za prikazivanje</w:t>
      </w:r>
      <w:r w:rsidR="00F95A4E" w:rsidRPr="00096E86">
        <w:rPr>
          <w:lang w:val="sr-Latn-RS"/>
        </w:rPr>
        <w:t xml:space="preserve">, brisanje i </w:t>
      </w:r>
      <w:r w:rsidR="00C56114" w:rsidRPr="00096E86">
        <w:rPr>
          <w:lang w:val="sr-Latn-RS"/>
        </w:rPr>
        <w:t>ažuriranje</w:t>
      </w:r>
      <w:r w:rsidRPr="00096E86">
        <w:rPr>
          <w:lang w:val="sr-Latn-RS"/>
        </w:rPr>
        <w:t xml:space="preserve"> podataka o terenu</w:t>
      </w:r>
      <w:r w:rsidR="00485EEE" w:rsidRPr="00096E86">
        <w:rPr>
          <w:lang w:val="sr-Latn-RS"/>
        </w:rPr>
        <w:t xml:space="preserve"> uz </w:t>
      </w:r>
      <w:r w:rsidR="00C56114" w:rsidRPr="00096E86">
        <w:rPr>
          <w:lang w:val="sr-Latn-RS"/>
        </w:rPr>
        <w:t>pomoć</w:t>
      </w:r>
      <w:r w:rsidR="00485EEE" w:rsidRPr="00096E86">
        <w:rPr>
          <w:lang w:val="sr-Latn-RS"/>
        </w:rPr>
        <w:t xml:space="preserve"> aplikacije</w:t>
      </w:r>
      <w:r w:rsidR="00BA6227" w:rsidRPr="00096E86">
        <w:rPr>
          <w:lang w:val="sr-Latn-RS"/>
        </w:rPr>
        <w:t xml:space="preserve"> i</w:t>
      </w:r>
      <w:r w:rsidRPr="00096E86">
        <w:rPr>
          <w:lang w:val="sr-Latn-RS"/>
        </w:rPr>
        <w:t xml:space="preserve"> eventualni </w:t>
      </w:r>
      <w:r w:rsidR="003744F9" w:rsidRPr="00096E86">
        <w:rPr>
          <w:lang w:val="sr-Latn-RS"/>
        </w:rPr>
        <w:t xml:space="preserve">komentar </w:t>
      </w:r>
      <w:r w:rsidR="00F95A4E" w:rsidRPr="00096E86">
        <w:rPr>
          <w:lang w:val="sr-Latn-RS"/>
        </w:rPr>
        <w:t xml:space="preserve">koji mu </w:t>
      </w:r>
      <w:r w:rsidR="00C56114" w:rsidRPr="00096E86">
        <w:rPr>
          <w:lang w:val="sr-Latn-RS"/>
        </w:rPr>
        <w:t>može</w:t>
      </w:r>
      <w:r w:rsidR="00F95A4E" w:rsidRPr="00096E86">
        <w:rPr>
          <w:lang w:val="sr-Latn-RS"/>
        </w:rPr>
        <w:t xml:space="preserve"> </w:t>
      </w:r>
      <w:r w:rsidR="00C56114" w:rsidRPr="00096E86">
        <w:rPr>
          <w:lang w:val="sr-Latn-RS"/>
        </w:rPr>
        <w:t>pomoći</w:t>
      </w:r>
      <w:r w:rsidR="00F95A4E" w:rsidRPr="00096E86">
        <w:rPr>
          <w:lang w:val="sr-Latn-RS"/>
        </w:rPr>
        <w:t xml:space="preserve"> o stanju na terenu </w:t>
      </w:r>
      <w:r w:rsidR="003744F9" w:rsidRPr="00096E86">
        <w:rPr>
          <w:lang w:val="sr-Latn-RS"/>
        </w:rPr>
        <w:t>od nekog korisnika aplikacije</w:t>
      </w:r>
      <w:r w:rsidR="00F95A4E" w:rsidRPr="00096E86">
        <w:rPr>
          <w:lang w:val="sr-Latn-RS"/>
        </w:rPr>
        <w:t>.</w:t>
      </w:r>
    </w:p>
    <w:p w14:paraId="08A87B3A" w14:textId="77777777" w:rsidR="00206E1F" w:rsidRPr="00096E86" w:rsidRDefault="00254CBE" w:rsidP="005A3F8C">
      <w:pPr>
        <w:pStyle w:val="Heading2"/>
        <w:rPr>
          <w:lang w:val="sr-Latn-RS"/>
        </w:rPr>
      </w:pPr>
      <w:bookmarkStart w:id="22" w:name="_Toc100413577"/>
      <w:r w:rsidRPr="00096E86">
        <w:rPr>
          <w:lang w:val="sr-Latn-RS"/>
        </w:rPr>
        <w:t>Kreiranje</w:t>
      </w:r>
      <w:r w:rsidR="005A3F8C" w:rsidRPr="00096E86">
        <w:rPr>
          <w:lang w:val="sr-Latn-RS"/>
        </w:rPr>
        <w:t>,</w:t>
      </w:r>
      <w:r w:rsidRPr="00096E86">
        <w:rPr>
          <w:lang w:val="sr-Latn-RS"/>
        </w:rPr>
        <w:t xml:space="preserve"> </w:t>
      </w:r>
      <w:r w:rsidR="005A3F8C" w:rsidRPr="00096E86">
        <w:rPr>
          <w:lang w:val="sr-Latn-RS"/>
        </w:rPr>
        <w:t xml:space="preserve">arhiviranje i </w:t>
      </w:r>
      <w:r w:rsidRPr="00096E86">
        <w:rPr>
          <w:lang w:val="sr-Latn-RS"/>
        </w:rPr>
        <w:t>brisanje članova</w:t>
      </w:r>
      <w:bookmarkEnd w:id="22"/>
    </w:p>
    <w:p w14:paraId="0477DD91" w14:textId="366897BD" w:rsidR="003744F9" w:rsidRPr="00096E86" w:rsidRDefault="003744F9" w:rsidP="003744F9">
      <w:pPr>
        <w:pStyle w:val="BodyText"/>
        <w:rPr>
          <w:lang w:val="sr-Latn-RS"/>
        </w:rPr>
      </w:pPr>
      <w:r w:rsidRPr="00096E86">
        <w:rPr>
          <w:lang w:val="sr-Latn-RS"/>
        </w:rPr>
        <w:t>Administrator ima sve privilegije za brisanje i uređivanje profila korisnika. Kreiranje korisničkih profila će vršiti sami posetioci</w:t>
      </w:r>
      <w:r w:rsidR="003612D6" w:rsidRPr="00096E86">
        <w:rPr>
          <w:lang w:val="sr-Latn-RS"/>
        </w:rPr>
        <w:t xml:space="preserve">, a administrator </w:t>
      </w:r>
      <w:r w:rsidR="00C56114" w:rsidRPr="00096E86">
        <w:rPr>
          <w:lang w:val="sr-Latn-RS"/>
        </w:rPr>
        <w:t>će</w:t>
      </w:r>
      <w:r w:rsidR="003612D6" w:rsidRPr="00096E86">
        <w:rPr>
          <w:lang w:val="sr-Latn-RS"/>
        </w:rPr>
        <w:t xml:space="preserve"> davati privilegije u zavisnosti od zahteva posetioca.</w:t>
      </w:r>
    </w:p>
    <w:p w14:paraId="14830044" w14:textId="2F9AFB23" w:rsidR="002A5E27" w:rsidRPr="00096E86" w:rsidRDefault="002A5E27" w:rsidP="002A5E27">
      <w:pPr>
        <w:pStyle w:val="Heading2"/>
        <w:rPr>
          <w:lang w:val="sr-Latn-RS"/>
        </w:rPr>
      </w:pPr>
      <w:bookmarkStart w:id="23" w:name="_Toc100413578"/>
      <w:r w:rsidRPr="00096E86">
        <w:rPr>
          <w:lang w:val="sr-Latn-RS"/>
        </w:rPr>
        <w:t>Unos,</w:t>
      </w:r>
      <w:r w:rsidR="00485EEE" w:rsidRPr="00096E86">
        <w:rPr>
          <w:lang w:val="sr-Latn-RS"/>
        </w:rPr>
        <w:t xml:space="preserve"> prikaz</w:t>
      </w:r>
      <w:r w:rsidRPr="00096E86">
        <w:rPr>
          <w:lang w:val="sr-Latn-RS"/>
        </w:rPr>
        <w:t xml:space="preserve"> i ažuriranje podataka o </w:t>
      </w:r>
      <w:r w:rsidR="00C56114" w:rsidRPr="00096E86">
        <w:rPr>
          <w:lang w:val="sr-Latn-RS"/>
        </w:rPr>
        <w:t>košarkaškim</w:t>
      </w:r>
      <w:r w:rsidR="003744F9" w:rsidRPr="00096E86">
        <w:rPr>
          <w:lang w:val="sr-Latn-RS"/>
        </w:rPr>
        <w:t xml:space="preserve"> </w:t>
      </w:r>
      <w:r w:rsidR="00CE608D" w:rsidRPr="00096E86">
        <w:rPr>
          <w:lang w:val="sr-Latn-RS"/>
        </w:rPr>
        <w:t>aktivnostima</w:t>
      </w:r>
      <w:bookmarkEnd w:id="23"/>
    </w:p>
    <w:p w14:paraId="28D879E6" w14:textId="3F8430AF" w:rsidR="00F95A4E" w:rsidRPr="00096E86" w:rsidRDefault="00C56114" w:rsidP="00F95A4E">
      <w:pPr>
        <w:ind w:left="720"/>
        <w:rPr>
          <w:lang w:val="sr-Latn-RS"/>
        </w:rPr>
      </w:pPr>
      <w:r w:rsidRPr="00096E86">
        <w:rPr>
          <w:lang w:val="sr-Latn-RS"/>
        </w:rPr>
        <w:t>Različiti</w:t>
      </w:r>
      <w:r w:rsidR="004736AA" w:rsidRPr="00096E86">
        <w:rPr>
          <w:lang w:val="sr-Latn-RS"/>
        </w:rPr>
        <w:t xml:space="preserve"> tipovi korisnika ima ju </w:t>
      </w:r>
      <w:r w:rsidRPr="00096E86">
        <w:rPr>
          <w:lang w:val="sr-Latn-RS"/>
        </w:rPr>
        <w:t>različite</w:t>
      </w:r>
      <w:r w:rsidR="004736AA" w:rsidRPr="00096E86">
        <w:rPr>
          <w:lang w:val="sr-Latn-RS"/>
        </w:rPr>
        <w:t xml:space="preserve"> privilegije nad podacima o </w:t>
      </w:r>
      <w:r w:rsidRPr="00096E86">
        <w:rPr>
          <w:lang w:val="sr-Latn-RS"/>
        </w:rPr>
        <w:t>košarkaškim</w:t>
      </w:r>
      <w:r w:rsidR="004736AA" w:rsidRPr="00096E86">
        <w:rPr>
          <w:lang w:val="sr-Latn-RS"/>
        </w:rPr>
        <w:t xml:space="preserve"> </w:t>
      </w:r>
      <w:r w:rsidR="00CE608D" w:rsidRPr="00096E86">
        <w:rPr>
          <w:lang w:val="sr-Latn-RS"/>
        </w:rPr>
        <w:t>aktivnostima</w:t>
      </w:r>
      <w:r w:rsidR="004736AA" w:rsidRPr="00096E86">
        <w:rPr>
          <w:lang w:val="sr-Latn-RS"/>
        </w:rPr>
        <w:t>. Poseti</w:t>
      </w:r>
      <w:r w:rsidR="00257736" w:rsidRPr="00096E86">
        <w:rPr>
          <w:lang w:val="sr-Latn-RS"/>
        </w:rPr>
        <w:t>la</w:t>
      </w:r>
      <w:r w:rsidR="004736AA" w:rsidRPr="00096E86">
        <w:rPr>
          <w:lang w:val="sr-Latn-RS"/>
        </w:rPr>
        <w:t xml:space="preserve">c ima </w:t>
      </w:r>
      <w:r w:rsidRPr="00096E86">
        <w:rPr>
          <w:lang w:val="sr-Latn-RS"/>
        </w:rPr>
        <w:t>mogućnosti</w:t>
      </w:r>
      <w:r w:rsidR="004736AA" w:rsidRPr="00096E86">
        <w:rPr>
          <w:lang w:val="sr-Latn-RS"/>
        </w:rPr>
        <w:t xml:space="preserve"> </w:t>
      </w:r>
      <w:r w:rsidR="00643E40" w:rsidRPr="00096E86">
        <w:rPr>
          <w:lang w:val="sr-Latn-RS"/>
        </w:rPr>
        <w:t xml:space="preserve">samo </w:t>
      </w:r>
      <w:r w:rsidR="004736AA" w:rsidRPr="00096E86">
        <w:rPr>
          <w:lang w:val="sr-Latn-RS"/>
        </w:rPr>
        <w:t>da vidi sve relevantne podatke o neko</w:t>
      </w:r>
      <w:r w:rsidR="00CE608D" w:rsidRPr="00096E86">
        <w:rPr>
          <w:lang w:val="sr-Latn-RS"/>
        </w:rPr>
        <w:t>j</w:t>
      </w:r>
      <w:r w:rsidR="004736AA" w:rsidRPr="00096E86">
        <w:rPr>
          <w:lang w:val="sr-Latn-RS"/>
        </w:rPr>
        <w:t xml:space="preserve"> </w:t>
      </w:r>
      <w:r w:rsidR="00CE608D" w:rsidRPr="00096E86">
        <w:rPr>
          <w:lang w:val="sr-Latn-RS"/>
        </w:rPr>
        <w:t>aktivnosti</w:t>
      </w:r>
      <w:r w:rsidR="00643E40" w:rsidRPr="00096E86">
        <w:rPr>
          <w:lang w:val="sr-Latn-RS"/>
        </w:rPr>
        <w:t xml:space="preserve">. Korisnik ima </w:t>
      </w:r>
      <w:r w:rsidRPr="00096E86">
        <w:rPr>
          <w:lang w:val="sr-Latn-RS"/>
        </w:rPr>
        <w:t>mogućnosti</w:t>
      </w:r>
      <w:r w:rsidR="00643E40" w:rsidRPr="00096E86">
        <w:rPr>
          <w:lang w:val="sr-Latn-RS"/>
        </w:rPr>
        <w:t xml:space="preserve"> prikaza relevantnih podataka, unosa adekvatnih podataka za t</w:t>
      </w:r>
      <w:r w:rsidR="00AE5782" w:rsidRPr="00096E86">
        <w:rPr>
          <w:lang w:val="sr-Latn-RS"/>
        </w:rPr>
        <w:t>u</w:t>
      </w:r>
      <w:r w:rsidR="00643E40" w:rsidRPr="00096E86">
        <w:rPr>
          <w:lang w:val="sr-Latn-RS"/>
        </w:rPr>
        <w:t xml:space="preserve"> </w:t>
      </w:r>
      <w:r w:rsidR="00AE5782" w:rsidRPr="00096E86">
        <w:rPr>
          <w:lang w:val="sr-Latn-RS"/>
        </w:rPr>
        <w:t>aktivnost</w:t>
      </w:r>
      <w:r w:rsidR="00643E40" w:rsidRPr="00096E86">
        <w:rPr>
          <w:lang w:val="sr-Latn-RS"/>
        </w:rPr>
        <w:t xml:space="preserve"> (prijavljivanje, ostavljanje komentara i sl.)</w:t>
      </w:r>
      <w:r w:rsidR="003E1AA3" w:rsidRPr="00096E86">
        <w:rPr>
          <w:lang w:val="sr-Latn-RS"/>
        </w:rPr>
        <w:t xml:space="preserve">. </w:t>
      </w:r>
      <w:r w:rsidR="00643E40" w:rsidRPr="00096E86">
        <w:rPr>
          <w:lang w:val="sr-Latn-RS"/>
        </w:rPr>
        <w:t xml:space="preserve">Vlasnik ima </w:t>
      </w:r>
      <w:r w:rsidR="00257736" w:rsidRPr="00096E86">
        <w:rPr>
          <w:lang w:val="sr-Latn-RS"/>
        </w:rPr>
        <w:t xml:space="preserve">sve funkcionalnosti korisnika uz </w:t>
      </w:r>
      <w:r w:rsidRPr="00096E86">
        <w:rPr>
          <w:lang w:val="sr-Latn-RS"/>
        </w:rPr>
        <w:t>mogućnost</w:t>
      </w:r>
      <w:r w:rsidR="00257736" w:rsidRPr="00096E86">
        <w:rPr>
          <w:lang w:val="sr-Latn-RS"/>
        </w:rPr>
        <w:t xml:space="preserve"> izdavanja terena/hala/sala za bilo kakve </w:t>
      </w:r>
      <w:r w:rsidRPr="00096E86">
        <w:rPr>
          <w:lang w:val="sr-Latn-RS"/>
        </w:rPr>
        <w:t>košarkaške</w:t>
      </w:r>
      <w:r w:rsidR="00257736" w:rsidRPr="00096E86">
        <w:rPr>
          <w:lang w:val="sr-Latn-RS"/>
        </w:rPr>
        <w:t xml:space="preserve"> </w:t>
      </w:r>
      <w:r w:rsidR="00AE5782" w:rsidRPr="00096E86">
        <w:rPr>
          <w:lang w:val="sr-Latn-RS"/>
        </w:rPr>
        <w:t>aktivnosti</w:t>
      </w:r>
      <w:r w:rsidR="00257736" w:rsidRPr="00096E86">
        <w:rPr>
          <w:lang w:val="sr-Latn-RS"/>
        </w:rPr>
        <w:t>.</w:t>
      </w:r>
      <w:r w:rsidR="003E1AA3" w:rsidRPr="00096E86">
        <w:rPr>
          <w:lang w:val="sr-Latn-RS"/>
        </w:rPr>
        <w:t xml:space="preserve"> Admini</w:t>
      </w:r>
      <w:r w:rsidR="00485EEE" w:rsidRPr="00096E86">
        <w:rPr>
          <w:lang w:val="sr-Latn-RS"/>
        </w:rPr>
        <w:t>s</w:t>
      </w:r>
      <w:r w:rsidR="003E1AA3" w:rsidRPr="00096E86">
        <w:rPr>
          <w:lang w:val="sr-Latn-RS"/>
        </w:rPr>
        <w:t xml:space="preserve">trator </w:t>
      </w:r>
      <w:r w:rsidR="00BA6227" w:rsidRPr="00096E86">
        <w:rPr>
          <w:lang w:val="sr-Latn-RS"/>
        </w:rPr>
        <w:t xml:space="preserve">odobrava i </w:t>
      </w:r>
      <w:r w:rsidRPr="00096E86">
        <w:rPr>
          <w:lang w:val="sr-Latn-RS"/>
        </w:rPr>
        <w:t>može</w:t>
      </w:r>
      <w:r w:rsidR="003E1AA3" w:rsidRPr="00096E86">
        <w:rPr>
          <w:lang w:val="sr-Latn-RS"/>
        </w:rPr>
        <w:t xml:space="preserve"> korigovati sve potencijalne nepravilnosti u podacima</w:t>
      </w:r>
      <w:r w:rsidR="003612D6" w:rsidRPr="00096E86">
        <w:rPr>
          <w:lang w:val="sr-Latn-RS"/>
        </w:rPr>
        <w:t xml:space="preserve"> (broj, vreme, mesto…)</w:t>
      </w:r>
      <w:r w:rsidR="003E1AA3" w:rsidRPr="00096E86">
        <w:rPr>
          <w:lang w:val="sr-Latn-RS"/>
        </w:rPr>
        <w:t>.</w:t>
      </w:r>
    </w:p>
    <w:p w14:paraId="00ADE382" w14:textId="693EE4CF" w:rsidR="002A5E27" w:rsidRPr="00096E86" w:rsidRDefault="002A5E27" w:rsidP="002A5E27">
      <w:pPr>
        <w:pStyle w:val="BodyText"/>
        <w:rPr>
          <w:lang w:val="sr-Latn-RS"/>
        </w:rPr>
      </w:pPr>
    </w:p>
    <w:p w14:paraId="29FDAB8C" w14:textId="40EA9EB6" w:rsidR="00206E1F" w:rsidRPr="00096E86" w:rsidRDefault="00254CBE">
      <w:pPr>
        <w:pStyle w:val="Heading2"/>
        <w:rPr>
          <w:lang w:val="sr-Latn-RS"/>
        </w:rPr>
      </w:pPr>
      <w:bookmarkStart w:id="24" w:name="_Toc100413579"/>
      <w:r w:rsidRPr="00096E86">
        <w:rPr>
          <w:lang w:val="sr-Latn-RS"/>
        </w:rPr>
        <w:t xml:space="preserve">Unos, prikaz i ažuriranje o podataka o </w:t>
      </w:r>
      <w:r w:rsidR="00CE608D" w:rsidRPr="00096E86">
        <w:rPr>
          <w:lang w:val="sr-Latn-RS"/>
        </w:rPr>
        <w:t xml:space="preserve">specijalnim </w:t>
      </w:r>
      <w:r w:rsidR="00C56114" w:rsidRPr="00096E86">
        <w:rPr>
          <w:lang w:val="sr-Latn-RS"/>
        </w:rPr>
        <w:t>košarkaškim</w:t>
      </w:r>
      <w:r w:rsidR="00CE608D" w:rsidRPr="00096E86">
        <w:rPr>
          <w:lang w:val="sr-Latn-RS"/>
        </w:rPr>
        <w:t xml:space="preserve"> </w:t>
      </w:r>
      <w:bookmarkEnd w:id="24"/>
      <w:r w:rsidR="00C56114" w:rsidRPr="00096E86">
        <w:rPr>
          <w:lang w:val="sr-Latn-RS"/>
        </w:rPr>
        <w:t>događajima</w:t>
      </w:r>
    </w:p>
    <w:p w14:paraId="7290ACC7" w14:textId="4ECDE4B3" w:rsidR="00AE5782" w:rsidRPr="00096E86" w:rsidRDefault="00CE608D" w:rsidP="00523CF0">
      <w:pPr>
        <w:ind w:left="720"/>
        <w:rPr>
          <w:lang w:val="sr-Latn-RS"/>
        </w:rPr>
      </w:pPr>
      <w:r w:rsidRPr="00096E86">
        <w:rPr>
          <w:lang w:val="sr-Latn-RS"/>
        </w:rPr>
        <w:t>Specijaln</w:t>
      </w:r>
      <w:r w:rsidR="00AE5782" w:rsidRPr="00096E86">
        <w:rPr>
          <w:lang w:val="sr-Latn-RS"/>
        </w:rPr>
        <w:t>i</w:t>
      </w:r>
      <w:r w:rsidRPr="00096E86">
        <w:rPr>
          <w:lang w:val="sr-Latn-RS"/>
        </w:rPr>
        <w:t xml:space="preserve"> </w:t>
      </w:r>
      <w:r w:rsidR="00C56114" w:rsidRPr="00096E86">
        <w:rPr>
          <w:lang w:val="sr-Latn-RS"/>
        </w:rPr>
        <w:t>košarkaški</w:t>
      </w:r>
      <w:r w:rsidR="00AE5782" w:rsidRPr="00096E86">
        <w:rPr>
          <w:lang w:val="sr-Latn-RS"/>
        </w:rPr>
        <w:t xml:space="preserve"> </w:t>
      </w:r>
      <w:r w:rsidR="00C56114" w:rsidRPr="00096E86">
        <w:rPr>
          <w:lang w:val="sr-Latn-RS"/>
        </w:rPr>
        <w:t>događaji</w:t>
      </w:r>
      <w:r w:rsidR="00AE5782" w:rsidRPr="00096E86">
        <w:rPr>
          <w:lang w:val="sr-Latn-RS"/>
        </w:rPr>
        <w:t xml:space="preserve"> </w:t>
      </w:r>
      <w:r w:rsidRPr="00096E86">
        <w:rPr>
          <w:lang w:val="sr-Latn-RS"/>
        </w:rPr>
        <w:t>predstavlj</w:t>
      </w:r>
      <w:r w:rsidR="00C56114" w:rsidRPr="00096E86">
        <w:rPr>
          <w:lang w:val="sr-Latn-RS"/>
        </w:rPr>
        <w:t>aj</w:t>
      </w:r>
      <w:r w:rsidRPr="00096E86">
        <w:rPr>
          <w:lang w:val="sr-Latn-RS"/>
        </w:rPr>
        <w:t>u</w:t>
      </w:r>
      <w:r w:rsidR="00AE5782" w:rsidRPr="00096E86">
        <w:rPr>
          <w:lang w:val="sr-Latn-RS"/>
        </w:rPr>
        <w:t xml:space="preserve"> neku organizaciju/</w:t>
      </w:r>
      <w:r w:rsidR="00C56114" w:rsidRPr="00096E86">
        <w:rPr>
          <w:lang w:val="sr-Latn-RS"/>
        </w:rPr>
        <w:t>doček</w:t>
      </w:r>
      <w:r w:rsidR="00AE5782" w:rsidRPr="00096E86">
        <w:rPr>
          <w:lang w:val="sr-Latn-RS"/>
        </w:rPr>
        <w:t xml:space="preserve"> slavnih </w:t>
      </w:r>
      <w:r w:rsidR="00C56114" w:rsidRPr="00096E86">
        <w:rPr>
          <w:lang w:val="sr-Latn-RS"/>
        </w:rPr>
        <w:t>ličnosti</w:t>
      </w:r>
      <w:r w:rsidR="00523CF0" w:rsidRPr="00096E86">
        <w:rPr>
          <w:lang w:val="sr-Latn-RS"/>
        </w:rPr>
        <w:t xml:space="preserve"> ili bitnih osoba</w:t>
      </w:r>
      <w:r w:rsidR="00AE5782" w:rsidRPr="00096E86">
        <w:rPr>
          <w:lang w:val="sr-Latn-RS"/>
        </w:rPr>
        <w:t xml:space="preserve"> na nekoj lokaciji.</w:t>
      </w:r>
      <w:r w:rsidR="00523CF0" w:rsidRPr="00096E86">
        <w:rPr>
          <w:lang w:val="sr-Latn-RS"/>
        </w:rPr>
        <w:t xml:space="preserve"> </w:t>
      </w:r>
      <w:r w:rsidR="00AE5782" w:rsidRPr="00096E86">
        <w:rPr>
          <w:lang w:val="sr-Latn-RS"/>
        </w:rPr>
        <w:t xml:space="preserve">Za samu organizaciju, dogovor i plan tog </w:t>
      </w:r>
      <w:r w:rsidR="00C56114" w:rsidRPr="00096E86">
        <w:rPr>
          <w:lang w:val="sr-Latn-RS"/>
        </w:rPr>
        <w:t>dočeka</w:t>
      </w:r>
      <w:r w:rsidR="00AE5782" w:rsidRPr="00096E86">
        <w:rPr>
          <w:lang w:val="sr-Latn-RS"/>
        </w:rPr>
        <w:t xml:space="preserve"> </w:t>
      </w:r>
      <w:r w:rsidR="00C56114" w:rsidRPr="00096E86">
        <w:rPr>
          <w:lang w:val="sr-Latn-RS"/>
        </w:rPr>
        <w:t>će</w:t>
      </w:r>
      <w:r w:rsidR="00AE5782" w:rsidRPr="00096E86">
        <w:rPr>
          <w:lang w:val="sr-Latn-RS"/>
        </w:rPr>
        <w:t xml:space="preserve"> biti </w:t>
      </w:r>
      <w:r w:rsidR="00C56114" w:rsidRPr="00096E86">
        <w:rPr>
          <w:lang w:val="sr-Latn-RS"/>
        </w:rPr>
        <w:t>zadužen</w:t>
      </w:r>
      <w:r w:rsidR="00AE5782" w:rsidRPr="00096E86">
        <w:rPr>
          <w:lang w:val="sr-Latn-RS"/>
        </w:rPr>
        <w:t xml:space="preserve"> administrator uz dogovor sa vlasnikom </w:t>
      </w:r>
      <w:r w:rsidR="00523CF0" w:rsidRPr="00096E86">
        <w:rPr>
          <w:lang w:val="sr-Latn-RS"/>
        </w:rPr>
        <w:t xml:space="preserve">te lokacije na koju </w:t>
      </w:r>
      <w:r w:rsidR="00C56114" w:rsidRPr="00096E86">
        <w:rPr>
          <w:lang w:val="sr-Latn-RS"/>
        </w:rPr>
        <w:t>će</w:t>
      </w:r>
      <w:r w:rsidR="00523CF0" w:rsidRPr="00096E86">
        <w:rPr>
          <w:lang w:val="sr-Latn-RS"/>
        </w:rPr>
        <w:t xml:space="preserve"> se </w:t>
      </w:r>
      <w:r w:rsidR="00C56114" w:rsidRPr="00096E86">
        <w:rPr>
          <w:lang w:val="sr-Latn-RS"/>
        </w:rPr>
        <w:t>održati</w:t>
      </w:r>
      <w:r w:rsidR="00AE5782" w:rsidRPr="00096E86">
        <w:rPr>
          <w:lang w:val="sr-Latn-RS"/>
        </w:rPr>
        <w:t xml:space="preserve">. </w:t>
      </w:r>
      <w:r w:rsidR="00C37016" w:rsidRPr="00096E86">
        <w:rPr>
          <w:lang w:val="sr-Latn-RS"/>
        </w:rPr>
        <w:t xml:space="preserve">Prikaz tog </w:t>
      </w:r>
      <w:r w:rsidR="00C56114" w:rsidRPr="00096E86">
        <w:rPr>
          <w:lang w:val="sr-Latn-RS"/>
        </w:rPr>
        <w:t>događaja</w:t>
      </w:r>
      <w:r w:rsidR="00C37016" w:rsidRPr="00096E86">
        <w:rPr>
          <w:lang w:val="sr-Latn-RS"/>
        </w:rPr>
        <w:t xml:space="preserve"> </w:t>
      </w:r>
      <w:r w:rsidR="00C56114" w:rsidRPr="00096E86">
        <w:rPr>
          <w:lang w:val="sr-Latn-RS"/>
        </w:rPr>
        <w:t>će</w:t>
      </w:r>
      <w:r w:rsidR="00C37016" w:rsidRPr="00096E86">
        <w:rPr>
          <w:lang w:val="sr-Latn-RS"/>
        </w:rPr>
        <w:t xml:space="preserve"> obezbediti aplikacija, a unos, brisanje i </w:t>
      </w:r>
      <w:r w:rsidR="00C56114" w:rsidRPr="00096E86">
        <w:rPr>
          <w:lang w:val="sr-Latn-RS"/>
        </w:rPr>
        <w:t>ažuriranje</w:t>
      </w:r>
      <w:r w:rsidR="00C37016" w:rsidRPr="00096E86">
        <w:rPr>
          <w:lang w:val="sr-Latn-RS"/>
        </w:rPr>
        <w:t xml:space="preserve"> bitnih podataka </w:t>
      </w:r>
      <w:r w:rsidR="00C56114" w:rsidRPr="00096E86">
        <w:rPr>
          <w:lang w:val="sr-Latn-RS"/>
        </w:rPr>
        <w:t>će</w:t>
      </w:r>
      <w:r w:rsidR="00C37016" w:rsidRPr="00096E86">
        <w:rPr>
          <w:lang w:val="sr-Latn-RS"/>
        </w:rPr>
        <w:t xml:space="preserve"> </w:t>
      </w:r>
      <w:r w:rsidR="00C56114" w:rsidRPr="00096E86">
        <w:rPr>
          <w:lang w:val="sr-Latn-RS"/>
        </w:rPr>
        <w:t>vršiti</w:t>
      </w:r>
      <w:r w:rsidR="00C37016" w:rsidRPr="00096E86">
        <w:rPr>
          <w:lang w:val="sr-Latn-RS"/>
        </w:rPr>
        <w:t xml:space="preserve"> administrator.</w:t>
      </w:r>
    </w:p>
    <w:p w14:paraId="5011DA2D" w14:textId="584C9FA1" w:rsidR="00206E1F" w:rsidRPr="00096E86" w:rsidRDefault="00254CBE">
      <w:pPr>
        <w:pStyle w:val="Heading2"/>
        <w:rPr>
          <w:lang w:val="sr-Latn-RS"/>
        </w:rPr>
      </w:pPr>
      <w:bookmarkStart w:id="25" w:name="_Toc100413580"/>
      <w:r w:rsidRPr="00096E86">
        <w:rPr>
          <w:lang w:val="sr-Latn-RS"/>
        </w:rPr>
        <w:t>K</w:t>
      </w:r>
      <w:r w:rsidR="009D0118" w:rsidRPr="00096E86">
        <w:rPr>
          <w:lang w:val="sr-Latn-RS"/>
        </w:rPr>
        <w:t>rei</w:t>
      </w:r>
      <w:r w:rsidR="000F535C" w:rsidRPr="00096E86">
        <w:rPr>
          <w:lang w:val="sr-Latn-RS"/>
        </w:rPr>
        <w:t xml:space="preserve">ranje timova i </w:t>
      </w:r>
      <w:r w:rsidR="00C56114" w:rsidRPr="00096E86">
        <w:rPr>
          <w:lang w:val="sr-Latn-RS"/>
        </w:rPr>
        <w:t>načina</w:t>
      </w:r>
      <w:r w:rsidR="000F535C" w:rsidRPr="00096E86">
        <w:rPr>
          <w:lang w:val="sr-Latn-RS"/>
        </w:rPr>
        <w:t xml:space="preserve"> igre</w:t>
      </w:r>
      <w:bookmarkEnd w:id="25"/>
    </w:p>
    <w:p w14:paraId="57EBC414" w14:textId="5939CEAC" w:rsidR="00206E1F" w:rsidRPr="00096E86" w:rsidRDefault="00E934AD" w:rsidP="00E934AD">
      <w:pPr>
        <w:pStyle w:val="BodyText"/>
        <w:rPr>
          <w:lang w:val="sr-Latn-RS"/>
        </w:rPr>
      </w:pPr>
      <w:r w:rsidRPr="00096E86">
        <w:rPr>
          <w:lang w:val="sr-Latn-RS"/>
        </w:rPr>
        <w:t>K</w:t>
      </w:r>
      <w:r w:rsidR="000F535C" w:rsidRPr="00096E86">
        <w:rPr>
          <w:lang w:val="sr-Latn-RS"/>
        </w:rPr>
        <w:t xml:space="preserve">orisnici aplikacije koji su organizovali neku aktivnost mogu da postave svoje </w:t>
      </w:r>
      <w:r w:rsidR="00096E86" w:rsidRPr="00096E86">
        <w:rPr>
          <w:lang w:val="sr-Latn-RS"/>
        </w:rPr>
        <w:t>načine</w:t>
      </w:r>
      <w:r w:rsidR="000F535C" w:rsidRPr="00096E86">
        <w:rPr>
          <w:lang w:val="sr-Latn-RS"/>
        </w:rPr>
        <w:t xml:space="preserve"> igre ili pravila pod kojim igraju. Sto se </w:t>
      </w:r>
      <w:r w:rsidR="00096E86" w:rsidRPr="00096E86">
        <w:rPr>
          <w:lang w:val="sr-Latn-RS"/>
        </w:rPr>
        <w:t>tiče</w:t>
      </w:r>
      <w:r w:rsidR="000F535C" w:rsidRPr="00096E86">
        <w:rPr>
          <w:lang w:val="sr-Latn-RS"/>
        </w:rPr>
        <w:t xml:space="preserve"> timova, korisnici mogu da zauzmu i prikazu neophodna/slobodna mesta i uloge u timu </w:t>
      </w:r>
      <w:r w:rsidR="00C218C3" w:rsidRPr="00096E86">
        <w:rPr>
          <w:lang w:val="sr-Latn-RS"/>
        </w:rPr>
        <w:t>(plejm</w:t>
      </w:r>
      <w:r w:rsidR="00096E86" w:rsidRPr="00096E86">
        <w:rPr>
          <w:lang w:val="sr-Latn-RS"/>
        </w:rPr>
        <w:t>e</w:t>
      </w:r>
      <w:r w:rsidR="00C218C3" w:rsidRPr="00096E86">
        <w:rPr>
          <w:lang w:val="sr-Latn-RS"/>
        </w:rPr>
        <w:t>jker, krilo, centar ...).</w:t>
      </w:r>
    </w:p>
    <w:p w14:paraId="0ACE1F9E" w14:textId="2D611569" w:rsidR="00206E1F" w:rsidRPr="00096E86" w:rsidRDefault="00BA6227">
      <w:pPr>
        <w:pStyle w:val="Heading2"/>
        <w:rPr>
          <w:lang w:val="sr-Latn-RS"/>
        </w:rPr>
      </w:pPr>
      <w:bookmarkStart w:id="26" w:name="_Toc100413581"/>
      <w:r w:rsidRPr="00096E86">
        <w:rPr>
          <w:lang w:val="sr-Latn-RS"/>
        </w:rPr>
        <w:t>Komunikacija korisnika</w:t>
      </w:r>
      <w:bookmarkEnd w:id="26"/>
    </w:p>
    <w:p w14:paraId="2ACC3A76" w14:textId="3C7C76C3" w:rsidR="00BA6227" w:rsidRPr="00096E86" w:rsidRDefault="00BA6227" w:rsidP="00BA6227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Aplikacija će pružiti korisnicima mogućnost tekstualne komunikacije i razmenu </w:t>
      </w:r>
      <w:r w:rsidR="00096E86" w:rsidRPr="00096E86">
        <w:rPr>
          <w:lang w:val="sr-Latn-RS"/>
        </w:rPr>
        <w:t>mišljenja</w:t>
      </w:r>
      <w:r w:rsidRPr="00096E86">
        <w:rPr>
          <w:lang w:val="sr-Latn-RS"/>
        </w:rPr>
        <w:t xml:space="preserve"> uz neka </w:t>
      </w:r>
      <w:r w:rsidR="00096E86" w:rsidRPr="00096E86">
        <w:rPr>
          <w:lang w:val="sr-Latn-RS"/>
        </w:rPr>
        <w:t>ograničenja</w:t>
      </w:r>
      <w:r w:rsidRPr="00096E86">
        <w:rPr>
          <w:lang w:val="sr-Latn-RS"/>
        </w:rPr>
        <w:t xml:space="preserve"> i provere tih tekstova.</w:t>
      </w:r>
    </w:p>
    <w:p w14:paraId="255EF112" w14:textId="77777777" w:rsidR="00206E1F" w:rsidRPr="00096E86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27" w:name="_Toc100413582"/>
      <w:r w:rsidRPr="00096E86">
        <w:rPr>
          <w:lang w:val="sr-Latn-RS"/>
        </w:rPr>
        <w:t>Ograničenja</w:t>
      </w:r>
      <w:bookmarkEnd w:id="27"/>
      <w:r w:rsidR="00206E1F" w:rsidRPr="00096E86">
        <w:rPr>
          <w:lang w:val="sr-Latn-RS"/>
        </w:rPr>
        <w:t xml:space="preserve"> </w:t>
      </w:r>
    </w:p>
    <w:p w14:paraId="4652F736" w14:textId="21DE214D" w:rsidR="00206E1F" w:rsidRPr="00096E86" w:rsidRDefault="00A82910" w:rsidP="00A82910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Kao dopuna pretpostavki i zavisnosti definisanih u odeljku 6, </w:t>
      </w:r>
      <w:r w:rsidR="00523CF0" w:rsidRPr="00096E86">
        <w:rPr>
          <w:b/>
          <w:bCs/>
          <w:lang w:val="sr-Latn-RS"/>
        </w:rPr>
        <w:t xml:space="preserve">Igraj </w:t>
      </w:r>
      <w:r w:rsidR="00096E86" w:rsidRPr="00096E86">
        <w:rPr>
          <w:b/>
          <w:bCs/>
          <w:lang w:val="sr-Latn-RS"/>
        </w:rPr>
        <w:t>košarku</w:t>
      </w:r>
      <w:r w:rsidRPr="00096E86">
        <w:rPr>
          <w:lang w:val="sr-Latn-RS"/>
        </w:rPr>
        <w:t xml:space="preserve"> </w:t>
      </w:r>
      <w:r w:rsidR="00523CF0" w:rsidRPr="00096E86">
        <w:rPr>
          <w:lang w:val="sr-Latn-RS"/>
        </w:rPr>
        <w:t>aplikacija</w:t>
      </w:r>
      <w:r w:rsidRPr="00096E86">
        <w:rPr>
          <w:lang w:val="sr-Latn-RS"/>
        </w:rPr>
        <w:t xml:space="preserve"> će biti razvijan pod sledećim ograničenjima:</w:t>
      </w:r>
    </w:p>
    <w:p w14:paraId="77E2AAE1" w14:textId="77777777" w:rsidR="00206E1F" w:rsidRPr="00096E86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>Sistem neće zahtevati nabavljanje novog hardvera</w:t>
      </w:r>
      <w:r w:rsidR="00206E1F" w:rsidRPr="00096E86">
        <w:rPr>
          <w:lang w:val="sr-Latn-RS"/>
        </w:rPr>
        <w:t>.</w:t>
      </w:r>
    </w:p>
    <w:p w14:paraId="4DC278E4" w14:textId="77777777" w:rsidR="00206E1F" w:rsidRPr="00096E86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096E86">
        <w:rPr>
          <w:lang w:val="sr-Latn-RS"/>
        </w:rPr>
        <w:t>.</w:t>
      </w:r>
    </w:p>
    <w:p w14:paraId="38A4A61C" w14:textId="77777777" w:rsidR="00206E1F" w:rsidRPr="00096E86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28" w:name="_Toc100413583"/>
      <w:r w:rsidRPr="00096E86">
        <w:rPr>
          <w:lang w:val="sr-Latn-RS"/>
        </w:rPr>
        <w:t>Zahtevi u pogledu kvaliteta</w:t>
      </w:r>
      <w:bookmarkEnd w:id="28"/>
      <w:r w:rsidR="00206E1F" w:rsidRPr="00096E86">
        <w:rPr>
          <w:lang w:val="sr-Latn-RS"/>
        </w:rPr>
        <w:t xml:space="preserve"> </w:t>
      </w:r>
    </w:p>
    <w:p w14:paraId="1F854D80" w14:textId="77777777" w:rsidR="00206E1F" w:rsidRPr="00096E86" w:rsidRDefault="00BC2229" w:rsidP="00BC2229">
      <w:pPr>
        <w:pStyle w:val="BodyText"/>
        <w:rPr>
          <w:lang w:val="sr-Latn-RS"/>
        </w:rPr>
      </w:pPr>
      <w:r w:rsidRPr="00096E86">
        <w:rPr>
          <w:lang w:val="sr-Latn-RS"/>
        </w:rPr>
        <w:t>U ovom odeljku definisan je očekivani kvalitet u pogledu performansi, robusnosti, tolerancije na otkaze i lakoće korišćenja.</w:t>
      </w:r>
    </w:p>
    <w:p w14:paraId="57FAEC5C" w14:textId="77777777" w:rsidR="00BC2229" w:rsidRPr="00096E86" w:rsidRDefault="00BC2229" w:rsidP="00BC2229">
      <w:pPr>
        <w:pStyle w:val="BodyText"/>
        <w:rPr>
          <w:lang w:val="sr-Latn-RS"/>
        </w:rPr>
      </w:pPr>
      <w:r w:rsidRPr="00096E86">
        <w:rPr>
          <w:lang w:val="sr-Latn-RS"/>
        </w:rPr>
        <w:t>Dostupnost</w:t>
      </w:r>
      <w:r w:rsidR="00206E1F" w:rsidRPr="00096E86">
        <w:rPr>
          <w:lang w:val="sr-Latn-RS"/>
        </w:rPr>
        <w:t xml:space="preserve">:  </w:t>
      </w:r>
      <w:r w:rsidRPr="00096E86">
        <w:rPr>
          <w:lang w:val="sr-Latn-RS"/>
        </w:rPr>
        <w:t>Sistem će biti dostupan 24 časa dnevno, 7 dana u nedelji.</w:t>
      </w:r>
    </w:p>
    <w:p w14:paraId="504A5C7D" w14:textId="77777777" w:rsidR="00206E1F" w:rsidRPr="00096E86" w:rsidRDefault="00BC2229" w:rsidP="00BC2229">
      <w:pPr>
        <w:pStyle w:val="BodyText"/>
        <w:rPr>
          <w:lang w:val="sr-Latn-RS"/>
        </w:rPr>
      </w:pPr>
      <w:r w:rsidRPr="00096E86">
        <w:rPr>
          <w:lang w:val="sr-Latn-RS"/>
        </w:rPr>
        <w:t>Lakoća korišćenja:</w:t>
      </w:r>
      <w:r w:rsidR="00206E1F" w:rsidRPr="00096E86">
        <w:rPr>
          <w:lang w:val="sr-Latn-RS"/>
        </w:rPr>
        <w:t xml:space="preserve"> </w:t>
      </w:r>
      <w:r w:rsidR="0069445A" w:rsidRPr="00096E86">
        <w:rPr>
          <w:lang w:val="sr-Latn-RS"/>
        </w:rPr>
        <w:t xml:space="preserve"> </w:t>
      </w:r>
      <w:r w:rsidRPr="00096E86">
        <w:rPr>
          <w:lang w:val="sr-Latn-RS"/>
        </w:rPr>
        <w:t>Sistem će posedovati jednostavan i intuitivan interfejs prilagođen profilima korisnika koji će ga koristiti.</w:t>
      </w:r>
    </w:p>
    <w:p w14:paraId="4FCB03CC" w14:textId="77777777" w:rsidR="00206E1F" w:rsidRPr="00096E86" w:rsidRDefault="0069445A" w:rsidP="001F7D36">
      <w:pPr>
        <w:pStyle w:val="BodyText"/>
        <w:rPr>
          <w:lang w:val="sr-Latn-RS"/>
        </w:rPr>
      </w:pPr>
      <w:r w:rsidRPr="00096E86">
        <w:rPr>
          <w:lang w:val="sr-Latn-RS"/>
        </w:rPr>
        <w:t>Održavanje</w:t>
      </w:r>
      <w:r w:rsidR="00206E1F" w:rsidRPr="00096E86">
        <w:rPr>
          <w:lang w:val="sr-Latn-RS"/>
        </w:rPr>
        <w:t xml:space="preserve">:  </w:t>
      </w:r>
      <w:r w:rsidRPr="00096E86">
        <w:rPr>
          <w:lang w:val="sr-Latn-RS"/>
        </w:rPr>
        <w:t xml:space="preserve">Sistem </w:t>
      </w:r>
      <w:r w:rsidR="001F7D36" w:rsidRPr="00096E86">
        <w:rPr>
          <w:lang w:val="sr-Latn-RS"/>
        </w:rPr>
        <w:t>treba</w:t>
      </w:r>
      <w:r w:rsidRPr="00096E86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096E86">
        <w:rPr>
          <w:lang w:val="sr-Latn-RS"/>
        </w:rPr>
        <w:t>.</w:t>
      </w:r>
    </w:p>
    <w:p w14:paraId="3A5D8187" w14:textId="77777777" w:rsidR="00206E1F" w:rsidRPr="00096E86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9" w:name="_Toc100413584"/>
      <w:r w:rsidRPr="00096E86">
        <w:rPr>
          <w:lang w:val="sr-Latn-RS"/>
        </w:rPr>
        <w:t>Prioritet funkcionalnosti</w:t>
      </w:r>
      <w:bookmarkEnd w:id="29"/>
    </w:p>
    <w:p w14:paraId="303ED868" w14:textId="77777777" w:rsidR="00206E1F" w:rsidRPr="00096E86" w:rsidRDefault="00CA62F9" w:rsidP="00CA62F9">
      <w:pPr>
        <w:pStyle w:val="BodyText"/>
        <w:rPr>
          <w:lang w:val="sr-Latn-RS"/>
        </w:rPr>
      </w:pPr>
      <w:r w:rsidRPr="00096E86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7600E8BE" w14:textId="77777777" w:rsidR="00C83DEF" w:rsidRPr="00096E86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>Prijavljivanje na sistem</w:t>
      </w:r>
    </w:p>
    <w:p w14:paraId="1BEDAE7F" w14:textId="4279CB88" w:rsidR="00C83DEF" w:rsidRPr="00096E86" w:rsidRDefault="003424DC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 xml:space="preserve">Unos, prikaz i ažuriranje podataka o </w:t>
      </w:r>
      <w:r w:rsidR="00096E86" w:rsidRPr="00096E86">
        <w:rPr>
          <w:lang w:val="sr-Latn-RS"/>
        </w:rPr>
        <w:t>košarkaškim</w:t>
      </w:r>
      <w:r w:rsidRPr="00096E86">
        <w:rPr>
          <w:lang w:val="sr-Latn-RS"/>
        </w:rPr>
        <w:t xml:space="preserve"> aktivnostima</w:t>
      </w:r>
    </w:p>
    <w:p w14:paraId="084C0027" w14:textId="2F970D91" w:rsidR="00C83DEF" w:rsidRPr="00096E86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>Unos, prikaz i ažuriranje</w:t>
      </w:r>
      <w:r w:rsidR="00C83DEF" w:rsidRPr="00096E86">
        <w:rPr>
          <w:lang w:val="sr-Latn-RS"/>
        </w:rPr>
        <w:t xml:space="preserve"> </w:t>
      </w:r>
      <w:r w:rsidRPr="00096E86">
        <w:rPr>
          <w:lang w:val="sr-Latn-RS"/>
        </w:rPr>
        <w:t>podataka o</w:t>
      </w:r>
      <w:r w:rsidR="00C83DEF" w:rsidRPr="00096E86">
        <w:rPr>
          <w:lang w:val="sr-Latn-RS"/>
        </w:rPr>
        <w:t xml:space="preserve"> </w:t>
      </w:r>
      <w:r w:rsidR="003424DC" w:rsidRPr="00096E86">
        <w:rPr>
          <w:lang w:val="sr-Latn-RS"/>
        </w:rPr>
        <w:t>stanju na terenima</w:t>
      </w:r>
    </w:p>
    <w:p w14:paraId="66AE8C9E" w14:textId="78F97712" w:rsidR="00C83DEF" w:rsidRPr="00096E86" w:rsidRDefault="009D0118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 xml:space="preserve">Kreiranje, arhiviranje i brisanje </w:t>
      </w:r>
      <w:r w:rsidR="00096E86" w:rsidRPr="00096E86">
        <w:rPr>
          <w:lang w:val="sr-Latn-RS"/>
        </w:rPr>
        <w:t>članova</w:t>
      </w:r>
    </w:p>
    <w:p w14:paraId="515568EE" w14:textId="10ECDF5C" w:rsidR="00C83DEF" w:rsidRPr="00096E86" w:rsidRDefault="00C218C3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 xml:space="preserve">Unos, prikaz i ažuriranje podataka o specijalnim </w:t>
      </w:r>
      <w:r w:rsidR="00096E86" w:rsidRPr="00096E86">
        <w:rPr>
          <w:lang w:val="sr-Latn-RS"/>
        </w:rPr>
        <w:t>košarkaškim</w:t>
      </w:r>
      <w:r w:rsidRPr="00096E86">
        <w:rPr>
          <w:lang w:val="sr-Latn-RS"/>
        </w:rPr>
        <w:t xml:space="preserve"> </w:t>
      </w:r>
      <w:r w:rsidR="00096E86" w:rsidRPr="00096E86">
        <w:rPr>
          <w:lang w:val="sr-Latn-RS"/>
        </w:rPr>
        <w:t>događajima</w:t>
      </w:r>
    </w:p>
    <w:p w14:paraId="54A76301" w14:textId="6E8C63F2" w:rsidR="00C83DEF" w:rsidRPr="00096E86" w:rsidRDefault="00C218C3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 xml:space="preserve">Kreiranje timova i </w:t>
      </w:r>
      <w:r w:rsidR="00096E86" w:rsidRPr="00096E86">
        <w:rPr>
          <w:lang w:val="sr-Latn-RS"/>
        </w:rPr>
        <w:t>načina</w:t>
      </w:r>
      <w:r w:rsidRPr="00096E86">
        <w:rPr>
          <w:lang w:val="sr-Latn-RS"/>
        </w:rPr>
        <w:t xml:space="preserve"> igre</w:t>
      </w:r>
    </w:p>
    <w:p w14:paraId="348DF076" w14:textId="0CB42459" w:rsidR="00206E1F" w:rsidRPr="00096E86" w:rsidRDefault="006E2A4C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096E86">
        <w:rPr>
          <w:lang w:val="sr-Latn-RS"/>
        </w:rPr>
        <w:t>Komunikacija korisnika</w:t>
      </w:r>
    </w:p>
    <w:p w14:paraId="444EA334" w14:textId="77777777" w:rsidR="00206E1F" w:rsidRPr="00096E86" w:rsidRDefault="00B849B5">
      <w:pPr>
        <w:pStyle w:val="Heading1"/>
        <w:rPr>
          <w:lang w:val="sr-Latn-RS"/>
        </w:rPr>
      </w:pPr>
      <w:bookmarkStart w:id="30" w:name="_Toc100413585"/>
      <w:r w:rsidRPr="00096E86">
        <w:rPr>
          <w:lang w:val="sr-Latn-RS"/>
        </w:rPr>
        <w:t>Nefunkcionalni zahtevi</w:t>
      </w:r>
      <w:bookmarkEnd w:id="30"/>
    </w:p>
    <w:p w14:paraId="17D7CE8C" w14:textId="77777777" w:rsidR="00206E1F" w:rsidRPr="00096E86" w:rsidRDefault="00B849B5" w:rsidP="00B849B5">
      <w:pPr>
        <w:pStyle w:val="Heading2"/>
        <w:rPr>
          <w:lang w:val="sr-Latn-RS"/>
        </w:rPr>
      </w:pPr>
      <w:bookmarkStart w:id="31" w:name="_Toc100413586"/>
      <w:r w:rsidRPr="00096E86">
        <w:rPr>
          <w:lang w:val="sr-Latn-RS"/>
        </w:rPr>
        <w:t>Zahtevi u pogledu standardizacije</w:t>
      </w:r>
      <w:bookmarkEnd w:id="31"/>
    </w:p>
    <w:p w14:paraId="4D1B7D5E" w14:textId="77777777" w:rsidR="00206E1F" w:rsidRPr="00096E86" w:rsidRDefault="00491CC1" w:rsidP="003356F6">
      <w:pPr>
        <w:pStyle w:val="BodyText"/>
        <w:rPr>
          <w:lang w:val="sr-Latn-RS"/>
        </w:rPr>
      </w:pPr>
      <w:r w:rsidRPr="00096E86">
        <w:rPr>
          <w:lang w:val="sr-Latn-RS"/>
        </w:rPr>
        <w:t>Klasifikaciju publikacija treba standardizovati sa postojećom tipologijom propisanom od strane Ministarstva za nauku i sport.</w:t>
      </w:r>
    </w:p>
    <w:p w14:paraId="32A554F1" w14:textId="77777777" w:rsidR="00206E1F" w:rsidRPr="00096E86" w:rsidRDefault="00B849B5" w:rsidP="00B849B5">
      <w:pPr>
        <w:pStyle w:val="Heading2"/>
        <w:rPr>
          <w:lang w:val="sr-Latn-RS"/>
        </w:rPr>
      </w:pPr>
      <w:bookmarkStart w:id="32" w:name="_Toc100413587"/>
      <w:r w:rsidRPr="00096E86">
        <w:rPr>
          <w:lang w:val="sr-Latn-RS"/>
        </w:rPr>
        <w:t>Sistemski zahtevi</w:t>
      </w:r>
      <w:bookmarkEnd w:id="32"/>
    </w:p>
    <w:p w14:paraId="0BB87A92" w14:textId="2D9135B3" w:rsidR="00206E1F" w:rsidRPr="00096E86" w:rsidRDefault="006E2A4C" w:rsidP="003356F6">
      <w:pPr>
        <w:pStyle w:val="BodyText"/>
        <w:rPr>
          <w:lang w:val="sr-Latn-RS"/>
        </w:rPr>
      </w:pPr>
      <w:r w:rsidRPr="00096E86">
        <w:rPr>
          <w:b/>
          <w:bCs/>
          <w:lang w:val="sr-Latn-RS"/>
        </w:rPr>
        <w:t xml:space="preserve">Igraj </w:t>
      </w:r>
      <w:r w:rsidR="00096E86" w:rsidRPr="00096E86">
        <w:rPr>
          <w:b/>
          <w:bCs/>
          <w:lang w:val="sr-Latn-RS"/>
        </w:rPr>
        <w:t>košarku</w:t>
      </w:r>
      <w:r w:rsidR="003356F6" w:rsidRPr="00096E86">
        <w:rPr>
          <w:lang w:val="sr-Latn-RS"/>
        </w:rPr>
        <w:t xml:space="preserve"> </w:t>
      </w:r>
      <w:r w:rsidRPr="00096E86">
        <w:rPr>
          <w:lang w:val="sr-Latn-RS"/>
        </w:rPr>
        <w:t>aplikacija</w:t>
      </w:r>
      <w:r w:rsidR="003356F6" w:rsidRPr="00096E86">
        <w:rPr>
          <w:lang w:val="sr-Latn-RS"/>
        </w:rPr>
        <w:t xml:space="preserve"> će biti realizovan korišćenjem </w:t>
      </w:r>
      <w:r w:rsidR="00A605ED">
        <w:rPr>
          <w:lang w:val="sr-Latn-RS"/>
        </w:rPr>
        <w:t xml:space="preserve">.NET 6 za </w:t>
      </w:r>
      <w:proofErr w:type="spellStart"/>
      <w:r w:rsidR="00A605ED">
        <w:rPr>
          <w:lang w:val="sr-Latn-RS"/>
        </w:rPr>
        <w:t>back-end</w:t>
      </w:r>
      <w:proofErr w:type="spellEnd"/>
      <w:r w:rsidR="00A605ED">
        <w:rPr>
          <w:lang w:val="sr-Latn-RS"/>
        </w:rPr>
        <w:t xml:space="preserve"> i </w:t>
      </w:r>
      <w:proofErr w:type="spellStart"/>
      <w:r w:rsidR="00AB6E5E">
        <w:rPr>
          <w:lang w:val="sr-Latn-RS"/>
        </w:rPr>
        <w:t>ReactJS</w:t>
      </w:r>
      <w:proofErr w:type="spellEnd"/>
      <w:r w:rsidR="00AB6E5E">
        <w:rPr>
          <w:lang w:val="sr-Latn-RS"/>
        </w:rPr>
        <w:t xml:space="preserve"> 18 za front-</w:t>
      </w:r>
      <w:proofErr w:type="spellStart"/>
      <w:r w:rsidR="00AB6E5E">
        <w:rPr>
          <w:lang w:val="sr-Latn-RS"/>
        </w:rPr>
        <w:t>end</w:t>
      </w:r>
      <w:proofErr w:type="spellEnd"/>
      <w:r w:rsidR="003356F6" w:rsidRPr="00096E86">
        <w:rPr>
          <w:lang w:val="sr-Latn-RS"/>
        </w:rPr>
        <w:t xml:space="preserve">, dok će kao DBMS koristiti </w:t>
      </w:r>
      <w:proofErr w:type="spellStart"/>
      <w:r w:rsidR="00A605ED">
        <w:rPr>
          <w:lang w:val="sr-Latn-RS"/>
        </w:rPr>
        <w:t>PostgreSQL</w:t>
      </w:r>
      <w:proofErr w:type="spellEnd"/>
      <w:r w:rsidR="003356F6" w:rsidRPr="00096E86">
        <w:rPr>
          <w:lang w:val="sr-Latn-RS"/>
        </w:rPr>
        <w:t>.</w:t>
      </w:r>
    </w:p>
    <w:p w14:paraId="3F42DE6C" w14:textId="21983EEB" w:rsidR="003356F6" w:rsidRPr="00096E86" w:rsidRDefault="003356F6" w:rsidP="003356F6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Korisnički interfejs Web aplikacije mora da bude optimizovan za </w:t>
      </w:r>
      <w:r w:rsidR="00AB6E5E">
        <w:rPr>
          <w:lang w:val="sr-Latn-RS"/>
        </w:rPr>
        <w:t>moderne</w:t>
      </w:r>
      <w:r w:rsidRPr="00096E86">
        <w:rPr>
          <w:lang w:val="sr-Latn-RS"/>
        </w:rPr>
        <w:t xml:space="preserve"> Web čitače</w:t>
      </w:r>
      <w:r w:rsidR="00DC23BB">
        <w:rPr>
          <w:lang w:val="sr-Latn-RS"/>
        </w:rPr>
        <w:t xml:space="preserve">. </w:t>
      </w:r>
    </w:p>
    <w:p w14:paraId="5756C09C" w14:textId="71BDE434" w:rsidR="00206E1F" w:rsidRPr="00096E86" w:rsidRDefault="00B849B5">
      <w:pPr>
        <w:pStyle w:val="Heading2"/>
        <w:rPr>
          <w:lang w:val="sr-Latn-RS"/>
        </w:rPr>
      </w:pPr>
      <w:bookmarkStart w:id="33" w:name="_Toc100413588"/>
      <w:r w:rsidRPr="00096E86">
        <w:rPr>
          <w:lang w:val="sr-Latn-RS"/>
        </w:rPr>
        <w:t>Zahtevi u pogledu performansi</w:t>
      </w:r>
      <w:bookmarkEnd w:id="33"/>
    </w:p>
    <w:p w14:paraId="36281350" w14:textId="77777777" w:rsidR="00206E1F" w:rsidRPr="00096E86" w:rsidRDefault="001D0890">
      <w:pPr>
        <w:pStyle w:val="BodyText"/>
        <w:rPr>
          <w:lang w:val="sr-Latn-RS"/>
        </w:rPr>
      </w:pPr>
      <w:r w:rsidRPr="00096E86">
        <w:rPr>
          <w:lang w:val="sr-Latn-RS"/>
        </w:rPr>
        <w:t>Nema posebnih zahteva u pogledu performansi sistema.</w:t>
      </w:r>
    </w:p>
    <w:p w14:paraId="3A79BA75" w14:textId="77777777" w:rsidR="00206E1F" w:rsidRPr="00096E86" w:rsidRDefault="00B849B5" w:rsidP="00B849B5">
      <w:pPr>
        <w:pStyle w:val="Heading2"/>
        <w:rPr>
          <w:lang w:val="sr-Latn-RS"/>
        </w:rPr>
      </w:pPr>
      <w:bookmarkStart w:id="34" w:name="_Toc100413589"/>
      <w:r w:rsidRPr="00096E86">
        <w:rPr>
          <w:lang w:val="sr-Latn-RS"/>
        </w:rPr>
        <w:t>Zahtevi u pogledu okruženja</w:t>
      </w:r>
      <w:bookmarkEnd w:id="34"/>
    </w:p>
    <w:p w14:paraId="6AF2DE89" w14:textId="77777777" w:rsidR="00206E1F" w:rsidRPr="00096E86" w:rsidRDefault="009A291F">
      <w:pPr>
        <w:pStyle w:val="BodyText"/>
        <w:rPr>
          <w:lang w:val="sr-Latn-RS"/>
        </w:rPr>
      </w:pPr>
      <w:r w:rsidRPr="00096E86">
        <w:rPr>
          <w:lang w:val="sr-Latn-RS"/>
        </w:rPr>
        <w:t>Nema posebnih zahteva u pogledu okruženja</w:t>
      </w:r>
      <w:r w:rsidR="00206E1F" w:rsidRPr="00096E86">
        <w:rPr>
          <w:lang w:val="sr-Latn-RS"/>
        </w:rPr>
        <w:t xml:space="preserve">. </w:t>
      </w:r>
    </w:p>
    <w:p w14:paraId="02502B47" w14:textId="77777777" w:rsidR="00206E1F" w:rsidRPr="00096E86" w:rsidRDefault="00B849B5">
      <w:pPr>
        <w:pStyle w:val="Heading1"/>
        <w:rPr>
          <w:lang w:val="sr-Latn-RS"/>
        </w:rPr>
      </w:pPr>
      <w:bookmarkStart w:id="35" w:name="_Toc100413590"/>
      <w:r w:rsidRPr="00096E86">
        <w:rPr>
          <w:lang w:val="sr-Latn-RS"/>
        </w:rPr>
        <w:t>Dokumentacija</w:t>
      </w:r>
      <w:bookmarkEnd w:id="35"/>
    </w:p>
    <w:p w14:paraId="5898FFDC" w14:textId="5B53B7B8" w:rsidR="00206E1F" w:rsidRPr="00096E86" w:rsidRDefault="00967902" w:rsidP="00967902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U ovom odeljku su opisani zahtevi u pogledu dokumentacije koju treba pripremiti za </w:t>
      </w:r>
      <w:r w:rsidR="006E2A4C" w:rsidRPr="00096E86">
        <w:rPr>
          <w:b/>
          <w:bCs/>
          <w:lang w:val="sr-Latn-RS"/>
        </w:rPr>
        <w:t xml:space="preserve">Igraj </w:t>
      </w:r>
      <w:r w:rsidR="00096E86" w:rsidRPr="00096E86">
        <w:rPr>
          <w:b/>
          <w:bCs/>
          <w:lang w:val="sr-Latn-RS"/>
        </w:rPr>
        <w:t>košarku</w:t>
      </w:r>
      <w:r w:rsidRPr="00096E86">
        <w:rPr>
          <w:b/>
          <w:bCs/>
          <w:lang w:val="sr-Latn-RS"/>
        </w:rPr>
        <w:t xml:space="preserve"> </w:t>
      </w:r>
      <w:r w:rsidR="00096E86" w:rsidRPr="00096E86">
        <w:rPr>
          <w:lang w:val="sr-Latn-RS"/>
        </w:rPr>
        <w:t>aplikaciju</w:t>
      </w:r>
      <w:r w:rsidRPr="00096E86">
        <w:rPr>
          <w:lang w:val="sr-Latn-RS"/>
        </w:rPr>
        <w:t>.</w:t>
      </w:r>
    </w:p>
    <w:p w14:paraId="009C7631" w14:textId="77777777" w:rsidR="00206E1F" w:rsidRPr="00096E86" w:rsidRDefault="00B849B5" w:rsidP="00B849B5">
      <w:pPr>
        <w:pStyle w:val="Heading2"/>
        <w:rPr>
          <w:lang w:val="sr-Latn-RS"/>
        </w:rPr>
      </w:pPr>
      <w:bookmarkStart w:id="36" w:name="_Toc100413591"/>
      <w:r w:rsidRPr="00096E86">
        <w:rPr>
          <w:lang w:val="sr-Latn-RS"/>
        </w:rPr>
        <w:t>Korisničko uputstvo</w:t>
      </w:r>
      <w:bookmarkEnd w:id="36"/>
    </w:p>
    <w:p w14:paraId="0D6EE310" w14:textId="77777777" w:rsidR="00206E1F" w:rsidRPr="00096E86" w:rsidRDefault="0063574A" w:rsidP="0063574A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Sistem će biti intuitivan za korišćenje i neće posedovati </w:t>
      </w:r>
      <w:r w:rsidR="00097F43" w:rsidRPr="00096E86">
        <w:rPr>
          <w:lang w:val="sr-Latn-RS"/>
        </w:rPr>
        <w:t xml:space="preserve">štampano </w:t>
      </w:r>
      <w:r w:rsidRPr="00096E86">
        <w:rPr>
          <w:lang w:val="sr-Latn-RS"/>
        </w:rPr>
        <w:t>korisničko uputstvo</w:t>
      </w:r>
      <w:r w:rsidR="00206E1F" w:rsidRPr="00096E86">
        <w:rPr>
          <w:lang w:val="sr-Latn-RS"/>
        </w:rPr>
        <w:t>.</w:t>
      </w:r>
    </w:p>
    <w:p w14:paraId="72098533" w14:textId="77777777" w:rsidR="00206E1F" w:rsidRPr="00096E86" w:rsidRDefault="00206E1F" w:rsidP="00D20F4E">
      <w:pPr>
        <w:pStyle w:val="Heading2"/>
        <w:rPr>
          <w:lang w:val="sr-Latn-RS"/>
        </w:rPr>
      </w:pPr>
      <w:bookmarkStart w:id="37" w:name="_Toc100413592"/>
      <w:r w:rsidRPr="00096E86">
        <w:rPr>
          <w:i/>
          <w:iCs/>
          <w:lang w:val="sr-Latn-RS"/>
        </w:rPr>
        <w:t>Online</w:t>
      </w:r>
      <w:r w:rsidRPr="00096E86">
        <w:rPr>
          <w:lang w:val="sr-Latn-RS"/>
        </w:rPr>
        <w:t xml:space="preserve"> </w:t>
      </w:r>
      <w:r w:rsidR="00D20F4E" w:rsidRPr="00096E86">
        <w:rPr>
          <w:lang w:val="sr-Latn-RS"/>
        </w:rPr>
        <w:t>uputstvo</w:t>
      </w:r>
      <w:bookmarkEnd w:id="37"/>
    </w:p>
    <w:p w14:paraId="7247D732" w14:textId="77777777" w:rsidR="00206E1F" w:rsidRPr="00096E86" w:rsidRDefault="00097F43" w:rsidP="00097F43">
      <w:pPr>
        <w:pStyle w:val="BodyText"/>
        <w:rPr>
          <w:lang w:val="sr-Latn-RS"/>
        </w:rPr>
      </w:pPr>
      <w:r w:rsidRPr="00096E86">
        <w:rPr>
          <w:lang w:val="sr-Latn-RS"/>
        </w:rPr>
        <w:t xml:space="preserve">Potrebno je obezbediti </w:t>
      </w:r>
      <w:r w:rsidRPr="00096E86">
        <w:rPr>
          <w:i/>
          <w:iCs/>
          <w:lang w:val="sr-Latn-RS"/>
        </w:rPr>
        <w:t>o</w:t>
      </w:r>
      <w:r w:rsidR="0063574A" w:rsidRPr="00096E86">
        <w:rPr>
          <w:i/>
          <w:iCs/>
          <w:lang w:val="sr-Latn-RS"/>
        </w:rPr>
        <w:t>nline</w:t>
      </w:r>
      <w:r w:rsidR="0063574A" w:rsidRPr="00096E86">
        <w:rPr>
          <w:lang w:val="sr-Latn-RS"/>
        </w:rPr>
        <w:t xml:space="preserve"> uputstvo </w:t>
      </w:r>
      <w:r w:rsidRPr="00096E86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096E86">
        <w:rPr>
          <w:lang w:val="sr-Latn-RS"/>
        </w:rPr>
        <w:t>.</w:t>
      </w:r>
    </w:p>
    <w:p w14:paraId="49177D58" w14:textId="77777777" w:rsidR="00206E1F" w:rsidRPr="00096E86" w:rsidRDefault="00D20F4E">
      <w:pPr>
        <w:pStyle w:val="Heading2"/>
        <w:rPr>
          <w:lang w:val="sr-Latn-RS"/>
        </w:rPr>
      </w:pPr>
      <w:bookmarkStart w:id="38" w:name="_Toc100413593"/>
      <w:r w:rsidRPr="00096E86">
        <w:rPr>
          <w:lang w:val="sr-Latn-RS"/>
        </w:rPr>
        <w:t>Uputstvo za instalaciju i konfigurisanje</w:t>
      </w:r>
      <w:bookmarkEnd w:id="38"/>
    </w:p>
    <w:p w14:paraId="2E413F37" w14:textId="77777777" w:rsidR="00CC1DD7" w:rsidRPr="00096E86" w:rsidRDefault="00CC1DD7" w:rsidP="00CC1DD7">
      <w:pPr>
        <w:pStyle w:val="BodyText"/>
        <w:rPr>
          <w:lang w:val="sr-Latn-RS"/>
        </w:rPr>
      </w:pPr>
      <w:r w:rsidRPr="00096E86">
        <w:rPr>
          <w:lang w:val="sr-Latn-RS"/>
        </w:rPr>
        <w:t>Uputstvo za instalaciju i konfigurisanje serverskog dela sistema neće biti potrebno krajnjim korisnicima s obzirom da se radi o gotovoj Web aplikaciji.</w:t>
      </w:r>
    </w:p>
    <w:p w14:paraId="39F51164" w14:textId="77777777" w:rsidR="00206E1F" w:rsidRPr="00096E86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39" w:name="_Toc100413594"/>
      <w:r w:rsidRPr="00096E86">
        <w:rPr>
          <w:lang w:val="sr-Latn-RS"/>
        </w:rPr>
        <w:t>Pakovanje proizvoda</w:t>
      </w:r>
      <w:bookmarkEnd w:id="39"/>
    </w:p>
    <w:p w14:paraId="09A8EB92" w14:textId="77777777" w:rsidR="00206E1F" w:rsidRPr="00096E86" w:rsidRDefault="00967902" w:rsidP="001D0890">
      <w:pPr>
        <w:pStyle w:val="BodyText"/>
        <w:rPr>
          <w:lang w:val="sr-Latn-RS"/>
        </w:rPr>
      </w:pPr>
      <w:r w:rsidRPr="00096E86">
        <w:rPr>
          <w:lang w:val="sr-Latn-RS"/>
        </w:rPr>
        <w:t>Proizvod ne zahteva posebno pakovanje jer nije namenjen širokom tržištu</w:t>
      </w:r>
      <w:r w:rsidR="00206E1F" w:rsidRPr="00096E86">
        <w:rPr>
          <w:lang w:val="sr-Latn-RS"/>
        </w:rPr>
        <w:t>.</w:t>
      </w:r>
    </w:p>
    <w:sectPr w:rsidR="00206E1F" w:rsidRPr="00096E8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BF12" w14:textId="77777777" w:rsidR="00437C5C" w:rsidRDefault="00437C5C">
      <w:r>
        <w:separator/>
      </w:r>
    </w:p>
  </w:endnote>
  <w:endnote w:type="continuationSeparator" w:id="0">
    <w:p w14:paraId="27C849F6" w14:textId="77777777" w:rsidR="00437C5C" w:rsidRDefault="0043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9354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12A85F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4D302D0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2485266B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231F8F12" w14:textId="750EC492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E12CF8">
            <w:rPr>
              <w:lang w:val="sr-Latn-CS"/>
            </w:rPr>
            <w:t>Dva stranca</w:t>
          </w:r>
          <w:r w:rsidRPr="003372D3">
            <w:rPr>
              <w:lang w:val="sr-Latn-CS"/>
            </w:rPr>
            <w:t>, 20</w:t>
          </w:r>
          <w:r w:rsidR="00E12CF8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CC06D5C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437C5C">
            <w:fldChar w:fldCharType="begin"/>
          </w:r>
          <w:r w:rsidR="00437C5C">
            <w:instrText xml:space="preserve"> NUMPAGES  \* MERGEFORMAT </w:instrText>
          </w:r>
          <w:r w:rsidR="00437C5C">
            <w:fldChar w:fldCharType="separate"/>
          </w:r>
          <w:r w:rsidR="00B2776D">
            <w:rPr>
              <w:rStyle w:val="PageNumber"/>
              <w:noProof/>
              <w:lang w:val="sr-Latn-CS"/>
            </w:rPr>
            <w:t>12</w:t>
          </w:r>
          <w:r w:rsidR="00437C5C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4C3BB254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AEBAC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111B" w14:textId="77777777" w:rsidR="00437C5C" w:rsidRDefault="00437C5C">
      <w:r>
        <w:separator/>
      </w:r>
    </w:p>
  </w:footnote>
  <w:footnote w:type="continuationSeparator" w:id="0">
    <w:p w14:paraId="5C77169E" w14:textId="77777777" w:rsidR="00437C5C" w:rsidRDefault="00437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E5FF" w14:textId="77777777" w:rsidR="005613E4" w:rsidRDefault="005613E4">
    <w:pPr>
      <w:rPr>
        <w:sz w:val="24"/>
      </w:rPr>
    </w:pPr>
  </w:p>
  <w:p w14:paraId="560249F1" w14:textId="77777777" w:rsidR="005613E4" w:rsidRDefault="005613E4">
    <w:pPr>
      <w:pBdr>
        <w:top w:val="single" w:sz="6" w:space="1" w:color="auto"/>
      </w:pBdr>
      <w:rPr>
        <w:sz w:val="24"/>
      </w:rPr>
    </w:pPr>
  </w:p>
  <w:p w14:paraId="30DB8861" w14:textId="74733C98" w:rsidR="005613E4" w:rsidRDefault="00E12CF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096E86">
      <w:rPr>
        <w:rFonts w:ascii="Arial" w:hAnsi="Arial"/>
        <w:b/>
        <w:sz w:val="36"/>
        <w:lang w:val="sr-Latn-RS"/>
      </w:rPr>
      <w:t>Dva</w:t>
    </w:r>
    <w:r>
      <w:rPr>
        <w:rFonts w:ascii="Arial" w:hAnsi="Arial"/>
        <w:b/>
        <w:sz w:val="36"/>
      </w:rPr>
      <w:t xml:space="preserve"> </w:t>
    </w:r>
    <w:r w:rsidRPr="00096E86">
      <w:rPr>
        <w:rFonts w:ascii="Arial" w:hAnsi="Arial"/>
        <w:b/>
        <w:sz w:val="36"/>
        <w:lang w:val="sr-Latn-RS"/>
      </w:rPr>
      <w:t>stranca</w:t>
    </w:r>
  </w:p>
  <w:p w14:paraId="710BC54E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6B9D39E5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2CF8" w:rsidRPr="006D0694" w14:paraId="6CAF3E1F" w14:textId="77777777" w:rsidTr="0009539B">
      <w:tc>
        <w:tcPr>
          <w:tcW w:w="6379" w:type="dxa"/>
        </w:tcPr>
        <w:p w14:paraId="36E0B0EC" w14:textId="77777777" w:rsidR="00E12CF8" w:rsidRPr="006D0694" w:rsidRDefault="00E12CF8" w:rsidP="00E12CF8">
          <w:pPr>
            <w:rPr>
              <w:lang w:val="sr-Latn-CS"/>
            </w:rPr>
          </w:pPr>
          <w:r>
            <w:rPr>
              <w:lang w:val="sr-Latn-CS"/>
            </w:rPr>
            <w:t>Igraj košarku</w:t>
          </w:r>
        </w:p>
      </w:tc>
      <w:tc>
        <w:tcPr>
          <w:tcW w:w="3179" w:type="dxa"/>
        </w:tcPr>
        <w:p w14:paraId="64F02B05" w14:textId="77777777" w:rsidR="00E12CF8" w:rsidRPr="006D0694" w:rsidRDefault="00E12CF8" w:rsidP="00E12CF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E12CF8" w:rsidRPr="006D0694" w14:paraId="5D1A558D" w14:textId="77777777" w:rsidTr="0009539B">
      <w:tc>
        <w:tcPr>
          <w:tcW w:w="6379" w:type="dxa"/>
        </w:tcPr>
        <w:p w14:paraId="19EF2D44" w14:textId="085F1047" w:rsidR="00E12CF8" w:rsidRPr="006D0694" w:rsidRDefault="00E12CF8" w:rsidP="00E12CF8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07A842E1" w14:textId="5CF56721" w:rsidR="00E12CF8" w:rsidRPr="006D0694" w:rsidRDefault="00E12CF8" w:rsidP="00E12CF8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>
            <w:rPr>
              <w:lang w:val="sr-Latn-CS"/>
            </w:rPr>
            <w:t>08</w:t>
          </w:r>
          <w:r w:rsidRPr="006D0694">
            <w:rPr>
              <w:lang w:val="sr-Latn-CS"/>
            </w:rPr>
            <w:t>.0</w:t>
          </w:r>
          <w:r>
            <w:rPr>
              <w:lang w:val="sr-Latn-CS"/>
            </w:rPr>
            <w:t>4</w:t>
          </w:r>
          <w:r w:rsidRPr="006D0694">
            <w:rPr>
              <w:lang w:val="sr-Latn-CS"/>
            </w:rPr>
            <w:t>.20</w:t>
          </w:r>
          <w:r>
            <w:rPr>
              <w:lang w:val="sr-Latn-CS"/>
            </w:rPr>
            <w:t>22</w:t>
          </w:r>
          <w:r w:rsidRPr="006D0694">
            <w:rPr>
              <w:lang w:val="sr-Latn-CS"/>
            </w:rPr>
            <w:t>. god.</w:t>
          </w:r>
        </w:p>
      </w:tc>
    </w:tr>
    <w:tr w:rsidR="00E12CF8" w:rsidRPr="006D0694" w14:paraId="7BD42CE8" w14:textId="77777777" w:rsidTr="0009539B">
      <w:tc>
        <w:tcPr>
          <w:tcW w:w="9558" w:type="dxa"/>
          <w:gridSpan w:val="2"/>
        </w:tcPr>
        <w:p w14:paraId="5650FBAE" w14:textId="1991FCC4" w:rsidR="00E12CF8" w:rsidRPr="006D0694" w:rsidRDefault="00E12CF8" w:rsidP="00E12CF8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>
            <w:rPr>
              <w:lang w:val="sr-Latn-CS"/>
            </w:rPr>
            <w:t>Igraj košarku-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2</w:t>
          </w:r>
        </w:p>
      </w:tc>
    </w:tr>
  </w:tbl>
  <w:p w14:paraId="21CE40EA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36F94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412703875">
    <w:abstractNumId w:val="0"/>
  </w:num>
  <w:num w:numId="2" w16cid:durableId="6464659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85558665">
    <w:abstractNumId w:val="15"/>
  </w:num>
  <w:num w:numId="4" w16cid:durableId="1222600277">
    <w:abstractNumId w:val="19"/>
  </w:num>
  <w:num w:numId="5" w16cid:durableId="1797680248">
    <w:abstractNumId w:val="17"/>
  </w:num>
  <w:num w:numId="6" w16cid:durableId="498738300">
    <w:abstractNumId w:val="19"/>
  </w:num>
  <w:num w:numId="7" w16cid:durableId="1284463481">
    <w:abstractNumId w:val="10"/>
  </w:num>
  <w:num w:numId="8" w16cid:durableId="2046639018">
    <w:abstractNumId w:val="7"/>
  </w:num>
  <w:num w:numId="9" w16cid:durableId="1840074431">
    <w:abstractNumId w:val="9"/>
  </w:num>
  <w:num w:numId="10" w16cid:durableId="1356270872">
    <w:abstractNumId w:val="2"/>
  </w:num>
  <w:num w:numId="11" w16cid:durableId="1417826297">
    <w:abstractNumId w:val="6"/>
  </w:num>
  <w:num w:numId="12" w16cid:durableId="1857649194">
    <w:abstractNumId w:val="19"/>
  </w:num>
  <w:num w:numId="13" w16cid:durableId="2044093881">
    <w:abstractNumId w:val="19"/>
  </w:num>
  <w:num w:numId="14" w16cid:durableId="1294218475">
    <w:abstractNumId w:val="4"/>
  </w:num>
  <w:num w:numId="15" w16cid:durableId="901792616">
    <w:abstractNumId w:val="8"/>
  </w:num>
  <w:num w:numId="16" w16cid:durableId="748304915">
    <w:abstractNumId w:val="11"/>
  </w:num>
  <w:num w:numId="17" w16cid:durableId="876431024">
    <w:abstractNumId w:val="3"/>
  </w:num>
  <w:num w:numId="18" w16cid:durableId="2080665464">
    <w:abstractNumId w:val="5"/>
  </w:num>
  <w:num w:numId="19" w16cid:durableId="328678467">
    <w:abstractNumId w:val="14"/>
  </w:num>
  <w:num w:numId="20" w16cid:durableId="1097016894">
    <w:abstractNumId w:val="19"/>
  </w:num>
  <w:num w:numId="21" w16cid:durableId="2072075408">
    <w:abstractNumId w:val="19"/>
  </w:num>
  <w:num w:numId="22" w16cid:durableId="1558665629">
    <w:abstractNumId w:val="16"/>
  </w:num>
  <w:num w:numId="23" w16cid:durableId="651566534">
    <w:abstractNumId w:val="18"/>
  </w:num>
  <w:num w:numId="24" w16cid:durableId="173152011">
    <w:abstractNumId w:val="13"/>
  </w:num>
  <w:num w:numId="25" w16cid:durableId="555822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25DD2"/>
    <w:rsid w:val="00071A18"/>
    <w:rsid w:val="000817C9"/>
    <w:rsid w:val="00096E86"/>
    <w:rsid w:val="00097F43"/>
    <w:rsid w:val="000F535C"/>
    <w:rsid w:val="0011228E"/>
    <w:rsid w:val="0013157C"/>
    <w:rsid w:val="00143087"/>
    <w:rsid w:val="00150CC1"/>
    <w:rsid w:val="00190105"/>
    <w:rsid w:val="001D0890"/>
    <w:rsid w:val="001F663F"/>
    <w:rsid w:val="001F7D36"/>
    <w:rsid w:val="00203D5F"/>
    <w:rsid w:val="00206E1F"/>
    <w:rsid w:val="00254CBE"/>
    <w:rsid w:val="00257736"/>
    <w:rsid w:val="00270678"/>
    <w:rsid w:val="002922C4"/>
    <w:rsid w:val="002A5E27"/>
    <w:rsid w:val="002D5541"/>
    <w:rsid w:val="002D69B9"/>
    <w:rsid w:val="003356F6"/>
    <w:rsid w:val="003372D3"/>
    <w:rsid w:val="003424DC"/>
    <w:rsid w:val="00347321"/>
    <w:rsid w:val="0035442B"/>
    <w:rsid w:val="003612D6"/>
    <w:rsid w:val="003744F9"/>
    <w:rsid w:val="00376D74"/>
    <w:rsid w:val="003860D3"/>
    <w:rsid w:val="0039103B"/>
    <w:rsid w:val="003A7395"/>
    <w:rsid w:val="003B1702"/>
    <w:rsid w:val="003D0A2F"/>
    <w:rsid w:val="003E1AA3"/>
    <w:rsid w:val="003F0608"/>
    <w:rsid w:val="003F4C5F"/>
    <w:rsid w:val="00410F5F"/>
    <w:rsid w:val="00415FC9"/>
    <w:rsid w:val="00437C5C"/>
    <w:rsid w:val="00445A8C"/>
    <w:rsid w:val="004736AA"/>
    <w:rsid w:val="00485EEE"/>
    <w:rsid w:val="00491CC1"/>
    <w:rsid w:val="004A0FB0"/>
    <w:rsid w:val="004E6C9A"/>
    <w:rsid w:val="00500DA2"/>
    <w:rsid w:val="00523CF0"/>
    <w:rsid w:val="005613E4"/>
    <w:rsid w:val="00567673"/>
    <w:rsid w:val="00571FC4"/>
    <w:rsid w:val="00593BBE"/>
    <w:rsid w:val="005A3F8C"/>
    <w:rsid w:val="005D021A"/>
    <w:rsid w:val="005D3874"/>
    <w:rsid w:val="00631C6F"/>
    <w:rsid w:val="0063291D"/>
    <w:rsid w:val="0063574A"/>
    <w:rsid w:val="00643E40"/>
    <w:rsid w:val="006511BA"/>
    <w:rsid w:val="00666E9D"/>
    <w:rsid w:val="0069445A"/>
    <w:rsid w:val="006E2A4C"/>
    <w:rsid w:val="006F37E4"/>
    <w:rsid w:val="00712834"/>
    <w:rsid w:val="00716C93"/>
    <w:rsid w:val="007324C2"/>
    <w:rsid w:val="00732741"/>
    <w:rsid w:val="00745526"/>
    <w:rsid w:val="0074590A"/>
    <w:rsid w:val="00747A51"/>
    <w:rsid w:val="00753FD7"/>
    <w:rsid w:val="007611F2"/>
    <w:rsid w:val="00784653"/>
    <w:rsid w:val="007C6B66"/>
    <w:rsid w:val="008031DA"/>
    <w:rsid w:val="00804367"/>
    <w:rsid w:val="008D40CE"/>
    <w:rsid w:val="009029D5"/>
    <w:rsid w:val="009075F6"/>
    <w:rsid w:val="00914416"/>
    <w:rsid w:val="00930725"/>
    <w:rsid w:val="0095579F"/>
    <w:rsid w:val="00956D85"/>
    <w:rsid w:val="009662F3"/>
    <w:rsid w:val="00967902"/>
    <w:rsid w:val="00977082"/>
    <w:rsid w:val="009944B5"/>
    <w:rsid w:val="009A291F"/>
    <w:rsid w:val="009B2233"/>
    <w:rsid w:val="009B3AA3"/>
    <w:rsid w:val="009B3E7A"/>
    <w:rsid w:val="009D0118"/>
    <w:rsid w:val="009D027E"/>
    <w:rsid w:val="00A12200"/>
    <w:rsid w:val="00A2749F"/>
    <w:rsid w:val="00A35ED6"/>
    <w:rsid w:val="00A41797"/>
    <w:rsid w:val="00A46AE8"/>
    <w:rsid w:val="00A605ED"/>
    <w:rsid w:val="00A763B7"/>
    <w:rsid w:val="00A82910"/>
    <w:rsid w:val="00AB6E5E"/>
    <w:rsid w:val="00AD17B6"/>
    <w:rsid w:val="00AE5782"/>
    <w:rsid w:val="00AF19B4"/>
    <w:rsid w:val="00AF53E0"/>
    <w:rsid w:val="00AF6332"/>
    <w:rsid w:val="00AF6B06"/>
    <w:rsid w:val="00B14154"/>
    <w:rsid w:val="00B2776D"/>
    <w:rsid w:val="00B46D71"/>
    <w:rsid w:val="00B849B5"/>
    <w:rsid w:val="00BA6227"/>
    <w:rsid w:val="00BC2229"/>
    <w:rsid w:val="00C032FC"/>
    <w:rsid w:val="00C12B92"/>
    <w:rsid w:val="00C206AF"/>
    <w:rsid w:val="00C218C3"/>
    <w:rsid w:val="00C37016"/>
    <w:rsid w:val="00C44BC7"/>
    <w:rsid w:val="00C503E4"/>
    <w:rsid w:val="00C56114"/>
    <w:rsid w:val="00C70D0E"/>
    <w:rsid w:val="00C7422D"/>
    <w:rsid w:val="00C83DEF"/>
    <w:rsid w:val="00C9046D"/>
    <w:rsid w:val="00CA58C5"/>
    <w:rsid w:val="00CA62F9"/>
    <w:rsid w:val="00CB17FD"/>
    <w:rsid w:val="00CC1DD7"/>
    <w:rsid w:val="00CD168A"/>
    <w:rsid w:val="00CD1F58"/>
    <w:rsid w:val="00CE608D"/>
    <w:rsid w:val="00D00311"/>
    <w:rsid w:val="00D05D70"/>
    <w:rsid w:val="00D161A7"/>
    <w:rsid w:val="00D20F4E"/>
    <w:rsid w:val="00D21A8C"/>
    <w:rsid w:val="00D402FD"/>
    <w:rsid w:val="00D44844"/>
    <w:rsid w:val="00D62AEA"/>
    <w:rsid w:val="00D652FA"/>
    <w:rsid w:val="00D67D2B"/>
    <w:rsid w:val="00D7252F"/>
    <w:rsid w:val="00DC23BB"/>
    <w:rsid w:val="00DE518F"/>
    <w:rsid w:val="00E061BD"/>
    <w:rsid w:val="00E12CF8"/>
    <w:rsid w:val="00E5055D"/>
    <w:rsid w:val="00E604E6"/>
    <w:rsid w:val="00E934AD"/>
    <w:rsid w:val="00EB2C92"/>
    <w:rsid w:val="00EE2B9A"/>
    <w:rsid w:val="00F02B6F"/>
    <w:rsid w:val="00F06298"/>
    <w:rsid w:val="00F11A88"/>
    <w:rsid w:val="00F66F1C"/>
    <w:rsid w:val="00F6773B"/>
    <w:rsid w:val="00F70F8C"/>
    <w:rsid w:val="00F95A4E"/>
    <w:rsid w:val="00FA23CA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0440E8"/>
  <w15:docId w15:val="{FC81A7BB-2D3D-4C8E-83D1-0A0A75C6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E12CF8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A41797"/>
    <w:rPr>
      <w:lang w:eastAsia="sr-Latn-CS"/>
    </w:rPr>
  </w:style>
  <w:style w:type="character" w:styleId="Strong">
    <w:name w:val="Strong"/>
    <w:basedOn w:val="DefaultParagraphFont"/>
    <w:uiPriority w:val="22"/>
    <w:qFormat/>
    <w:rsid w:val="00C21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11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Vizija Sistema</dc:title>
  <dc:subject>C-Registration System</dc:subject>
  <dc:creator>vlatko@elfak.rs;aleksa.milic@elfak.rs</dc:creator>
  <cp:lastModifiedBy>Vladimir Cvetković</cp:lastModifiedBy>
  <cp:revision>3</cp:revision>
  <cp:lastPrinted>1899-12-31T23:00:00Z</cp:lastPrinted>
  <dcterms:created xsi:type="dcterms:W3CDTF">2022-04-09T18:33:00Z</dcterms:created>
  <dcterms:modified xsi:type="dcterms:W3CDTF">2022-04-09T18:44:00Z</dcterms:modified>
</cp:coreProperties>
</file>